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90" w:rsidRDefault="00F75090" w:rsidP="00F75090">
      <w:pPr>
        <w:pStyle w:val="VGHeading2"/>
      </w:pPr>
      <w:r>
        <w:t xml:space="preserve">Setting up the Voyager </w:t>
      </w:r>
      <w:r>
        <w:t xml:space="preserve">ArcMAP </w:t>
      </w:r>
      <w:r>
        <w:t>Add-in with ArcGIS Desktop</w:t>
      </w:r>
    </w:p>
    <w:p w:rsidR="00F75090" w:rsidRDefault="00F75090" w:rsidP="00F75090">
      <w:pPr>
        <w:pStyle w:val="VoyagerText"/>
        <w:numPr>
          <w:ilvl w:val="0"/>
          <w:numId w:val="21"/>
        </w:numPr>
      </w:pPr>
      <w:r>
        <w:t xml:space="preserve">To set up the Voyager ArcMAP Add-in, go to the </w:t>
      </w:r>
      <w:r>
        <w:rPr>
          <w:b/>
        </w:rPr>
        <w:t>${install</w:t>
      </w:r>
      <w:r w:rsidRPr="001F46D1">
        <w:rPr>
          <w:b/>
        </w:rPr>
        <w:t>.dir}/</w:t>
      </w:r>
      <w:r>
        <w:rPr>
          <w:b/>
        </w:rPr>
        <w:t xml:space="preserve">app/esri/addin </w:t>
      </w:r>
      <w:r w:rsidRPr="00F75090">
        <w:t>folder.</w:t>
      </w:r>
    </w:p>
    <w:p w:rsidR="00F75090" w:rsidRDefault="00F75090" w:rsidP="00F75090">
      <w:pPr>
        <w:pStyle w:val="VoyagerText"/>
      </w:pPr>
    </w:p>
    <w:p w:rsidR="00F75090" w:rsidRDefault="00F75090" w:rsidP="00F75090">
      <w:pPr>
        <w:ind w:left="360" w:firstLine="360"/>
        <w:jc w:val="center"/>
      </w:pPr>
      <w:r w:rsidRPr="00902589">
        <w:rPr>
          <w:noProof/>
          <w:vertAlign w:val="subscript"/>
        </w:rPr>
        <w:drawing>
          <wp:inline distT="0" distB="0" distL="0" distR="0" wp14:anchorId="1FC1C82C" wp14:editId="682915B3">
            <wp:extent cx="4396740" cy="2689246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892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655" w:rsidRDefault="000B1655" w:rsidP="00F75090">
      <w:pPr>
        <w:ind w:left="360" w:firstLine="360"/>
        <w:jc w:val="center"/>
      </w:pPr>
    </w:p>
    <w:p w:rsidR="00F75090" w:rsidRDefault="00F75090" w:rsidP="00F75090">
      <w:pPr>
        <w:pStyle w:val="VoyagerText"/>
        <w:numPr>
          <w:ilvl w:val="0"/>
          <w:numId w:val="21"/>
        </w:numPr>
      </w:pPr>
      <w:r>
        <w:t xml:space="preserve">Copy the </w:t>
      </w:r>
      <w:r w:rsidRPr="00460835">
        <w:rPr>
          <w:i/>
        </w:rPr>
        <w:t>VoyagerArcMapExtensionesriAddIn</w:t>
      </w:r>
      <w:r>
        <w:t xml:space="preserve"> file to the computer wh</w:t>
      </w:r>
      <w:r w:rsidR="00460835">
        <w:t>ere ArcGIS Desktop is installed</w:t>
      </w:r>
    </w:p>
    <w:p w:rsidR="000B1655" w:rsidRDefault="00F75090" w:rsidP="000B1655">
      <w:pPr>
        <w:pStyle w:val="VoyagerText"/>
        <w:numPr>
          <w:ilvl w:val="0"/>
          <w:numId w:val="21"/>
        </w:numPr>
      </w:pPr>
      <w:r>
        <w:t>Double-</w:t>
      </w:r>
      <w:r>
        <w:t xml:space="preserve">click </w:t>
      </w:r>
      <w:r w:rsidRPr="00460835">
        <w:rPr>
          <w:i/>
        </w:rPr>
        <w:t>VoyagerArcMapExtensionesriAddIn</w:t>
      </w:r>
      <w:r>
        <w:t xml:space="preserve"> file and </w:t>
      </w:r>
      <w:r>
        <w:t xml:space="preserve">click </w:t>
      </w:r>
      <w:r w:rsidRPr="00460835">
        <w:rPr>
          <w:b/>
        </w:rPr>
        <w:t>Install Add-in</w:t>
      </w:r>
    </w:p>
    <w:p w:rsidR="000B1655" w:rsidRDefault="000B1655" w:rsidP="00F75090">
      <w:pPr>
        <w:pStyle w:val="ListParagraph"/>
        <w:spacing w:before="2" w:after="2"/>
        <w:jc w:val="center"/>
      </w:pPr>
    </w:p>
    <w:p w:rsidR="00F75090" w:rsidRDefault="00F75090" w:rsidP="00F75090">
      <w:pPr>
        <w:pStyle w:val="ListParagraph"/>
        <w:spacing w:before="2" w:after="2"/>
        <w:jc w:val="center"/>
      </w:pPr>
      <w:r>
        <w:rPr>
          <w:noProof/>
        </w:rPr>
        <w:lastRenderedPageBreak/>
        <w:drawing>
          <wp:inline distT="0" distB="0" distL="0" distR="0" wp14:anchorId="0B326C71" wp14:editId="2876DA8F">
            <wp:extent cx="3451860" cy="340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370" cy="34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24" w:rsidRDefault="008F5524" w:rsidP="00F75090">
      <w:pPr>
        <w:pStyle w:val="ListParagraph"/>
        <w:spacing w:before="2" w:after="2"/>
        <w:jc w:val="center"/>
      </w:pP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 xml:space="preserve">Open </w:t>
      </w:r>
      <w:r w:rsidRPr="00460835">
        <w:rPr>
          <w:b/>
        </w:rPr>
        <w:t>ArcMa</w:t>
      </w:r>
      <w:r w:rsidR="00460835" w:rsidRPr="00460835">
        <w:rPr>
          <w:b/>
        </w:rPr>
        <w:t>p</w:t>
      </w:r>
      <w:r w:rsidR="00460835">
        <w:t xml:space="preserve"> and select </w:t>
      </w:r>
      <w:r w:rsidR="00460835" w:rsidRPr="00460835">
        <w:rPr>
          <w:b/>
        </w:rPr>
        <w:t>Customize</w:t>
      </w:r>
      <w:r w:rsidR="00460835">
        <w:t xml:space="preserve"> </w:t>
      </w: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 xml:space="preserve">In the </w:t>
      </w:r>
      <w:r w:rsidRPr="00460835">
        <w:rPr>
          <w:b/>
        </w:rPr>
        <w:t>Customize</w:t>
      </w:r>
      <w:r>
        <w:t xml:space="preserve"> window, </w:t>
      </w:r>
      <w:r>
        <w:t>sel</w:t>
      </w:r>
      <w:r>
        <w:t xml:space="preserve">ect the </w:t>
      </w:r>
      <w:r w:rsidRPr="00460835">
        <w:rPr>
          <w:b/>
        </w:rPr>
        <w:t>Commands</w:t>
      </w:r>
      <w:r>
        <w:t xml:space="preserve"> tab and enter Voyager</w:t>
      </w:r>
      <w:r>
        <w:t xml:space="preserve"> in the </w:t>
      </w:r>
      <w:r w:rsidRPr="00460835">
        <w:rPr>
          <w:b/>
        </w:rPr>
        <w:t>Show commands containing:</w:t>
      </w:r>
      <w:r>
        <w:t xml:space="preserve"> searc</w:t>
      </w:r>
      <w:r w:rsidR="00460835">
        <w:t>h box</w:t>
      </w: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 xml:space="preserve">Click and drag the Voyager Search tool from the </w:t>
      </w:r>
      <w:r w:rsidRPr="00460835">
        <w:rPr>
          <w:b/>
        </w:rPr>
        <w:t>Commands</w:t>
      </w:r>
      <w:r>
        <w:t xml:space="preserve"> tab to any toolbar in </w:t>
      </w:r>
      <w:r w:rsidRPr="00460835">
        <w:rPr>
          <w:b/>
        </w:rPr>
        <w:t>ArcMap</w:t>
      </w: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 xml:space="preserve">Close the </w:t>
      </w:r>
      <w:r w:rsidRPr="00460835">
        <w:rPr>
          <w:b/>
        </w:rPr>
        <w:t>Customize</w:t>
      </w:r>
      <w:r>
        <w:t xml:space="preserve"> window </w:t>
      </w: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>C</w:t>
      </w:r>
      <w:r>
        <w:t xml:space="preserve">lick </w:t>
      </w:r>
      <w:r w:rsidRPr="00460835">
        <w:rPr>
          <w:b/>
        </w:rPr>
        <w:t xml:space="preserve">Voyager Search </w:t>
      </w:r>
      <w:r w:rsidRPr="00460835">
        <w:t>to open the Voyager dockable window</w:t>
      </w:r>
      <w:r w:rsidRPr="00460835">
        <w:t xml:space="preserve">. The </w:t>
      </w:r>
      <w:r w:rsidRPr="008F5524">
        <w:rPr>
          <w:b/>
        </w:rPr>
        <w:t>Setup</w:t>
      </w:r>
      <w:r w:rsidRPr="00460835">
        <w:t xml:space="preserve"> tab </w:t>
      </w:r>
      <w:r w:rsidRPr="00460835">
        <w:t>is</w:t>
      </w:r>
      <w:r w:rsidRPr="00460835">
        <w:t xml:space="preserve"> selected by default </w:t>
      </w:r>
      <w:r>
        <w:t xml:space="preserve">and </w:t>
      </w:r>
      <w:r>
        <w:t>queries</w:t>
      </w:r>
      <w:r>
        <w:t xml:space="preserve"> </w:t>
      </w:r>
      <w:hyperlink r:id="rId11" w:history="1">
        <w:r w:rsidRPr="00B2236B">
          <w:rPr>
            <w:rStyle w:val="Hyperlink"/>
          </w:rPr>
          <w:t>http://localhost:8888/voyager/?VOYAGERINFO</w:t>
        </w:r>
      </w:hyperlink>
      <w:r w:rsidR="00460835">
        <w:t xml:space="preserve"> to populate the Voyager URL</w:t>
      </w:r>
    </w:p>
    <w:p w:rsidR="000B1655" w:rsidRDefault="000B1655" w:rsidP="00F75090">
      <w:pPr>
        <w:pStyle w:val="ListParagraph"/>
        <w:spacing w:before="2" w:after="2"/>
      </w:pPr>
    </w:p>
    <w:p w:rsidR="00F75090" w:rsidRDefault="00F75090" w:rsidP="00F75090">
      <w:pPr>
        <w:pStyle w:val="ListParagraph"/>
        <w:spacing w:before="2" w:after="2"/>
      </w:pPr>
      <w:r>
        <w:rPr>
          <w:noProof/>
        </w:rPr>
        <w:lastRenderedPageBreak/>
        <w:drawing>
          <wp:inline distT="0" distB="0" distL="0" distR="0" wp14:anchorId="72AB5991" wp14:editId="329803AA">
            <wp:extent cx="5289920" cy="2887980"/>
            <wp:effectExtent l="19050" t="19050" r="2540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0617_H0907_VoyagerArcMapAddinSet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20" cy="28899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090" w:rsidRDefault="00F75090" w:rsidP="00F75090">
      <w:pPr>
        <w:pStyle w:val="ListParagraph"/>
        <w:spacing w:before="2" w:after="2"/>
      </w:pP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 xml:space="preserve">Click </w:t>
      </w:r>
      <w:r w:rsidR="000B1655" w:rsidRPr="00460835">
        <w:rPr>
          <w:b/>
        </w:rPr>
        <w:t>Connect</w:t>
      </w:r>
      <w:r w:rsidR="000B1655">
        <w:t xml:space="preserve"> to open the</w:t>
      </w:r>
      <w:r>
        <w:t xml:space="preserve"> </w:t>
      </w:r>
      <w:r w:rsidR="000B1655">
        <w:t>Summary view</w:t>
      </w:r>
      <w:r>
        <w:t xml:space="preserve"> </w:t>
      </w:r>
      <w:r w:rsidR="000B1655">
        <w:t>(</w:t>
      </w:r>
      <w:r>
        <w:t xml:space="preserve">or a login </w:t>
      </w:r>
      <w:r w:rsidR="000B1655">
        <w:t>dialog</w:t>
      </w:r>
      <w:r>
        <w:t xml:space="preserve"> if security </w:t>
      </w:r>
      <w:r w:rsidR="000B1655">
        <w:t xml:space="preserve">is </w:t>
      </w:r>
      <w:r>
        <w:t>enabled</w:t>
      </w:r>
      <w:r w:rsidR="000B1655">
        <w:t>)</w:t>
      </w:r>
    </w:p>
    <w:p w:rsidR="00F75090" w:rsidRDefault="00F75090" w:rsidP="000B1655">
      <w:pPr>
        <w:pStyle w:val="VoyagerText"/>
        <w:numPr>
          <w:ilvl w:val="0"/>
          <w:numId w:val="21"/>
        </w:numPr>
      </w:pPr>
      <w:r>
        <w:t>You now can search using t</w:t>
      </w:r>
      <w:r w:rsidR="000B1655">
        <w:t>he text search, spatial search and filter</w:t>
      </w:r>
      <w:r w:rsidR="00460835">
        <w:t xml:space="preserve"> on data types</w:t>
      </w:r>
      <w:r w:rsidR="00902589">
        <w:br/>
      </w:r>
      <w:bookmarkStart w:id="0" w:name="_GoBack"/>
      <w:bookmarkEnd w:id="0"/>
    </w:p>
    <w:p w:rsidR="00F75090" w:rsidRPr="009478E3" w:rsidRDefault="00F75090" w:rsidP="00F75090">
      <w:pPr>
        <w:pStyle w:val="ListParagraph"/>
        <w:spacing w:before="2" w:after="2"/>
      </w:pPr>
      <w:r>
        <w:rPr>
          <w:noProof/>
        </w:rPr>
        <w:drawing>
          <wp:inline distT="0" distB="0" distL="0" distR="0" wp14:anchorId="0CD1717E" wp14:editId="59FBB55B">
            <wp:extent cx="2491740" cy="3208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0617_H09101_VoyagerAddin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04" cy="32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941F2" wp14:editId="6913AB3E">
            <wp:extent cx="2682240" cy="32169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96" cy="32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EB" w:rsidRPr="00D6222F" w:rsidRDefault="00A113EB" w:rsidP="00D6222F">
      <w:pPr>
        <w:shd w:val="clear" w:color="auto" w:fill="FFFFFF"/>
        <w:spacing w:after="90" w:line="348" w:lineRule="atLeast"/>
        <w:rPr>
          <w:rFonts w:eastAsia="Times New Roman" w:cs="Arial"/>
          <w:color w:val="333333"/>
          <w:szCs w:val="18"/>
          <w:lang w:val="en-US"/>
        </w:rPr>
      </w:pPr>
    </w:p>
    <w:sectPr w:rsidR="00A113EB" w:rsidRPr="00D6222F" w:rsidSect="00D96C61">
      <w:headerReference w:type="default" r:id="rId15"/>
      <w:footerReference w:type="default" r:id="rId16"/>
      <w:pgSz w:w="11906" w:h="16838" w:code="9"/>
      <w:pgMar w:top="1440" w:right="1440" w:bottom="1440" w:left="1440" w:header="56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62" w:rsidRDefault="00372562">
      <w:r>
        <w:separator/>
      </w:r>
    </w:p>
  </w:endnote>
  <w:endnote w:type="continuationSeparator" w:id="0">
    <w:p w:rsidR="00372562" w:rsidRDefault="0037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9C" w:rsidRDefault="0027619C" w:rsidP="00C555A7">
    <w:pPr>
      <w:pStyle w:val="Footer"/>
      <w:ind w:left="-1134"/>
    </w:pPr>
  </w:p>
  <w:p w:rsidR="0027619C" w:rsidRDefault="0027619C" w:rsidP="00C555A7">
    <w:pPr>
      <w:pStyle w:val="Footer"/>
      <w:ind w:left="-1134"/>
    </w:pPr>
  </w:p>
  <w:tbl>
    <w:tblPr>
      <w:tblW w:w="8970" w:type="dxa"/>
      <w:jc w:val="center"/>
      <w:tblLook w:val="04A0" w:firstRow="1" w:lastRow="0" w:firstColumn="1" w:lastColumn="0" w:noHBand="0" w:noVBand="1"/>
    </w:tblPr>
    <w:tblGrid>
      <w:gridCol w:w="1556"/>
      <w:gridCol w:w="5491"/>
      <w:gridCol w:w="1923"/>
    </w:tblGrid>
    <w:tr w:rsidR="0027619C" w:rsidTr="009F228B">
      <w:trPr>
        <w:trHeight w:val="377"/>
        <w:jc w:val="center"/>
      </w:trPr>
      <w:tc>
        <w:tcPr>
          <w:tcW w:w="1556" w:type="dxa"/>
          <w:vAlign w:val="center"/>
        </w:tcPr>
        <w:p w:rsidR="0027619C" w:rsidRPr="009F228B" w:rsidRDefault="0027619C" w:rsidP="009F228B">
          <w:pPr>
            <w:jc w:val="center"/>
            <w:rPr>
              <w:rFonts w:asciiTheme="minorHAnsi" w:hAnsiTheme="minorHAnsi"/>
              <w:szCs w:val="18"/>
            </w:rPr>
          </w:pPr>
          <w:r>
            <w:rPr>
              <w:rFonts w:asciiTheme="minorHAnsi" w:hAnsiTheme="minorHAnsi"/>
              <w:szCs w:val="18"/>
            </w:rPr>
            <w:t>Version 1.9.3</w:t>
          </w:r>
        </w:p>
      </w:tc>
      <w:tc>
        <w:tcPr>
          <w:tcW w:w="5491" w:type="dxa"/>
          <w:vAlign w:val="center"/>
        </w:tcPr>
        <w:p w:rsidR="0027619C" w:rsidRPr="009F228B" w:rsidRDefault="00372562" w:rsidP="009F228B">
          <w:pPr>
            <w:jc w:val="center"/>
            <w:rPr>
              <w:rFonts w:asciiTheme="minorHAnsi" w:hAnsiTheme="minorHAnsi"/>
              <w:szCs w:val="18"/>
            </w:rPr>
          </w:pPr>
          <w:sdt>
            <w:sdtPr>
              <w:rPr>
                <w:rFonts w:asciiTheme="minorHAnsi" w:eastAsia="Calibri" w:hAnsiTheme="minorHAnsi" w:cs="Arial"/>
                <w:b/>
                <w:color w:val="auto"/>
                <w:szCs w:val="18"/>
              </w:rPr>
              <w:alias w:val="Title"/>
              <w:id w:val="1830323517"/>
              <w:placeholder>
                <w:docPart w:val="CB7C10D556764EB5BD2644D5BFD0E9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7619C">
                <w:rPr>
                  <w:rFonts w:asciiTheme="minorHAnsi" w:eastAsia="Calibri" w:hAnsiTheme="minorHAnsi" w:cs="Arial"/>
                  <w:b/>
                  <w:color w:val="auto"/>
                  <w:szCs w:val="18"/>
                  <w:lang w:val="en-US"/>
                </w:rPr>
                <w:t>Voyager Search</w:t>
              </w:r>
            </w:sdtContent>
          </w:sdt>
          <w:r w:rsidR="0027619C" w:rsidRPr="009F228B">
            <w:rPr>
              <w:rFonts w:asciiTheme="minorHAnsi" w:eastAsia="Calibri" w:hAnsiTheme="minorHAnsi" w:cs="Arial"/>
              <w:b/>
              <w:color w:val="auto"/>
              <w:szCs w:val="18"/>
            </w:rPr>
            <w:t>│</w:t>
          </w:r>
          <w:r w:rsidR="0027619C">
            <w:rPr>
              <w:rFonts w:asciiTheme="minorHAnsi" w:eastAsia="Calibri" w:hAnsiTheme="minorHAnsi"/>
              <w:color w:val="000000"/>
              <w:szCs w:val="18"/>
            </w:rPr>
            <w:t xml:space="preserve">User Guide </w:t>
          </w:r>
        </w:p>
      </w:tc>
      <w:tc>
        <w:tcPr>
          <w:tcW w:w="1923" w:type="dxa"/>
          <w:vAlign w:val="center"/>
        </w:tcPr>
        <w:p w:rsidR="0027619C" w:rsidRPr="009F228B" w:rsidRDefault="0027619C" w:rsidP="009F228B">
          <w:pPr>
            <w:jc w:val="center"/>
            <w:rPr>
              <w:rFonts w:asciiTheme="minorHAnsi" w:hAnsiTheme="minorHAnsi"/>
              <w:szCs w:val="18"/>
            </w:rPr>
          </w:pPr>
          <w:r w:rsidRPr="009F228B">
            <w:rPr>
              <w:rFonts w:asciiTheme="minorHAnsi" w:hAnsiTheme="minorHAnsi"/>
              <w:szCs w:val="18"/>
            </w:rPr>
            <w:t xml:space="preserve">Page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PAGE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D73173">
            <w:rPr>
              <w:rFonts w:asciiTheme="minorHAnsi" w:hAnsiTheme="minorHAnsi"/>
              <w:noProof/>
              <w:szCs w:val="18"/>
            </w:rPr>
            <w:t>2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  <w:r w:rsidRPr="009F228B">
            <w:rPr>
              <w:rFonts w:asciiTheme="minorHAnsi" w:hAnsiTheme="minorHAnsi"/>
              <w:szCs w:val="18"/>
            </w:rPr>
            <w:t xml:space="preserve"> of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NUMPAGES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D73173">
            <w:rPr>
              <w:rFonts w:asciiTheme="minorHAnsi" w:hAnsiTheme="minorHAnsi"/>
              <w:noProof/>
              <w:szCs w:val="18"/>
            </w:rPr>
            <w:t>3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</w:p>
      </w:tc>
    </w:tr>
    <w:tr w:rsidR="0027619C" w:rsidTr="009F228B">
      <w:trPr>
        <w:trHeight w:val="188"/>
        <w:jc w:val="center"/>
      </w:trPr>
      <w:tc>
        <w:tcPr>
          <w:tcW w:w="1556" w:type="dxa"/>
        </w:tcPr>
        <w:p w:rsidR="0027619C" w:rsidRDefault="0027619C" w:rsidP="00504F2C"/>
      </w:tc>
      <w:tc>
        <w:tcPr>
          <w:tcW w:w="5491" w:type="dxa"/>
        </w:tcPr>
        <w:p w:rsidR="0027619C" w:rsidRDefault="0027619C" w:rsidP="00D96C61">
          <w:pPr>
            <w:jc w:val="center"/>
          </w:pPr>
          <w:r>
            <w:br/>
          </w:r>
        </w:p>
      </w:tc>
      <w:tc>
        <w:tcPr>
          <w:tcW w:w="1923" w:type="dxa"/>
        </w:tcPr>
        <w:p w:rsidR="0027619C" w:rsidRDefault="0027619C" w:rsidP="00485C7E"/>
      </w:tc>
    </w:tr>
    <w:tr w:rsidR="0027619C" w:rsidTr="009F228B">
      <w:trPr>
        <w:trHeight w:val="203"/>
        <w:jc w:val="center"/>
      </w:trPr>
      <w:tc>
        <w:tcPr>
          <w:tcW w:w="8970" w:type="dxa"/>
          <w:gridSpan w:val="3"/>
          <w:vAlign w:val="center"/>
        </w:tcPr>
        <w:p w:rsidR="0027619C" w:rsidRDefault="0027619C" w:rsidP="00504F2C">
          <w:pPr>
            <w:jc w:val="center"/>
          </w:pPr>
        </w:p>
      </w:tc>
    </w:tr>
  </w:tbl>
  <w:p w:rsidR="0027619C" w:rsidRPr="00C77E66" w:rsidRDefault="0027619C" w:rsidP="00C55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62" w:rsidRDefault="00372562">
      <w:r>
        <w:separator/>
      </w:r>
    </w:p>
  </w:footnote>
  <w:footnote w:type="continuationSeparator" w:id="0">
    <w:p w:rsidR="00372562" w:rsidRDefault="0037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4" w:type="dxa"/>
      <w:tblInd w:w="108" w:type="dxa"/>
      <w:tblLook w:val="04A0" w:firstRow="1" w:lastRow="0" w:firstColumn="1" w:lastColumn="0" w:noHBand="0" w:noVBand="1"/>
    </w:tblPr>
    <w:tblGrid>
      <w:gridCol w:w="6971"/>
      <w:gridCol w:w="2273"/>
    </w:tblGrid>
    <w:tr w:rsidR="0027619C" w:rsidRPr="00DF176D" w:rsidTr="009F228B">
      <w:trPr>
        <w:trHeight w:val="1101"/>
      </w:trPr>
      <w:tc>
        <w:tcPr>
          <w:tcW w:w="6971" w:type="dxa"/>
          <w:vAlign w:val="center"/>
        </w:tcPr>
        <w:p w:rsidR="0027619C" w:rsidRPr="00DF176D" w:rsidRDefault="00372562" w:rsidP="00B35613">
          <w:pPr>
            <w:tabs>
              <w:tab w:val="center" w:pos="4513"/>
              <w:tab w:val="right" w:pos="9026"/>
            </w:tabs>
            <w:spacing w:before="480"/>
            <w:rPr>
              <w:rFonts w:eastAsia="Calibri"/>
              <w:color w:val="auto"/>
            </w:rPr>
          </w:pPr>
          <w:sdt>
            <w:sdtPr>
              <w:rPr>
                <w:rFonts w:eastAsia="Calibri" w:cs="Arial"/>
                <w:b/>
                <w:color w:val="auto"/>
              </w:rPr>
              <w:alias w:val="Title"/>
              <w:id w:val="3295016"/>
              <w:placeholder>
                <w:docPart w:val="BDB581DED6CC4FB99BA67D5A6B4833E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7619C">
                <w:rPr>
                  <w:rFonts w:eastAsia="Calibri" w:cs="Arial"/>
                  <w:b/>
                  <w:color w:val="auto"/>
                  <w:lang w:val="en-US"/>
                </w:rPr>
                <w:t>Voyager Search</w:t>
              </w:r>
            </w:sdtContent>
          </w:sdt>
          <w:r w:rsidR="0027619C" w:rsidRPr="00DF176D">
            <w:rPr>
              <w:rFonts w:eastAsia="Calibri" w:cs="Arial"/>
              <w:b/>
              <w:color w:val="auto"/>
            </w:rPr>
            <w:t>│</w:t>
          </w:r>
          <w:r w:rsidR="0027619C">
            <w:rPr>
              <w:rFonts w:eastAsia="Calibri"/>
              <w:color w:val="000000"/>
            </w:rPr>
            <w:t>User Guide</w:t>
          </w:r>
        </w:p>
      </w:tc>
      <w:tc>
        <w:tcPr>
          <w:tcW w:w="2273" w:type="dxa"/>
          <w:vAlign w:val="bottom"/>
        </w:tcPr>
        <w:p w:rsidR="0027619C" w:rsidRPr="00DF176D" w:rsidRDefault="0027619C" w:rsidP="00B35613">
          <w:pPr>
            <w:tabs>
              <w:tab w:val="center" w:pos="4513"/>
              <w:tab w:val="right" w:pos="9026"/>
            </w:tabs>
            <w:rPr>
              <w:rFonts w:eastAsia="Calibri"/>
              <w:color w:val="auto"/>
            </w:rPr>
          </w:pPr>
          <w:r>
            <w:rPr>
              <w:rFonts w:eastAsia="Calibri"/>
              <w:noProof/>
              <w:color w:val="auto"/>
              <w:lang w:val="en-US"/>
            </w:rPr>
            <w:drawing>
              <wp:inline distT="0" distB="0" distL="0" distR="0" wp14:anchorId="2C4332A0" wp14:editId="28F9E072">
                <wp:extent cx="1252752" cy="352408"/>
                <wp:effectExtent l="0" t="0" r="5080" b="0"/>
                <wp:docPr id="55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oyager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16" cy="356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619C" w:rsidRPr="00DF176D" w:rsidRDefault="0027619C" w:rsidP="00DF176D">
    <w:pPr>
      <w:tabs>
        <w:tab w:val="center" w:pos="4153"/>
        <w:tab w:val="right" w:pos="8306"/>
      </w:tabs>
      <w:ind w:left="-1134"/>
      <w:rPr>
        <w:rFonts w:eastAsia="Times New Roman"/>
        <w:color w:val="FFFFFF"/>
        <w:sz w:val="20"/>
        <w:szCs w:val="22"/>
        <w:lang w:eastAsia="en-AU"/>
      </w:rPr>
    </w:pPr>
    <w:r>
      <w:rPr>
        <w:rFonts w:eastAsia="Times New Roman"/>
        <w:color w:val="FFFFFF"/>
        <w:sz w:val="20"/>
        <w:szCs w:val="22"/>
        <w:lang w:eastAsia="en-AU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E4443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1A2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136CA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D2E1AA"/>
    <w:lvl w:ilvl="0">
      <w:start w:val="1"/>
      <w:numFmt w:val="lowerRoman"/>
      <w:pStyle w:val="ListNumber2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</w:abstractNum>
  <w:abstractNum w:abstractNumId="4">
    <w:nsid w:val="FFFFFF80"/>
    <w:multiLevelType w:val="singleLevel"/>
    <w:tmpl w:val="679065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0ABD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30D0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10117E"/>
    <w:lvl w:ilvl="0">
      <w:start w:val="1"/>
      <w:numFmt w:val="bullet"/>
      <w:pStyle w:val="ListBullet2"/>
      <w:lvlText w:val="o"/>
      <w:lvlJc w:val="left"/>
      <w:pPr>
        <w:tabs>
          <w:tab w:val="num" w:pos="1191"/>
        </w:tabs>
        <w:ind w:left="1191" w:hanging="397"/>
      </w:pPr>
      <w:rPr>
        <w:rFonts w:ascii="Courier New" w:hAnsi="Courier New" w:hint="default"/>
      </w:rPr>
    </w:lvl>
  </w:abstractNum>
  <w:abstractNum w:abstractNumId="8">
    <w:nsid w:val="FFFFFF88"/>
    <w:multiLevelType w:val="singleLevel"/>
    <w:tmpl w:val="93B63044"/>
    <w:lvl w:ilvl="0">
      <w:start w:val="1"/>
      <w:numFmt w:val="decimal"/>
      <w:pStyle w:val="ListNumber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9">
    <w:nsid w:val="FFFFFF89"/>
    <w:multiLevelType w:val="singleLevel"/>
    <w:tmpl w:val="3912E410"/>
    <w:lvl w:ilvl="0">
      <w:start w:val="1"/>
      <w:numFmt w:val="bullet"/>
      <w:pStyle w:val="List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10">
    <w:nsid w:val="05E70CEF"/>
    <w:multiLevelType w:val="hybridMultilevel"/>
    <w:tmpl w:val="D27C7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F0145"/>
    <w:multiLevelType w:val="hybridMultilevel"/>
    <w:tmpl w:val="D5A2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E2D67"/>
    <w:multiLevelType w:val="hybridMultilevel"/>
    <w:tmpl w:val="0130E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6E4BEE"/>
    <w:multiLevelType w:val="multilevel"/>
    <w:tmpl w:val="36C6C238"/>
    <w:lvl w:ilvl="0">
      <w:start w:val="1"/>
      <w:numFmt w:val="decimal"/>
      <w:pStyle w:val="Appendix"/>
      <w:lvlText w:val="Appendix %1"/>
      <w:lvlJc w:val="left"/>
      <w:pPr>
        <w:tabs>
          <w:tab w:val="num" w:pos="0"/>
        </w:tabs>
        <w:ind w:left="-357" w:firstLine="357"/>
      </w:pPr>
      <w:rPr>
        <w:rFonts w:ascii="Arial Bold" w:hAnsi="Arial Bold" w:hint="default"/>
        <w:b/>
        <w:i w:val="0"/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5E6F2C"/>
    <w:multiLevelType w:val="hybridMultilevel"/>
    <w:tmpl w:val="4620CD42"/>
    <w:lvl w:ilvl="0" w:tplc="6BC62C64">
      <w:start w:val="1"/>
      <w:numFmt w:val="bullet"/>
      <w:pStyle w:val="Style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FD2499"/>
    <w:multiLevelType w:val="hybridMultilevel"/>
    <w:tmpl w:val="91607816"/>
    <w:lvl w:ilvl="0" w:tplc="32927B98">
      <w:start w:val="1"/>
      <w:numFmt w:val="decimal"/>
      <w:pStyle w:val="VoyagerNumbered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C11195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49AA31A5"/>
    <w:multiLevelType w:val="hybridMultilevel"/>
    <w:tmpl w:val="A4141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C146DF"/>
    <w:multiLevelType w:val="hybridMultilevel"/>
    <w:tmpl w:val="F0544FF4"/>
    <w:lvl w:ilvl="0" w:tplc="D53E6702">
      <w:start w:val="1"/>
      <w:numFmt w:val="bullet"/>
      <w:pStyle w:val="VGBullet"/>
      <w:lvlText w:val=""/>
      <w:lvlJc w:val="left"/>
      <w:pPr>
        <w:ind w:left="680" w:hanging="226"/>
      </w:pPr>
      <w:rPr>
        <w:rFonts w:ascii="Symbol" w:hAnsi="Symbol" w:hint="default"/>
        <w:color w:val="auto"/>
      </w:rPr>
    </w:lvl>
    <w:lvl w:ilvl="1" w:tplc="BB02E148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9">
    <w:nsid w:val="68CD5AB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6C2A4E1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CD3175B"/>
    <w:multiLevelType w:val="multilevel"/>
    <w:tmpl w:val="59B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A93BE3"/>
    <w:multiLevelType w:val="multilevel"/>
    <w:tmpl w:val="976226BC"/>
    <w:lvl w:ilvl="0">
      <w:start w:val="1"/>
      <w:numFmt w:val="decimal"/>
      <w:lvlText w:val="%1.0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36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17"/>
        </w:tabs>
        <w:ind w:left="-17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6"/>
  </w:num>
  <w:num w:numId="5">
    <w:abstractNumId w:val="2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8"/>
  </w:num>
  <w:num w:numId="18">
    <w:abstractNumId w:val="15"/>
  </w:num>
  <w:num w:numId="19">
    <w:abstractNumId w:val="21"/>
  </w:num>
  <w:num w:numId="20">
    <w:abstractNumId w:val="11"/>
  </w:num>
  <w:num w:numId="21">
    <w:abstractNumId w:val="10"/>
  </w:num>
  <w:num w:numId="22">
    <w:abstractNumId w:val="12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2C"/>
    <w:rsid w:val="000019E8"/>
    <w:rsid w:val="00001A99"/>
    <w:rsid w:val="000021C7"/>
    <w:rsid w:val="00003C2B"/>
    <w:rsid w:val="000061F6"/>
    <w:rsid w:val="000078FC"/>
    <w:rsid w:val="00012646"/>
    <w:rsid w:val="00013490"/>
    <w:rsid w:val="00013BF9"/>
    <w:rsid w:val="000143F3"/>
    <w:rsid w:val="00015B8C"/>
    <w:rsid w:val="00017562"/>
    <w:rsid w:val="00021497"/>
    <w:rsid w:val="00025872"/>
    <w:rsid w:val="00027163"/>
    <w:rsid w:val="000272AB"/>
    <w:rsid w:val="00027CB4"/>
    <w:rsid w:val="000301D2"/>
    <w:rsid w:val="0003235F"/>
    <w:rsid w:val="000362D3"/>
    <w:rsid w:val="000362FC"/>
    <w:rsid w:val="00036D0E"/>
    <w:rsid w:val="00037B3F"/>
    <w:rsid w:val="00040F1D"/>
    <w:rsid w:val="0004145F"/>
    <w:rsid w:val="00051899"/>
    <w:rsid w:val="0005268F"/>
    <w:rsid w:val="00052910"/>
    <w:rsid w:val="00053A5E"/>
    <w:rsid w:val="00055451"/>
    <w:rsid w:val="00055692"/>
    <w:rsid w:val="00062D80"/>
    <w:rsid w:val="000645B3"/>
    <w:rsid w:val="00065E39"/>
    <w:rsid w:val="0006693F"/>
    <w:rsid w:val="00067D3E"/>
    <w:rsid w:val="000708ED"/>
    <w:rsid w:val="000710D4"/>
    <w:rsid w:val="00082BE8"/>
    <w:rsid w:val="00085564"/>
    <w:rsid w:val="00087A71"/>
    <w:rsid w:val="00091DEF"/>
    <w:rsid w:val="00092255"/>
    <w:rsid w:val="000930BD"/>
    <w:rsid w:val="00093147"/>
    <w:rsid w:val="00096B7D"/>
    <w:rsid w:val="00097ECC"/>
    <w:rsid w:val="000A0830"/>
    <w:rsid w:val="000A6F8F"/>
    <w:rsid w:val="000B1655"/>
    <w:rsid w:val="000B23F6"/>
    <w:rsid w:val="000B4508"/>
    <w:rsid w:val="000B5AAA"/>
    <w:rsid w:val="000C04E2"/>
    <w:rsid w:val="000C0E47"/>
    <w:rsid w:val="000C1FAB"/>
    <w:rsid w:val="000C301A"/>
    <w:rsid w:val="000C30C1"/>
    <w:rsid w:val="000C3B8D"/>
    <w:rsid w:val="000C4BF7"/>
    <w:rsid w:val="000C69C3"/>
    <w:rsid w:val="000D07C1"/>
    <w:rsid w:val="000D20FD"/>
    <w:rsid w:val="000E09F0"/>
    <w:rsid w:val="000E1DBE"/>
    <w:rsid w:val="000E2D2E"/>
    <w:rsid w:val="000E3702"/>
    <w:rsid w:val="000F022E"/>
    <w:rsid w:val="000F65A9"/>
    <w:rsid w:val="000F6AB0"/>
    <w:rsid w:val="000F7D65"/>
    <w:rsid w:val="00101536"/>
    <w:rsid w:val="00105341"/>
    <w:rsid w:val="00106B67"/>
    <w:rsid w:val="001071B7"/>
    <w:rsid w:val="001078DC"/>
    <w:rsid w:val="00107D9A"/>
    <w:rsid w:val="00110618"/>
    <w:rsid w:val="00112361"/>
    <w:rsid w:val="00112906"/>
    <w:rsid w:val="001146E6"/>
    <w:rsid w:val="0011703B"/>
    <w:rsid w:val="001174AB"/>
    <w:rsid w:val="00121C35"/>
    <w:rsid w:val="00123593"/>
    <w:rsid w:val="001247EF"/>
    <w:rsid w:val="00125D33"/>
    <w:rsid w:val="00126283"/>
    <w:rsid w:val="001267D9"/>
    <w:rsid w:val="00134186"/>
    <w:rsid w:val="00134226"/>
    <w:rsid w:val="001419FB"/>
    <w:rsid w:val="00142BC3"/>
    <w:rsid w:val="00143405"/>
    <w:rsid w:val="001444D6"/>
    <w:rsid w:val="001450CB"/>
    <w:rsid w:val="001455C0"/>
    <w:rsid w:val="001571A2"/>
    <w:rsid w:val="0016147D"/>
    <w:rsid w:val="00162041"/>
    <w:rsid w:val="00163AC5"/>
    <w:rsid w:val="00163AC9"/>
    <w:rsid w:val="001730A6"/>
    <w:rsid w:val="00174D6D"/>
    <w:rsid w:val="00176786"/>
    <w:rsid w:val="00176BF5"/>
    <w:rsid w:val="001777EF"/>
    <w:rsid w:val="00177826"/>
    <w:rsid w:val="0018053C"/>
    <w:rsid w:val="00180B29"/>
    <w:rsid w:val="00180C05"/>
    <w:rsid w:val="001918B5"/>
    <w:rsid w:val="00193C9B"/>
    <w:rsid w:val="00196132"/>
    <w:rsid w:val="001963CD"/>
    <w:rsid w:val="00196AC8"/>
    <w:rsid w:val="00196F23"/>
    <w:rsid w:val="00197E76"/>
    <w:rsid w:val="001A0272"/>
    <w:rsid w:val="001A3CCE"/>
    <w:rsid w:val="001A41B4"/>
    <w:rsid w:val="001A5FEA"/>
    <w:rsid w:val="001A6D5C"/>
    <w:rsid w:val="001A6EC8"/>
    <w:rsid w:val="001B3475"/>
    <w:rsid w:val="001B48FA"/>
    <w:rsid w:val="001B78B6"/>
    <w:rsid w:val="001C2193"/>
    <w:rsid w:val="001C5F22"/>
    <w:rsid w:val="001C60C8"/>
    <w:rsid w:val="001D0225"/>
    <w:rsid w:val="001D2F28"/>
    <w:rsid w:val="001D48D8"/>
    <w:rsid w:val="001D4E23"/>
    <w:rsid w:val="001D557E"/>
    <w:rsid w:val="001D6EAA"/>
    <w:rsid w:val="001D774A"/>
    <w:rsid w:val="001E4E4E"/>
    <w:rsid w:val="001E6753"/>
    <w:rsid w:val="001E6B1E"/>
    <w:rsid w:val="001E6EE9"/>
    <w:rsid w:val="001E705A"/>
    <w:rsid w:val="001F0A68"/>
    <w:rsid w:val="001F1C00"/>
    <w:rsid w:val="001F2C82"/>
    <w:rsid w:val="001F525D"/>
    <w:rsid w:val="001F7BD5"/>
    <w:rsid w:val="002046B4"/>
    <w:rsid w:val="002103E4"/>
    <w:rsid w:val="002122C0"/>
    <w:rsid w:val="00213EB9"/>
    <w:rsid w:val="00215F76"/>
    <w:rsid w:val="00220219"/>
    <w:rsid w:val="00220497"/>
    <w:rsid w:val="00220777"/>
    <w:rsid w:val="00220CF5"/>
    <w:rsid w:val="002255BF"/>
    <w:rsid w:val="00225F8F"/>
    <w:rsid w:val="002260E1"/>
    <w:rsid w:val="002331C4"/>
    <w:rsid w:val="0023691D"/>
    <w:rsid w:val="00241D8E"/>
    <w:rsid w:val="00242ABC"/>
    <w:rsid w:val="00242FF9"/>
    <w:rsid w:val="002453F9"/>
    <w:rsid w:val="002475E5"/>
    <w:rsid w:val="0024760A"/>
    <w:rsid w:val="00247950"/>
    <w:rsid w:val="00250563"/>
    <w:rsid w:val="00251188"/>
    <w:rsid w:val="0025206B"/>
    <w:rsid w:val="002568D5"/>
    <w:rsid w:val="002603A3"/>
    <w:rsid w:val="0026050C"/>
    <w:rsid w:val="002629DF"/>
    <w:rsid w:val="00263195"/>
    <w:rsid w:val="00263CF4"/>
    <w:rsid w:val="00267E03"/>
    <w:rsid w:val="002703A9"/>
    <w:rsid w:val="00271888"/>
    <w:rsid w:val="0027323F"/>
    <w:rsid w:val="0027378F"/>
    <w:rsid w:val="00273E23"/>
    <w:rsid w:val="00275661"/>
    <w:rsid w:val="00275F5C"/>
    <w:rsid w:val="0027619C"/>
    <w:rsid w:val="002778EC"/>
    <w:rsid w:val="00282D9B"/>
    <w:rsid w:val="00282F20"/>
    <w:rsid w:val="00284056"/>
    <w:rsid w:val="00285A49"/>
    <w:rsid w:val="00285E6D"/>
    <w:rsid w:val="00287EC4"/>
    <w:rsid w:val="002913E9"/>
    <w:rsid w:val="00294378"/>
    <w:rsid w:val="002A1FAF"/>
    <w:rsid w:val="002A2E28"/>
    <w:rsid w:val="002A5850"/>
    <w:rsid w:val="002A72A9"/>
    <w:rsid w:val="002A7476"/>
    <w:rsid w:val="002A7FA1"/>
    <w:rsid w:val="002B061E"/>
    <w:rsid w:val="002B46D0"/>
    <w:rsid w:val="002B7B59"/>
    <w:rsid w:val="002C0F09"/>
    <w:rsid w:val="002C1E90"/>
    <w:rsid w:val="002C20E5"/>
    <w:rsid w:val="002C2649"/>
    <w:rsid w:val="002C384B"/>
    <w:rsid w:val="002C43F3"/>
    <w:rsid w:val="002C6ED9"/>
    <w:rsid w:val="002D5AE7"/>
    <w:rsid w:val="002D79E4"/>
    <w:rsid w:val="002D7BC1"/>
    <w:rsid w:val="002E2828"/>
    <w:rsid w:val="002E7AC9"/>
    <w:rsid w:val="002F08FF"/>
    <w:rsid w:val="002F254E"/>
    <w:rsid w:val="002F55BC"/>
    <w:rsid w:val="002F684B"/>
    <w:rsid w:val="002F7176"/>
    <w:rsid w:val="003002BB"/>
    <w:rsid w:val="00301120"/>
    <w:rsid w:val="00301341"/>
    <w:rsid w:val="00301EFB"/>
    <w:rsid w:val="0030497A"/>
    <w:rsid w:val="003056AA"/>
    <w:rsid w:val="00305879"/>
    <w:rsid w:val="0030665A"/>
    <w:rsid w:val="0031034D"/>
    <w:rsid w:val="00310915"/>
    <w:rsid w:val="00310C1A"/>
    <w:rsid w:val="00314729"/>
    <w:rsid w:val="003163C6"/>
    <w:rsid w:val="003208F5"/>
    <w:rsid w:val="00320C59"/>
    <w:rsid w:val="00321636"/>
    <w:rsid w:val="003223A8"/>
    <w:rsid w:val="003225ED"/>
    <w:rsid w:val="00322BA9"/>
    <w:rsid w:val="00322CC6"/>
    <w:rsid w:val="00324C2C"/>
    <w:rsid w:val="003250C9"/>
    <w:rsid w:val="0032592F"/>
    <w:rsid w:val="0032668E"/>
    <w:rsid w:val="00332C08"/>
    <w:rsid w:val="00340B21"/>
    <w:rsid w:val="00341AD3"/>
    <w:rsid w:val="00341CB0"/>
    <w:rsid w:val="003426D3"/>
    <w:rsid w:val="00345E60"/>
    <w:rsid w:val="00346C8E"/>
    <w:rsid w:val="00347BF2"/>
    <w:rsid w:val="003513EF"/>
    <w:rsid w:val="003527AB"/>
    <w:rsid w:val="00357B54"/>
    <w:rsid w:val="00361B7D"/>
    <w:rsid w:val="00361D1A"/>
    <w:rsid w:val="0036229D"/>
    <w:rsid w:val="003712E8"/>
    <w:rsid w:val="00372562"/>
    <w:rsid w:val="0037695B"/>
    <w:rsid w:val="003820DD"/>
    <w:rsid w:val="00382C6D"/>
    <w:rsid w:val="00392004"/>
    <w:rsid w:val="003922CC"/>
    <w:rsid w:val="00392667"/>
    <w:rsid w:val="003957A2"/>
    <w:rsid w:val="003962E6"/>
    <w:rsid w:val="003969C9"/>
    <w:rsid w:val="003973B9"/>
    <w:rsid w:val="003A000A"/>
    <w:rsid w:val="003A1832"/>
    <w:rsid w:val="003A2B6B"/>
    <w:rsid w:val="003B101E"/>
    <w:rsid w:val="003B1E99"/>
    <w:rsid w:val="003B31AC"/>
    <w:rsid w:val="003B536C"/>
    <w:rsid w:val="003B57CE"/>
    <w:rsid w:val="003B7239"/>
    <w:rsid w:val="003C0D38"/>
    <w:rsid w:val="003C1A67"/>
    <w:rsid w:val="003C1E44"/>
    <w:rsid w:val="003C23B9"/>
    <w:rsid w:val="003C6C3F"/>
    <w:rsid w:val="003C7384"/>
    <w:rsid w:val="003C7A88"/>
    <w:rsid w:val="003D31A6"/>
    <w:rsid w:val="003D41AB"/>
    <w:rsid w:val="003E08AF"/>
    <w:rsid w:val="003E3E54"/>
    <w:rsid w:val="003E4B17"/>
    <w:rsid w:val="003E5102"/>
    <w:rsid w:val="003F32BB"/>
    <w:rsid w:val="003F33F8"/>
    <w:rsid w:val="003F5A4D"/>
    <w:rsid w:val="003F5A97"/>
    <w:rsid w:val="004003B8"/>
    <w:rsid w:val="0040062B"/>
    <w:rsid w:val="00405FF6"/>
    <w:rsid w:val="004068CC"/>
    <w:rsid w:val="00411763"/>
    <w:rsid w:val="00414684"/>
    <w:rsid w:val="00416352"/>
    <w:rsid w:val="00417EE8"/>
    <w:rsid w:val="00420144"/>
    <w:rsid w:val="00421167"/>
    <w:rsid w:val="004247E6"/>
    <w:rsid w:val="004268EF"/>
    <w:rsid w:val="00431D12"/>
    <w:rsid w:val="0043556C"/>
    <w:rsid w:val="0043595E"/>
    <w:rsid w:val="00436EA4"/>
    <w:rsid w:val="004410FC"/>
    <w:rsid w:val="00442DBC"/>
    <w:rsid w:val="00444019"/>
    <w:rsid w:val="00447011"/>
    <w:rsid w:val="00450681"/>
    <w:rsid w:val="0045235B"/>
    <w:rsid w:val="0045282E"/>
    <w:rsid w:val="0045359F"/>
    <w:rsid w:val="00453ABC"/>
    <w:rsid w:val="00453CAE"/>
    <w:rsid w:val="00455E2E"/>
    <w:rsid w:val="004600BB"/>
    <w:rsid w:val="00460835"/>
    <w:rsid w:val="00461813"/>
    <w:rsid w:val="00461DBC"/>
    <w:rsid w:val="0046280B"/>
    <w:rsid w:val="00462A62"/>
    <w:rsid w:val="004640EC"/>
    <w:rsid w:val="00465F99"/>
    <w:rsid w:val="00466B1D"/>
    <w:rsid w:val="00466B50"/>
    <w:rsid w:val="00473B9F"/>
    <w:rsid w:val="00475405"/>
    <w:rsid w:val="00477218"/>
    <w:rsid w:val="00483361"/>
    <w:rsid w:val="00483D73"/>
    <w:rsid w:val="00485C7E"/>
    <w:rsid w:val="00485CA7"/>
    <w:rsid w:val="0048624B"/>
    <w:rsid w:val="0048658F"/>
    <w:rsid w:val="00490B3A"/>
    <w:rsid w:val="00491D20"/>
    <w:rsid w:val="00493290"/>
    <w:rsid w:val="00495F3D"/>
    <w:rsid w:val="004979AA"/>
    <w:rsid w:val="004A211A"/>
    <w:rsid w:val="004A2AE7"/>
    <w:rsid w:val="004A3B97"/>
    <w:rsid w:val="004A4F93"/>
    <w:rsid w:val="004A4FE9"/>
    <w:rsid w:val="004A5622"/>
    <w:rsid w:val="004A6918"/>
    <w:rsid w:val="004B0176"/>
    <w:rsid w:val="004B0BA6"/>
    <w:rsid w:val="004B29C5"/>
    <w:rsid w:val="004B29D9"/>
    <w:rsid w:val="004B4211"/>
    <w:rsid w:val="004B4EE9"/>
    <w:rsid w:val="004B7DB4"/>
    <w:rsid w:val="004C072E"/>
    <w:rsid w:val="004C0CC7"/>
    <w:rsid w:val="004C223C"/>
    <w:rsid w:val="004C3AB3"/>
    <w:rsid w:val="004C3BE5"/>
    <w:rsid w:val="004C4B30"/>
    <w:rsid w:val="004C552B"/>
    <w:rsid w:val="004C6693"/>
    <w:rsid w:val="004C735C"/>
    <w:rsid w:val="004D0C8F"/>
    <w:rsid w:val="004D1ABB"/>
    <w:rsid w:val="004D229C"/>
    <w:rsid w:val="004D23CC"/>
    <w:rsid w:val="004D583A"/>
    <w:rsid w:val="004E03AC"/>
    <w:rsid w:val="004E1F03"/>
    <w:rsid w:val="004E57FA"/>
    <w:rsid w:val="004E5B8D"/>
    <w:rsid w:val="004E7855"/>
    <w:rsid w:val="004F2E9E"/>
    <w:rsid w:val="004F4194"/>
    <w:rsid w:val="004F53BF"/>
    <w:rsid w:val="004F78A7"/>
    <w:rsid w:val="004F78DE"/>
    <w:rsid w:val="005003C5"/>
    <w:rsid w:val="00501405"/>
    <w:rsid w:val="00502409"/>
    <w:rsid w:val="00502911"/>
    <w:rsid w:val="00502FBF"/>
    <w:rsid w:val="00504903"/>
    <w:rsid w:val="00504F2C"/>
    <w:rsid w:val="00505116"/>
    <w:rsid w:val="00506504"/>
    <w:rsid w:val="00512055"/>
    <w:rsid w:val="00513C8C"/>
    <w:rsid w:val="00515381"/>
    <w:rsid w:val="005158C1"/>
    <w:rsid w:val="00515907"/>
    <w:rsid w:val="005173E9"/>
    <w:rsid w:val="00520485"/>
    <w:rsid w:val="0052125F"/>
    <w:rsid w:val="00525E05"/>
    <w:rsid w:val="00531BD2"/>
    <w:rsid w:val="00532585"/>
    <w:rsid w:val="00532A64"/>
    <w:rsid w:val="005332CD"/>
    <w:rsid w:val="00533DE9"/>
    <w:rsid w:val="005341CB"/>
    <w:rsid w:val="005349C7"/>
    <w:rsid w:val="0054039E"/>
    <w:rsid w:val="005459E6"/>
    <w:rsid w:val="00546C10"/>
    <w:rsid w:val="00547A20"/>
    <w:rsid w:val="00547FF6"/>
    <w:rsid w:val="00551199"/>
    <w:rsid w:val="00551F1F"/>
    <w:rsid w:val="00552771"/>
    <w:rsid w:val="00554912"/>
    <w:rsid w:val="0055656F"/>
    <w:rsid w:val="00557564"/>
    <w:rsid w:val="00560215"/>
    <w:rsid w:val="00561AE8"/>
    <w:rsid w:val="005621D4"/>
    <w:rsid w:val="00564397"/>
    <w:rsid w:val="00564EAF"/>
    <w:rsid w:val="00565A0D"/>
    <w:rsid w:val="00567F0C"/>
    <w:rsid w:val="0057095B"/>
    <w:rsid w:val="0057179D"/>
    <w:rsid w:val="00572A67"/>
    <w:rsid w:val="00572A76"/>
    <w:rsid w:val="00580257"/>
    <w:rsid w:val="00581E18"/>
    <w:rsid w:val="00585461"/>
    <w:rsid w:val="005871C3"/>
    <w:rsid w:val="00587BC6"/>
    <w:rsid w:val="00590589"/>
    <w:rsid w:val="005924E0"/>
    <w:rsid w:val="00593DF2"/>
    <w:rsid w:val="00593EE1"/>
    <w:rsid w:val="00595A3D"/>
    <w:rsid w:val="00597E6A"/>
    <w:rsid w:val="005A0C36"/>
    <w:rsid w:val="005A1CA5"/>
    <w:rsid w:val="005A2C0B"/>
    <w:rsid w:val="005A32CA"/>
    <w:rsid w:val="005A433A"/>
    <w:rsid w:val="005A6135"/>
    <w:rsid w:val="005A624F"/>
    <w:rsid w:val="005B12F0"/>
    <w:rsid w:val="005B1B14"/>
    <w:rsid w:val="005B7700"/>
    <w:rsid w:val="005C05A0"/>
    <w:rsid w:val="005C120F"/>
    <w:rsid w:val="005C1783"/>
    <w:rsid w:val="005C22EF"/>
    <w:rsid w:val="005C2C5E"/>
    <w:rsid w:val="005C3A42"/>
    <w:rsid w:val="005C51A3"/>
    <w:rsid w:val="005C56B8"/>
    <w:rsid w:val="005C6A77"/>
    <w:rsid w:val="005C7216"/>
    <w:rsid w:val="005D30A3"/>
    <w:rsid w:val="005D4D7A"/>
    <w:rsid w:val="005D596C"/>
    <w:rsid w:val="005E146B"/>
    <w:rsid w:val="005E4F98"/>
    <w:rsid w:val="005E5568"/>
    <w:rsid w:val="005F0F1B"/>
    <w:rsid w:val="005F1292"/>
    <w:rsid w:val="005F1971"/>
    <w:rsid w:val="005F4D2C"/>
    <w:rsid w:val="005F4DA6"/>
    <w:rsid w:val="005F57CD"/>
    <w:rsid w:val="005F6B9A"/>
    <w:rsid w:val="005F6DBC"/>
    <w:rsid w:val="005F6F92"/>
    <w:rsid w:val="005F7F70"/>
    <w:rsid w:val="00600765"/>
    <w:rsid w:val="00601201"/>
    <w:rsid w:val="00603535"/>
    <w:rsid w:val="006063FD"/>
    <w:rsid w:val="00607FF1"/>
    <w:rsid w:val="0061096B"/>
    <w:rsid w:val="00611881"/>
    <w:rsid w:val="006138B2"/>
    <w:rsid w:val="006159C4"/>
    <w:rsid w:val="00615BD0"/>
    <w:rsid w:val="00617935"/>
    <w:rsid w:val="006201D8"/>
    <w:rsid w:val="00622B4E"/>
    <w:rsid w:val="00623E47"/>
    <w:rsid w:val="00626BAB"/>
    <w:rsid w:val="00627705"/>
    <w:rsid w:val="006330CF"/>
    <w:rsid w:val="0063320C"/>
    <w:rsid w:val="00633A41"/>
    <w:rsid w:val="006343A3"/>
    <w:rsid w:val="00636FC3"/>
    <w:rsid w:val="006416BA"/>
    <w:rsid w:val="006427D2"/>
    <w:rsid w:val="006430A7"/>
    <w:rsid w:val="006443E5"/>
    <w:rsid w:val="0064518A"/>
    <w:rsid w:val="00650FB7"/>
    <w:rsid w:val="0065214F"/>
    <w:rsid w:val="00654716"/>
    <w:rsid w:val="006556AA"/>
    <w:rsid w:val="006562AB"/>
    <w:rsid w:val="00656E51"/>
    <w:rsid w:val="00657088"/>
    <w:rsid w:val="00663D5C"/>
    <w:rsid w:val="006655BC"/>
    <w:rsid w:val="006665BA"/>
    <w:rsid w:val="00666B60"/>
    <w:rsid w:val="00667C9D"/>
    <w:rsid w:val="00670805"/>
    <w:rsid w:val="00670A9A"/>
    <w:rsid w:val="0067253E"/>
    <w:rsid w:val="00673360"/>
    <w:rsid w:val="00673B72"/>
    <w:rsid w:val="0067411E"/>
    <w:rsid w:val="00676B80"/>
    <w:rsid w:val="00676E45"/>
    <w:rsid w:val="00683109"/>
    <w:rsid w:val="0068556E"/>
    <w:rsid w:val="00686E38"/>
    <w:rsid w:val="00696359"/>
    <w:rsid w:val="0069763A"/>
    <w:rsid w:val="006A1031"/>
    <w:rsid w:val="006A3510"/>
    <w:rsid w:val="006A4136"/>
    <w:rsid w:val="006A5072"/>
    <w:rsid w:val="006A5651"/>
    <w:rsid w:val="006A67B9"/>
    <w:rsid w:val="006A6DF2"/>
    <w:rsid w:val="006A7D9A"/>
    <w:rsid w:val="006B118B"/>
    <w:rsid w:val="006B1E1A"/>
    <w:rsid w:val="006B2EE7"/>
    <w:rsid w:val="006B73E4"/>
    <w:rsid w:val="006B75D7"/>
    <w:rsid w:val="006B7CCC"/>
    <w:rsid w:val="006C15B6"/>
    <w:rsid w:val="006C330F"/>
    <w:rsid w:val="006C3F19"/>
    <w:rsid w:val="006C64DF"/>
    <w:rsid w:val="006C74F9"/>
    <w:rsid w:val="006D033E"/>
    <w:rsid w:val="006D10EB"/>
    <w:rsid w:val="006D11BB"/>
    <w:rsid w:val="006D1D0B"/>
    <w:rsid w:val="006D53FA"/>
    <w:rsid w:val="006D56F5"/>
    <w:rsid w:val="006D79A7"/>
    <w:rsid w:val="006E00C3"/>
    <w:rsid w:val="006E1E14"/>
    <w:rsid w:val="006E3148"/>
    <w:rsid w:val="006E3901"/>
    <w:rsid w:val="006E7526"/>
    <w:rsid w:val="006F33CA"/>
    <w:rsid w:val="006F4225"/>
    <w:rsid w:val="006F7304"/>
    <w:rsid w:val="007047F9"/>
    <w:rsid w:val="00706282"/>
    <w:rsid w:val="00706DE5"/>
    <w:rsid w:val="0071022F"/>
    <w:rsid w:val="0071027C"/>
    <w:rsid w:val="00713798"/>
    <w:rsid w:val="007146BB"/>
    <w:rsid w:val="007150F3"/>
    <w:rsid w:val="0071617E"/>
    <w:rsid w:val="0071635A"/>
    <w:rsid w:val="00720BA4"/>
    <w:rsid w:val="0072232F"/>
    <w:rsid w:val="00722BD3"/>
    <w:rsid w:val="00722DC8"/>
    <w:rsid w:val="00723203"/>
    <w:rsid w:val="0072349F"/>
    <w:rsid w:val="00735A3A"/>
    <w:rsid w:val="00735E3B"/>
    <w:rsid w:val="00736B16"/>
    <w:rsid w:val="00744511"/>
    <w:rsid w:val="00745BD1"/>
    <w:rsid w:val="00745CD7"/>
    <w:rsid w:val="007516D3"/>
    <w:rsid w:val="007521BD"/>
    <w:rsid w:val="007547B9"/>
    <w:rsid w:val="00755677"/>
    <w:rsid w:val="00757124"/>
    <w:rsid w:val="00760F7A"/>
    <w:rsid w:val="007617D1"/>
    <w:rsid w:val="00761803"/>
    <w:rsid w:val="00765117"/>
    <w:rsid w:val="0076719B"/>
    <w:rsid w:val="00767BDB"/>
    <w:rsid w:val="00780069"/>
    <w:rsid w:val="00782E78"/>
    <w:rsid w:val="00786184"/>
    <w:rsid w:val="007861EC"/>
    <w:rsid w:val="0079126F"/>
    <w:rsid w:val="00795618"/>
    <w:rsid w:val="00795E8F"/>
    <w:rsid w:val="00797A4A"/>
    <w:rsid w:val="007A3A48"/>
    <w:rsid w:val="007A49D8"/>
    <w:rsid w:val="007A4E9F"/>
    <w:rsid w:val="007A554C"/>
    <w:rsid w:val="007A56B7"/>
    <w:rsid w:val="007A6278"/>
    <w:rsid w:val="007A63B3"/>
    <w:rsid w:val="007B2095"/>
    <w:rsid w:val="007B2DFA"/>
    <w:rsid w:val="007B3DB7"/>
    <w:rsid w:val="007B5DAC"/>
    <w:rsid w:val="007B7434"/>
    <w:rsid w:val="007B7CDE"/>
    <w:rsid w:val="007C13A3"/>
    <w:rsid w:val="007C18AC"/>
    <w:rsid w:val="007C1924"/>
    <w:rsid w:val="007C1C29"/>
    <w:rsid w:val="007C4569"/>
    <w:rsid w:val="007C5067"/>
    <w:rsid w:val="007C5FB6"/>
    <w:rsid w:val="007D3A96"/>
    <w:rsid w:val="007D494B"/>
    <w:rsid w:val="007E13CF"/>
    <w:rsid w:val="007E45D4"/>
    <w:rsid w:val="007F31AA"/>
    <w:rsid w:val="00800982"/>
    <w:rsid w:val="00800B43"/>
    <w:rsid w:val="00801115"/>
    <w:rsid w:val="00801513"/>
    <w:rsid w:val="0080424C"/>
    <w:rsid w:val="0080631E"/>
    <w:rsid w:val="00810041"/>
    <w:rsid w:val="00810E5C"/>
    <w:rsid w:val="008118ED"/>
    <w:rsid w:val="008137BB"/>
    <w:rsid w:val="00815705"/>
    <w:rsid w:val="008158FD"/>
    <w:rsid w:val="00815FCB"/>
    <w:rsid w:val="00817BD0"/>
    <w:rsid w:val="00822601"/>
    <w:rsid w:val="008257E6"/>
    <w:rsid w:val="00826C34"/>
    <w:rsid w:val="0083053E"/>
    <w:rsid w:val="00834435"/>
    <w:rsid w:val="0083638E"/>
    <w:rsid w:val="008365A4"/>
    <w:rsid w:val="00841AF8"/>
    <w:rsid w:val="00842358"/>
    <w:rsid w:val="00842983"/>
    <w:rsid w:val="008437FD"/>
    <w:rsid w:val="00844137"/>
    <w:rsid w:val="00845FE4"/>
    <w:rsid w:val="008478B3"/>
    <w:rsid w:val="0085053E"/>
    <w:rsid w:val="0085319A"/>
    <w:rsid w:val="00854B8A"/>
    <w:rsid w:val="008571AE"/>
    <w:rsid w:val="00857DC8"/>
    <w:rsid w:val="008610CE"/>
    <w:rsid w:val="00862247"/>
    <w:rsid w:val="0086398F"/>
    <w:rsid w:val="00864130"/>
    <w:rsid w:val="008716F6"/>
    <w:rsid w:val="0087286E"/>
    <w:rsid w:val="008729E5"/>
    <w:rsid w:val="0087303E"/>
    <w:rsid w:val="00873A8A"/>
    <w:rsid w:val="00874BF3"/>
    <w:rsid w:val="0087575A"/>
    <w:rsid w:val="00877C6C"/>
    <w:rsid w:val="00881F64"/>
    <w:rsid w:val="00882895"/>
    <w:rsid w:val="00884713"/>
    <w:rsid w:val="0088672E"/>
    <w:rsid w:val="00890C5B"/>
    <w:rsid w:val="00891099"/>
    <w:rsid w:val="00891236"/>
    <w:rsid w:val="00892FB2"/>
    <w:rsid w:val="00893A35"/>
    <w:rsid w:val="00893D6C"/>
    <w:rsid w:val="0089696A"/>
    <w:rsid w:val="00896A3D"/>
    <w:rsid w:val="008970CC"/>
    <w:rsid w:val="008977D2"/>
    <w:rsid w:val="008A3BE9"/>
    <w:rsid w:val="008A3D97"/>
    <w:rsid w:val="008A5845"/>
    <w:rsid w:val="008B0A02"/>
    <w:rsid w:val="008B197A"/>
    <w:rsid w:val="008B2237"/>
    <w:rsid w:val="008B400D"/>
    <w:rsid w:val="008C4B3C"/>
    <w:rsid w:val="008C627D"/>
    <w:rsid w:val="008C6D58"/>
    <w:rsid w:val="008C7108"/>
    <w:rsid w:val="008D3945"/>
    <w:rsid w:val="008D57FC"/>
    <w:rsid w:val="008E43F5"/>
    <w:rsid w:val="008F1E22"/>
    <w:rsid w:val="008F26F7"/>
    <w:rsid w:val="008F4227"/>
    <w:rsid w:val="008F488F"/>
    <w:rsid w:val="008F4EF3"/>
    <w:rsid w:val="008F5524"/>
    <w:rsid w:val="008F5756"/>
    <w:rsid w:val="008F71EC"/>
    <w:rsid w:val="008F785B"/>
    <w:rsid w:val="009005D7"/>
    <w:rsid w:val="00901CE4"/>
    <w:rsid w:val="009022AE"/>
    <w:rsid w:val="00902589"/>
    <w:rsid w:val="00907172"/>
    <w:rsid w:val="0091061D"/>
    <w:rsid w:val="00910C67"/>
    <w:rsid w:val="00912881"/>
    <w:rsid w:val="00913FAE"/>
    <w:rsid w:val="0091667B"/>
    <w:rsid w:val="009257E8"/>
    <w:rsid w:val="00930847"/>
    <w:rsid w:val="009314A8"/>
    <w:rsid w:val="0093242C"/>
    <w:rsid w:val="00932E54"/>
    <w:rsid w:val="009362F1"/>
    <w:rsid w:val="00940CAB"/>
    <w:rsid w:val="00940D56"/>
    <w:rsid w:val="00942EF7"/>
    <w:rsid w:val="00943E92"/>
    <w:rsid w:val="009454A0"/>
    <w:rsid w:val="00945A21"/>
    <w:rsid w:val="00947EB1"/>
    <w:rsid w:val="00947EEC"/>
    <w:rsid w:val="00951200"/>
    <w:rsid w:val="0095206E"/>
    <w:rsid w:val="009542B7"/>
    <w:rsid w:val="00954720"/>
    <w:rsid w:val="009568FD"/>
    <w:rsid w:val="009604AB"/>
    <w:rsid w:val="00962638"/>
    <w:rsid w:val="00962CC8"/>
    <w:rsid w:val="00963163"/>
    <w:rsid w:val="00965307"/>
    <w:rsid w:val="00967130"/>
    <w:rsid w:val="0096746A"/>
    <w:rsid w:val="00971347"/>
    <w:rsid w:val="009718F0"/>
    <w:rsid w:val="00973284"/>
    <w:rsid w:val="009732DF"/>
    <w:rsid w:val="00973707"/>
    <w:rsid w:val="00973E66"/>
    <w:rsid w:val="0097510E"/>
    <w:rsid w:val="00975D3B"/>
    <w:rsid w:val="0098118E"/>
    <w:rsid w:val="009814F4"/>
    <w:rsid w:val="00981FB2"/>
    <w:rsid w:val="00985168"/>
    <w:rsid w:val="00990F22"/>
    <w:rsid w:val="00991638"/>
    <w:rsid w:val="00992A26"/>
    <w:rsid w:val="00992EA1"/>
    <w:rsid w:val="009933D3"/>
    <w:rsid w:val="00994148"/>
    <w:rsid w:val="009949A8"/>
    <w:rsid w:val="009968DD"/>
    <w:rsid w:val="00996C74"/>
    <w:rsid w:val="009970B6"/>
    <w:rsid w:val="009971B5"/>
    <w:rsid w:val="00997BFE"/>
    <w:rsid w:val="00997C65"/>
    <w:rsid w:val="009B0D67"/>
    <w:rsid w:val="009D202F"/>
    <w:rsid w:val="009D48CE"/>
    <w:rsid w:val="009D5FE9"/>
    <w:rsid w:val="009D60F8"/>
    <w:rsid w:val="009D7924"/>
    <w:rsid w:val="009E113C"/>
    <w:rsid w:val="009E2DA6"/>
    <w:rsid w:val="009E389C"/>
    <w:rsid w:val="009E6077"/>
    <w:rsid w:val="009F228B"/>
    <w:rsid w:val="009F30A4"/>
    <w:rsid w:val="00A0296E"/>
    <w:rsid w:val="00A02BEE"/>
    <w:rsid w:val="00A02C08"/>
    <w:rsid w:val="00A02D7B"/>
    <w:rsid w:val="00A06C28"/>
    <w:rsid w:val="00A0789C"/>
    <w:rsid w:val="00A10A02"/>
    <w:rsid w:val="00A113EB"/>
    <w:rsid w:val="00A12F3A"/>
    <w:rsid w:val="00A13AB3"/>
    <w:rsid w:val="00A1518D"/>
    <w:rsid w:val="00A160F2"/>
    <w:rsid w:val="00A2248D"/>
    <w:rsid w:val="00A24335"/>
    <w:rsid w:val="00A24EFE"/>
    <w:rsid w:val="00A26276"/>
    <w:rsid w:val="00A26845"/>
    <w:rsid w:val="00A27AD2"/>
    <w:rsid w:val="00A30E87"/>
    <w:rsid w:val="00A327F3"/>
    <w:rsid w:val="00A34656"/>
    <w:rsid w:val="00A4293E"/>
    <w:rsid w:val="00A43769"/>
    <w:rsid w:val="00A44E8B"/>
    <w:rsid w:val="00A4665F"/>
    <w:rsid w:val="00A46B5F"/>
    <w:rsid w:val="00A4741F"/>
    <w:rsid w:val="00A505D4"/>
    <w:rsid w:val="00A6111A"/>
    <w:rsid w:val="00A612DF"/>
    <w:rsid w:val="00A61AAE"/>
    <w:rsid w:val="00A63AF3"/>
    <w:rsid w:val="00A71CA3"/>
    <w:rsid w:val="00A7385A"/>
    <w:rsid w:val="00A747A4"/>
    <w:rsid w:val="00A7558F"/>
    <w:rsid w:val="00A76BA3"/>
    <w:rsid w:val="00A80894"/>
    <w:rsid w:val="00A82056"/>
    <w:rsid w:val="00A8504D"/>
    <w:rsid w:val="00A918CC"/>
    <w:rsid w:val="00A91D86"/>
    <w:rsid w:val="00A930EB"/>
    <w:rsid w:val="00AA070F"/>
    <w:rsid w:val="00AA1D2A"/>
    <w:rsid w:val="00AA262C"/>
    <w:rsid w:val="00AA585E"/>
    <w:rsid w:val="00AB1CBB"/>
    <w:rsid w:val="00AB3579"/>
    <w:rsid w:val="00AB4B47"/>
    <w:rsid w:val="00AB5726"/>
    <w:rsid w:val="00AC3D46"/>
    <w:rsid w:val="00AC77E1"/>
    <w:rsid w:val="00AD065F"/>
    <w:rsid w:val="00AD0FAB"/>
    <w:rsid w:val="00AD1415"/>
    <w:rsid w:val="00AD2B70"/>
    <w:rsid w:val="00AD40CF"/>
    <w:rsid w:val="00AD555E"/>
    <w:rsid w:val="00AD7F42"/>
    <w:rsid w:val="00AE0EE7"/>
    <w:rsid w:val="00AE18AE"/>
    <w:rsid w:val="00AE3486"/>
    <w:rsid w:val="00AE373A"/>
    <w:rsid w:val="00AE38D3"/>
    <w:rsid w:val="00AE3AC5"/>
    <w:rsid w:val="00AE5489"/>
    <w:rsid w:val="00AE5668"/>
    <w:rsid w:val="00AF2BEF"/>
    <w:rsid w:val="00AF2D58"/>
    <w:rsid w:val="00AF3EEE"/>
    <w:rsid w:val="00AF5B9A"/>
    <w:rsid w:val="00AF7586"/>
    <w:rsid w:val="00AF7CB5"/>
    <w:rsid w:val="00B00321"/>
    <w:rsid w:val="00B00A43"/>
    <w:rsid w:val="00B055D2"/>
    <w:rsid w:val="00B05C92"/>
    <w:rsid w:val="00B07C1F"/>
    <w:rsid w:val="00B10040"/>
    <w:rsid w:val="00B10106"/>
    <w:rsid w:val="00B137B9"/>
    <w:rsid w:val="00B13FE0"/>
    <w:rsid w:val="00B16990"/>
    <w:rsid w:val="00B20D62"/>
    <w:rsid w:val="00B20E62"/>
    <w:rsid w:val="00B220D0"/>
    <w:rsid w:val="00B23D4C"/>
    <w:rsid w:val="00B26BF7"/>
    <w:rsid w:val="00B26F66"/>
    <w:rsid w:val="00B2767D"/>
    <w:rsid w:val="00B30319"/>
    <w:rsid w:val="00B31230"/>
    <w:rsid w:val="00B33CF3"/>
    <w:rsid w:val="00B35613"/>
    <w:rsid w:val="00B3619D"/>
    <w:rsid w:val="00B41D0B"/>
    <w:rsid w:val="00B42EC9"/>
    <w:rsid w:val="00B45C23"/>
    <w:rsid w:val="00B470A6"/>
    <w:rsid w:val="00B54489"/>
    <w:rsid w:val="00B55CCF"/>
    <w:rsid w:val="00B5762B"/>
    <w:rsid w:val="00B63186"/>
    <w:rsid w:val="00B64564"/>
    <w:rsid w:val="00B64C2E"/>
    <w:rsid w:val="00B64EA7"/>
    <w:rsid w:val="00B64ECE"/>
    <w:rsid w:val="00B64FAB"/>
    <w:rsid w:val="00B65B16"/>
    <w:rsid w:val="00B65D59"/>
    <w:rsid w:val="00B6671E"/>
    <w:rsid w:val="00B6692A"/>
    <w:rsid w:val="00B67844"/>
    <w:rsid w:val="00B67F0A"/>
    <w:rsid w:val="00B70D5B"/>
    <w:rsid w:val="00B71897"/>
    <w:rsid w:val="00B72E84"/>
    <w:rsid w:val="00B74327"/>
    <w:rsid w:val="00B77E9A"/>
    <w:rsid w:val="00B80809"/>
    <w:rsid w:val="00B826C3"/>
    <w:rsid w:val="00B83183"/>
    <w:rsid w:val="00B8377D"/>
    <w:rsid w:val="00B84296"/>
    <w:rsid w:val="00B843E0"/>
    <w:rsid w:val="00B85FEA"/>
    <w:rsid w:val="00B87D57"/>
    <w:rsid w:val="00B92707"/>
    <w:rsid w:val="00B92919"/>
    <w:rsid w:val="00B96F9E"/>
    <w:rsid w:val="00BA0C50"/>
    <w:rsid w:val="00BA3E10"/>
    <w:rsid w:val="00BA4F0D"/>
    <w:rsid w:val="00BA5EB3"/>
    <w:rsid w:val="00BA7F59"/>
    <w:rsid w:val="00BB0D82"/>
    <w:rsid w:val="00BB1256"/>
    <w:rsid w:val="00BB3B4D"/>
    <w:rsid w:val="00BB4724"/>
    <w:rsid w:val="00BB5620"/>
    <w:rsid w:val="00BB6F9C"/>
    <w:rsid w:val="00BB73CE"/>
    <w:rsid w:val="00BC0486"/>
    <w:rsid w:val="00BC2450"/>
    <w:rsid w:val="00BC2D61"/>
    <w:rsid w:val="00BC2EE3"/>
    <w:rsid w:val="00BC5C80"/>
    <w:rsid w:val="00BD0F97"/>
    <w:rsid w:val="00BD2B5D"/>
    <w:rsid w:val="00BD382A"/>
    <w:rsid w:val="00BD3F3D"/>
    <w:rsid w:val="00BD6C1A"/>
    <w:rsid w:val="00BE0D50"/>
    <w:rsid w:val="00BE1277"/>
    <w:rsid w:val="00BE3E1D"/>
    <w:rsid w:val="00BE4451"/>
    <w:rsid w:val="00BE4D0C"/>
    <w:rsid w:val="00BE69E6"/>
    <w:rsid w:val="00BE7781"/>
    <w:rsid w:val="00BE7870"/>
    <w:rsid w:val="00BE7DAF"/>
    <w:rsid w:val="00BF4369"/>
    <w:rsid w:val="00BF4DE0"/>
    <w:rsid w:val="00BF5342"/>
    <w:rsid w:val="00BF778B"/>
    <w:rsid w:val="00C0058A"/>
    <w:rsid w:val="00C03E1C"/>
    <w:rsid w:val="00C143A5"/>
    <w:rsid w:val="00C165D4"/>
    <w:rsid w:val="00C16B1A"/>
    <w:rsid w:val="00C204EE"/>
    <w:rsid w:val="00C20608"/>
    <w:rsid w:val="00C20A87"/>
    <w:rsid w:val="00C20FD5"/>
    <w:rsid w:val="00C241E0"/>
    <w:rsid w:val="00C242C8"/>
    <w:rsid w:val="00C2434E"/>
    <w:rsid w:val="00C2456E"/>
    <w:rsid w:val="00C24887"/>
    <w:rsid w:val="00C25071"/>
    <w:rsid w:val="00C267ED"/>
    <w:rsid w:val="00C26FE5"/>
    <w:rsid w:val="00C31F27"/>
    <w:rsid w:val="00C334A6"/>
    <w:rsid w:val="00C34E24"/>
    <w:rsid w:val="00C358B0"/>
    <w:rsid w:val="00C36976"/>
    <w:rsid w:val="00C40AF2"/>
    <w:rsid w:val="00C42684"/>
    <w:rsid w:val="00C44489"/>
    <w:rsid w:val="00C44D66"/>
    <w:rsid w:val="00C46E2E"/>
    <w:rsid w:val="00C55173"/>
    <w:rsid w:val="00C555A7"/>
    <w:rsid w:val="00C62F4D"/>
    <w:rsid w:val="00C636DF"/>
    <w:rsid w:val="00C6423E"/>
    <w:rsid w:val="00C672E8"/>
    <w:rsid w:val="00C67F65"/>
    <w:rsid w:val="00C72295"/>
    <w:rsid w:val="00C7285A"/>
    <w:rsid w:val="00C732CF"/>
    <w:rsid w:val="00C76B75"/>
    <w:rsid w:val="00C777C5"/>
    <w:rsid w:val="00C77EE7"/>
    <w:rsid w:val="00C8131B"/>
    <w:rsid w:val="00C82784"/>
    <w:rsid w:val="00C82A4C"/>
    <w:rsid w:val="00C84879"/>
    <w:rsid w:val="00C86D47"/>
    <w:rsid w:val="00C90E9F"/>
    <w:rsid w:val="00C9135F"/>
    <w:rsid w:val="00C964CF"/>
    <w:rsid w:val="00CA1A7D"/>
    <w:rsid w:val="00CA21D8"/>
    <w:rsid w:val="00CA32BD"/>
    <w:rsid w:val="00CA6E8E"/>
    <w:rsid w:val="00CA7577"/>
    <w:rsid w:val="00CB3EA0"/>
    <w:rsid w:val="00CB4958"/>
    <w:rsid w:val="00CB7A5C"/>
    <w:rsid w:val="00CC2554"/>
    <w:rsid w:val="00CC2AD5"/>
    <w:rsid w:val="00CC3980"/>
    <w:rsid w:val="00CC3C1F"/>
    <w:rsid w:val="00CD0776"/>
    <w:rsid w:val="00CD19B2"/>
    <w:rsid w:val="00CD2700"/>
    <w:rsid w:val="00CD75C1"/>
    <w:rsid w:val="00CE1439"/>
    <w:rsid w:val="00CE23A5"/>
    <w:rsid w:val="00CE4804"/>
    <w:rsid w:val="00CE57E2"/>
    <w:rsid w:val="00CE714C"/>
    <w:rsid w:val="00CF0C0C"/>
    <w:rsid w:val="00CF24BF"/>
    <w:rsid w:val="00CF3D8D"/>
    <w:rsid w:val="00CF3E1F"/>
    <w:rsid w:val="00CF7BDC"/>
    <w:rsid w:val="00CF7D36"/>
    <w:rsid w:val="00D01475"/>
    <w:rsid w:val="00D02EB0"/>
    <w:rsid w:val="00D04C94"/>
    <w:rsid w:val="00D06A79"/>
    <w:rsid w:val="00D11EF7"/>
    <w:rsid w:val="00D13B14"/>
    <w:rsid w:val="00D13E9A"/>
    <w:rsid w:val="00D146C2"/>
    <w:rsid w:val="00D1572C"/>
    <w:rsid w:val="00D16B66"/>
    <w:rsid w:val="00D209D2"/>
    <w:rsid w:val="00D21269"/>
    <w:rsid w:val="00D2192A"/>
    <w:rsid w:val="00D220B7"/>
    <w:rsid w:val="00D2614D"/>
    <w:rsid w:val="00D320E1"/>
    <w:rsid w:val="00D32AAF"/>
    <w:rsid w:val="00D37615"/>
    <w:rsid w:val="00D37BD8"/>
    <w:rsid w:val="00D45B26"/>
    <w:rsid w:val="00D46C8A"/>
    <w:rsid w:val="00D47D52"/>
    <w:rsid w:val="00D50408"/>
    <w:rsid w:val="00D53A14"/>
    <w:rsid w:val="00D54AD3"/>
    <w:rsid w:val="00D56055"/>
    <w:rsid w:val="00D56BD5"/>
    <w:rsid w:val="00D57C90"/>
    <w:rsid w:val="00D6064D"/>
    <w:rsid w:val="00D6068B"/>
    <w:rsid w:val="00D6222C"/>
    <w:rsid w:val="00D6222F"/>
    <w:rsid w:val="00D62E81"/>
    <w:rsid w:val="00D6775C"/>
    <w:rsid w:val="00D70E85"/>
    <w:rsid w:val="00D73173"/>
    <w:rsid w:val="00D745A0"/>
    <w:rsid w:val="00D74F12"/>
    <w:rsid w:val="00D75AA7"/>
    <w:rsid w:val="00D80864"/>
    <w:rsid w:val="00D818DA"/>
    <w:rsid w:val="00D81C7F"/>
    <w:rsid w:val="00D83F46"/>
    <w:rsid w:val="00D85BD0"/>
    <w:rsid w:val="00D8623F"/>
    <w:rsid w:val="00D952D9"/>
    <w:rsid w:val="00D95ACF"/>
    <w:rsid w:val="00D965B3"/>
    <w:rsid w:val="00D96C61"/>
    <w:rsid w:val="00DA32D7"/>
    <w:rsid w:val="00DA4F71"/>
    <w:rsid w:val="00DA5C6E"/>
    <w:rsid w:val="00DA75E7"/>
    <w:rsid w:val="00DA7B2D"/>
    <w:rsid w:val="00DB08A2"/>
    <w:rsid w:val="00DB0A56"/>
    <w:rsid w:val="00DB21DB"/>
    <w:rsid w:val="00DB23DC"/>
    <w:rsid w:val="00DB632F"/>
    <w:rsid w:val="00DB66E3"/>
    <w:rsid w:val="00DB7D8B"/>
    <w:rsid w:val="00DC0834"/>
    <w:rsid w:val="00DC2F8D"/>
    <w:rsid w:val="00DC35F0"/>
    <w:rsid w:val="00DC41D7"/>
    <w:rsid w:val="00DD32D5"/>
    <w:rsid w:val="00DD402D"/>
    <w:rsid w:val="00DD4151"/>
    <w:rsid w:val="00DD5D05"/>
    <w:rsid w:val="00DE6210"/>
    <w:rsid w:val="00DF0710"/>
    <w:rsid w:val="00DF1355"/>
    <w:rsid w:val="00DF176D"/>
    <w:rsid w:val="00DF21D6"/>
    <w:rsid w:val="00DF6ACB"/>
    <w:rsid w:val="00E001E8"/>
    <w:rsid w:val="00E048EE"/>
    <w:rsid w:val="00E073CF"/>
    <w:rsid w:val="00E109BF"/>
    <w:rsid w:val="00E12842"/>
    <w:rsid w:val="00E154A3"/>
    <w:rsid w:val="00E207DC"/>
    <w:rsid w:val="00E212CF"/>
    <w:rsid w:val="00E21AC2"/>
    <w:rsid w:val="00E22AD4"/>
    <w:rsid w:val="00E244A9"/>
    <w:rsid w:val="00E31436"/>
    <w:rsid w:val="00E34903"/>
    <w:rsid w:val="00E41308"/>
    <w:rsid w:val="00E41923"/>
    <w:rsid w:val="00E439CE"/>
    <w:rsid w:val="00E46386"/>
    <w:rsid w:val="00E46CE4"/>
    <w:rsid w:val="00E47369"/>
    <w:rsid w:val="00E47A4D"/>
    <w:rsid w:val="00E50E24"/>
    <w:rsid w:val="00E51774"/>
    <w:rsid w:val="00E524DB"/>
    <w:rsid w:val="00E53CF3"/>
    <w:rsid w:val="00E54182"/>
    <w:rsid w:val="00E56029"/>
    <w:rsid w:val="00E57783"/>
    <w:rsid w:val="00E61BDE"/>
    <w:rsid w:val="00E6464B"/>
    <w:rsid w:val="00E659E6"/>
    <w:rsid w:val="00E670D3"/>
    <w:rsid w:val="00E706A6"/>
    <w:rsid w:val="00E7440B"/>
    <w:rsid w:val="00E7767E"/>
    <w:rsid w:val="00E77901"/>
    <w:rsid w:val="00E8212D"/>
    <w:rsid w:val="00E839BC"/>
    <w:rsid w:val="00E84A5C"/>
    <w:rsid w:val="00E87CB7"/>
    <w:rsid w:val="00E9011D"/>
    <w:rsid w:val="00E91C82"/>
    <w:rsid w:val="00E95877"/>
    <w:rsid w:val="00E95D38"/>
    <w:rsid w:val="00E96887"/>
    <w:rsid w:val="00EA21D0"/>
    <w:rsid w:val="00EA63C0"/>
    <w:rsid w:val="00EB0CF4"/>
    <w:rsid w:val="00EB131F"/>
    <w:rsid w:val="00EB2933"/>
    <w:rsid w:val="00EB36FC"/>
    <w:rsid w:val="00EB382D"/>
    <w:rsid w:val="00EB3E8D"/>
    <w:rsid w:val="00EB4004"/>
    <w:rsid w:val="00EB64E6"/>
    <w:rsid w:val="00EC0D45"/>
    <w:rsid w:val="00EC134E"/>
    <w:rsid w:val="00EC74EF"/>
    <w:rsid w:val="00EC7CF0"/>
    <w:rsid w:val="00ED0750"/>
    <w:rsid w:val="00ED51F0"/>
    <w:rsid w:val="00ED78DF"/>
    <w:rsid w:val="00ED7E36"/>
    <w:rsid w:val="00EE29BB"/>
    <w:rsid w:val="00EE3DB2"/>
    <w:rsid w:val="00EF03EE"/>
    <w:rsid w:val="00EF0541"/>
    <w:rsid w:val="00EF10F3"/>
    <w:rsid w:val="00EF1268"/>
    <w:rsid w:val="00EF3B94"/>
    <w:rsid w:val="00EF4CBC"/>
    <w:rsid w:val="00EF5AC4"/>
    <w:rsid w:val="00EF7338"/>
    <w:rsid w:val="00F042A7"/>
    <w:rsid w:val="00F1200D"/>
    <w:rsid w:val="00F12EB9"/>
    <w:rsid w:val="00F1388B"/>
    <w:rsid w:val="00F176FC"/>
    <w:rsid w:val="00F200F9"/>
    <w:rsid w:val="00F209E6"/>
    <w:rsid w:val="00F21460"/>
    <w:rsid w:val="00F22154"/>
    <w:rsid w:val="00F22BC6"/>
    <w:rsid w:val="00F254A8"/>
    <w:rsid w:val="00F26648"/>
    <w:rsid w:val="00F311BA"/>
    <w:rsid w:val="00F32480"/>
    <w:rsid w:val="00F349EC"/>
    <w:rsid w:val="00F376D3"/>
    <w:rsid w:val="00F411E6"/>
    <w:rsid w:val="00F43C53"/>
    <w:rsid w:val="00F46DD7"/>
    <w:rsid w:val="00F47314"/>
    <w:rsid w:val="00F47562"/>
    <w:rsid w:val="00F50BC0"/>
    <w:rsid w:val="00F50C1C"/>
    <w:rsid w:val="00F54933"/>
    <w:rsid w:val="00F62C06"/>
    <w:rsid w:val="00F655D0"/>
    <w:rsid w:val="00F726E9"/>
    <w:rsid w:val="00F72AE7"/>
    <w:rsid w:val="00F75090"/>
    <w:rsid w:val="00F7650D"/>
    <w:rsid w:val="00F76565"/>
    <w:rsid w:val="00F8134D"/>
    <w:rsid w:val="00F855C8"/>
    <w:rsid w:val="00F8579E"/>
    <w:rsid w:val="00F86A27"/>
    <w:rsid w:val="00F973B0"/>
    <w:rsid w:val="00F97815"/>
    <w:rsid w:val="00FA0064"/>
    <w:rsid w:val="00FA0D98"/>
    <w:rsid w:val="00FA2C93"/>
    <w:rsid w:val="00FA3ECD"/>
    <w:rsid w:val="00FA4772"/>
    <w:rsid w:val="00FA5EF0"/>
    <w:rsid w:val="00FA6436"/>
    <w:rsid w:val="00FA6576"/>
    <w:rsid w:val="00FB01CC"/>
    <w:rsid w:val="00FB41E9"/>
    <w:rsid w:val="00FB4F4F"/>
    <w:rsid w:val="00FB55CC"/>
    <w:rsid w:val="00FB7156"/>
    <w:rsid w:val="00FC21AA"/>
    <w:rsid w:val="00FC5135"/>
    <w:rsid w:val="00FC6D97"/>
    <w:rsid w:val="00FC6EF9"/>
    <w:rsid w:val="00FC7E20"/>
    <w:rsid w:val="00FD2417"/>
    <w:rsid w:val="00FD60D5"/>
    <w:rsid w:val="00FD72FD"/>
    <w:rsid w:val="00FE26CE"/>
    <w:rsid w:val="00FE316D"/>
    <w:rsid w:val="00FE3694"/>
    <w:rsid w:val="00FE47AC"/>
    <w:rsid w:val="00FE4B7C"/>
    <w:rsid w:val="00FE61CD"/>
    <w:rsid w:val="00FE73CD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4A9249-26B3-4D3C-BC9C-826D91A9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109"/>
    <w:rPr>
      <w:rFonts w:ascii="Arial" w:hAnsi="Arial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683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BodyText"/>
    <w:link w:val="Heading2Char"/>
    <w:uiPriority w:val="9"/>
    <w:rsid w:val="00683109"/>
    <w:pPr>
      <w:numPr>
        <w:ilvl w:val="1"/>
        <w:numId w:val="5"/>
      </w:numPr>
      <w:tabs>
        <w:tab w:val="left" w:pos="397"/>
      </w:tabs>
      <w:spacing w:before="480" w:after="240"/>
      <w:outlineLvl w:val="1"/>
    </w:pPr>
    <w:rPr>
      <w:rFonts w:ascii="Arial Bold" w:hAnsi="Arial Bold" w:cs="Arial"/>
      <w:b/>
      <w:bCs/>
      <w:color w:val="FF6600"/>
      <w:kern w:val="32"/>
      <w:sz w:val="28"/>
    </w:rPr>
  </w:style>
  <w:style w:type="paragraph" w:styleId="Heading3">
    <w:name w:val="heading 3"/>
    <w:next w:val="BodyText"/>
    <w:link w:val="Heading3Char"/>
    <w:autoRedefine/>
    <w:uiPriority w:val="9"/>
    <w:rsid w:val="00683109"/>
    <w:pPr>
      <w:keepNext/>
      <w:numPr>
        <w:ilvl w:val="2"/>
        <w:numId w:val="5"/>
      </w:numPr>
      <w:tabs>
        <w:tab w:val="left" w:pos="794"/>
      </w:tabs>
      <w:spacing w:before="360" w:after="240"/>
      <w:outlineLvl w:val="2"/>
    </w:pPr>
    <w:rPr>
      <w:rFonts w:ascii="Arial Bold" w:hAnsi="Arial Bold" w:cs="Arial"/>
      <w:b/>
      <w:bCs/>
      <w:noProof/>
      <w:color w:val="FF6600"/>
      <w:szCs w:val="22"/>
    </w:rPr>
  </w:style>
  <w:style w:type="paragraph" w:styleId="Heading4">
    <w:name w:val="heading 4"/>
    <w:next w:val="BodyText"/>
    <w:link w:val="Heading4Char"/>
    <w:uiPriority w:val="9"/>
    <w:unhideWhenUsed/>
    <w:rsid w:val="0068310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paragraph" w:styleId="Heading5">
    <w:name w:val="heading 5"/>
    <w:next w:val="BodyText"/>
    <w:link w:val="Heading5Char"/>
    <w:uiPriority w:val="9"/>
    <w:unhideWhenUsed/>
    <w:rsid w:val="00683109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Heading6">
    <w:name w:val="heading 6"/>
    <w:basedOn w:val="Normal"/>
    <w:next w:val="Normal"/>
    <w:unhideWhenUsed/>
    <w:rsid w:val="0068310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rsid w:val="00683109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unhideWhenUsed/>
    <w:rsid w:val="00683109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unhideWhenUsed/>
    <w:rsid w:val="0068310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3109"/>
    <w:pPr>
      <w:tabs>
        <w:tab w:val="center" w:pos="4153"/>
        <w:tab w:val="right" w:pos="8306"/>
      </w:tabs>
      <w:ind w:left="-737"/>
    </w:pPr>
    <w:rPr>
      <w:color w:val="FFFFF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83109"/>
    <w:pPr>
      <w:tabs>
        <w:tab w:val="left" w:pos="450"/>
        <w:tab w:val="left" w:leader="dot" w:pos="8080"/>
      </w:tabs>
      <w:spacing w:before="120" w:after="120"/>
      <w:ind w:right="562"/>
    </w:pPr>
    <w:rPr>
      <w:rFonts w:asciiTheme="minorHAnsi" w:hAnsiTheme="minorHAnsi"/>
      <w:b/>
      <w:noProof/>
      <w:sz w:val="28"/>
      <w:szCs w:val="18"/>
      <w:u w:color="444744"/>
      <w:lang w:bidi="en-US"/>
    </w:rPr>
  </w:style>
  <w:style w:type="paragraph" w:styleId="Footer">
    <w:name w:val="footer"/>
    <w:basedOn w:val="Normal"/>
    <w:link w:val="FooterChar"/>
    <w:rsid w:val="00683109"/>
    <w:pPr>
      <w:tabs>
        <w:tab w:val="center" w:pos="4153"/>
        <w:tab w:val="right" w:pos="8306"/>
      </w:tabs>
    </w:pPr>
    <w:rPr>
      <w:sz w:val="14"/>
    </w:rPr>
  </w:style>
  <w:style w:type="paragraph" w:styleId="Title">
    <w:name w:val="Title"/>
    <w:basedOn w:val="Normal"/>
    <w:link w:val="TitleChar"/>
    <w:uiPriority w:val="10"/>
    <w:rsid w:val="006831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VGBasicText"/>
    <w:link w:val="BodyTextChar"/>
    <w:rsid w:val="00683109"/>
    <w:pPr>
      <w:spacing w:before="240" w:after="160"/>
      <w:ind w:left="288"/>
    </w:pPr>
    <w:rPr>
      <w:sz w:val="20"/>
    </w:rPr>
  </w:style>
  <w:style w:type="paragraph" w:customStyle="1" w:styleId="TableText">
    <w:name w:val="Table Text"/>
    <w:basedOn w:val="Normal"/>
    <w:rsid w:val="00683109"/>
    <w:pPr>
      <w:spacing w:before="120" w:after="120"/>
    </w:pPr>
  </w:style>
  <w:style w:type="paragraph" w:customStyle="1" w:styleId="TableTextCover">
    <w:name w:val="Table Text Cover"/>
    <w:basedOn w:val="TableText"/>
    <w:rsid w:val="00683109"/>
  </w:style>
  <w:style w:type="paragraph" w:styleId="TOCHeading">
    <w:name w:val="TOC Heading"/>
    <w:basedOn w:val="Heading1"/>
    <w:next w:val="Normal"/>
    <w:uiPriority w:val="39"/>
    <w:unhideWhenUsed/>
    <w:qFormat/>
    <w:rsid w:val="00683109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683109"/>
    <w:pPr>
      <w:tabs>
        <w:tab w:val="left" w:pos="720"/>
        <w:tab w:val="left" w:leader="dot" w:pos="8080"/>
      </w:tabs>
      <w:spacing w:before="60" w:after="60"/>
      <w:ind w:left="187" w:right="562"/>
    </w:pPr>
    <w:rPr>
      <w:rFonts w:asciiTheme="minorHAnsi" w:hAnsiTheme="minorHAnsi"/>
      <w:noProof/>
      <w:sz w:val="22"/>
      <w:szCs w:val="18"/>
      <w:u w:color="444744"/>
      <w:lang w:bidi="en-US"/>
    </w:rPr>
  </w:style>
  <w:style w:type="paragraph" w:styleId="TOC3">
    <w:name w:val="toc 3"/>
    <w:basedOn w:val="TOC2"/>
    <w:next w:val="Normal"/>
    <w:uiPriority w:val="39"/>
    <w:unhideWhenUsed/>
    <w:qFormat/>
    <w:rsid w:val="00683109"/>
    <w:pPr>
      <w:ind w:left="446"/>
      <w:contextualSpacing/>
    </w:pPr>
    <w:rPr>
      <w:rFonts w:eastAsiaTheme="minorEastAsia" w:cstheme="minorBidi"/>
      <w:color w:val="auto"/>
      <w:szCs w:val="22"/>
      <w:lang w:val="en-US"/>
    </w:rPr>
  </w:style>
  <w:style w:type="table" w:styleId="TableGrid">
    <w:name w:val="Table Grid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683109"/>
    <w:pPr>
      <w:spacing w:before="120" w:after="120"/>
    </w:pPr>
    <w:rPr>
      <w:rFonts w:ascii="Arial Bold" w:hAnsi="Arial Bold"/>
      <w:b/>
    </w:rPr>
  </w:style>
  <w:style w:type="paragraph" w:styleId="ListBullet">
    <w:name w:val="List Bullet"/>
    <w:basedOn w:val="BodyText"/>
    <w:rsid w:val="00683109"/>
    <w:pPr>
      <w:numPr>
        <w:numId w:val="6"/>
      </w:numPr>
      <w:spacing w:before="160"/>
    </w:pPr>
  </w:style>
  <w:style w:type="paragraph" w:styleId="BodyTextIndent">
    <w:name w:val="Body Text Indent"/>
    <w:basedOn w:val="BodyText"/>
    <w:link w:val="BodyTextIndentChar"/>
    <w:rsid w:val="00683109"/>
    <w:pPr>
      <w:spacing w:before="160"/>
      <w:ind w:left="432"/>
    </w:pPr>
  </w:style>
  <w:style w:type="paragraph" w:styleId="ListBullet2">
    <w:name w:val="List Bullet 2"/>
    <w:basedOn w:val="ListBullet"/>
    <w:rsid w:val="00683109"/>
    <w:pPr>
      <w:numPr>
        <w:numId w:val="7"/>
      </w:numPr>
    </w:pPr>
  </w:style>
  <w:style w:type="paragraph" w:styleId="BodyTextIndent2">
    <w:name w:val="Body Text Indent 2"/>
    <w:basedOn w:val="BodyText"/>
    <w:link w:val="BodyTextIndent2Char"/>
    <w:rsid w:val="00683109"/>
    <w:pPr>
      <w:spacing w:before="120"/>
      <w:ind w:left="1191"/>
    </w:pPr>
  </w:style>
  <w:style w:type="paragraph" w:customStyle="1" w:styleId="TableBullet">
    <w:name w:val="Table Bullet"/>
    <w:basedOn w:val="ListBullet"/>
    <w:rsid w:val="00683109"/>
    <w:pPr>
      <w:numPr>
        <w:numId w:val="0"/>
      </w:numPr>
      <w:spacing w:before="120" w:after="120"/>
    </w:pPr>
  </w:style>
  <w:style w:type="paragraph" w:customStyle="1" w:styleId="Heading1Pseudo">
    <w:name w:val="Heading 1 Pseudo"/>
    <w:basedOn w:val="Heading1"/>
    <w:next w:val="BodyText"/>
    <w:rsid w:val="00683109"/>
    <w:pPr>
      <w:ind w:left="-737"/>
    </w:pPr>
  </w:style>
  <w:style w:type="paragraph" w:customStyle="1" w:styleId="Heading2Pseudo">
    <w:name w:val="Heading 2 Pseudo"/>
    <w:basedOn w:val="Heading2"/>
    <w:next w:val="BodyText"/>
    <w:rsid w:val="00180B29"/>
    <w:pPr>
      <w:numPr>
        <w:ilvl w:val="0"/>
        <w:numId w:val="0"/>
      </w:numPr>
      <w:ind w:left="-737"/>
    </w:pPr>
  </w:style>
  <w:style w:type="paragraph" w:customStyle="1" w:styleId="Appendicies">
    <w:name w:val="Appendicies"/>
    <w:basedOn w:val="Heading1"/>
    <w:rsid w:val="00683109"/>
    <w:pPr>
      <w:pageBreakBefore/>
      <w:spacing w:before="0"/>
      <w:ind w:left="-737"/>
    </w:pPr>
  </w:style>
  <w:style w:type="paragraph" w:customStyle="1" w:styleId="Appendix">
    <w:name w:val="Appendix"/>
    <w:basedOn w:val="VGHeading1"/>
    <w:rsid w:val="00683109"/>
    <w:pPr>
      <w:keepLines/>
      <w:numPr>
        <w:numId w:val="3"/>
      </w:numPr>
      <w:spacing w:before="100" w:beforeAutospacing="1" w:after="240"/>
    </w:pPr>
    <w:rPr>
      <w:rFonts w:cs="Arial"/>
      <w:bCs/>
      <w:kern w:val="32"/>
      <w:szCs w:val="28"/>
    </w:rPr>
  </w:style>
  <w:style w:type="paragraph" w:customStyle="1" w:styleId="TableCoverBullet">
    <w:name w:val="Table Cover Bullet"/>
    <w:basedOn w:val="TableBullet"/>
    <w:semiHidden/>
    <w:rsid w:val="00683109"/>
    <w:rPr>
      <w:sz w:val="22"/>
    </w:rPr>
  </w:style>
  <w:style w:type="paragraph" w:styleId="BodyTextIndent3">
    <w:name w:val="Body Text Indent 3"/>
    <w:basedOn w:val="BodyTextIndent2"/>
    <w:link w:val="BodyTextIndent3Char"/>
    <w:rsid w:val="00683109"/>
    <w:pPr>
      <w:ind w:left="1588"/>
    </w:pPr>
    <w:rPr>
      <w:szCs w:val="16"/>
    </w:rPr>
  </w:style>
  <w:style w:type="numbering" w:styleId="111111">
    <w:name w:val="Outline List 2"/>
    <w:basedOn w:val="NoList"/>
    <w:rsid w:val="00683109"/>
    <w:pPr>
      <w:numPr>
        <w:numId w:val="1"/>
      </w:numPr>
    </w:pPr>
  </w:style>
  <w:style w:type="numbering" w:styleId="1ai">
    <w:name w:val="Outline List 1"/>
    <w:basedOn w:val="NoList"/>
    <w:rsid w:val="00683109"/>
    <w:pPr>
      <w:numPr>
        <w:numId w:val="2"/>
      </w:numPr>
    </w:pPr>
  </w:style>
  <w:style w:type="character" w:customStyle="1" w:styleId="BodyTextChar">
    <w:name w:val="Body Text Char"/>
    <w:basedOn w:val="DefaultParagraphFont"/>
    <w:link w:val="BodyTex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2Char">
    <w:name w:val="Body Text Indent 2 Char"/>
    <w:basedOn w:val="BodyTextChar"/>
    <w:link w:val="BodyTex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3Char">
    <w:name w:val="Body Text Indent 3 Char"/>
    <w:basedOn w:val="BodyTextIndent2Char"/>
    <w:link w:val="BodyTextIndent3"/>
    <w:rsid w:val="00683109"/>
    <w:rPr>
      <w:rFonts w:ascii="Arial" w:hAnsi="Arial" w:cs="Transit-Normal"/>
      <w:color w:val="000000" w:themeColor="text1"/>
      <w:sz w:val="20"/>
      <w:szCs w:val="16"/>
      <w:lang w:val="en-GB" w:bidi="en-US"/>
    </w:rPr>
  </w:style>
  <w:style w:type="numbering" w:styleId="ArticleSection">
    <w:name w:val="Outline List 3"/>
    <w:basedOn w:val="NoList"/>
    <w:rsid w:val="00683109"/>
    <w:pPr>
      <w:numPr>
        <w:numId w:val="4"/>
      </w:numPr>
    </w:pPr>
  </w:style>
  <w:style w:type="paragraph" w:styleId="BlockText">
    <w:name w:val="Block Text"/>
    <w:basedOn w:val="Normal"/>
    <w:rsid w:val="00683109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683109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6831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683109"/>
    <w:pPr>
      <w:spacing w:before="0" w:after="120"/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683109"/>
    <w:pPr>
      <w:spacing w:before="0" w:after="120"/>
      <w:ind w:left="283" w:firstLine="210"/>
    </w:pPr>
  </w:style>
  <w:style w:type="paragraph" w:styleId="Closing">
    <w:name w:val="Closing"/>
    <w:basedOn w:val="Normal"/>
    <w:link w:val="ClosingChar"/>
    <w:rsid w:val="00683109"/>
    <w:pPr>
      <w:ind w:left="4252"/>
    </w:pPr>
  </w:style>
  <w:style w:type="paragraph" w:styleId="Date">
    <w:name w:val="Date"/>
    <w:basedOn w:val="Normal"/>
    <w:next w:val="Normal"/>
    <w:link w:val="DateChar"/>
    <w:rsid w:val="00683109"/>
  </w:style>
  <w:style w:type="paragraph" w:styleId="E-mailSignature">
    <w:name w:val="E-mail Signature"/>
    <w:basedOn w:val="Normal"/>
    <w:link w:val="E-mailSignatureChar"/>
    <w:rsid w:val="00683109"/>
  </w:style>
  <w:style w:type="character" w:styleId="Emphasis">
    <w:name w:val="Emphasis"/>
    <w:basedOn w:val="DefaultParagraphFont"/>
    <w:uiPriority w:val="20"/>
    <w:rsid w:val="00683109"/>
    <w:rPr>
      <w:i/>
      <w:iCs/>
    </w:rPr>
  </w:style>
  <w:style w:type="paragraph" w:styleId="EnvelopeAddress">
    <w:name w:val="envelope address"/>
    <w:basedOn w:val="Normal"/>
    <w:rsid w:val="00683109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683109"/>
    <w:rPr>
      <w:rFonts w:cs="Arial"/>
    </w:rPr>
  </w:style>
  <w:style w:type="character" w:styleId="FollowedHyperlink">
    <w:name w:val="FollowedHyperlink"/>
    <w:basedOn w:val="DefaultParagraphFont"/>
    <w:rsid w:val="00683109"/>
    <w:rPr>
      <w:color w:val="606420"/>
      <w:u w:val="single"/>
    </w:rPr>
  </w:style>
  <w:style w:type="character" w:styleId="HTMLAcronym">
    <w:name w:val="HTML Acronym"/>
    <w:basedOn w:val="DefaultParagraphFont"/>
    <w:rsid w:val="00683109"/>
  </w:style>
  <w:style w:type="paragraph" w:styleId="HTMLAddress">
    <w:name w:val="HTML Address"/>
    <w:basedOn w:val="Normal"/>
    <w:link w:val="HTMLAddressChar"/>
    <w:rsid w:val="00683109"/>
    <w:rPr>
      <w:i/>
      <w:iCs/>
    </w:rPr>
  </w:style>
  <w:style w:type="character" w:styleId="HTMLCite">
    <w:name w:val="HTML Cite"/>
    <w:basedOn w:val="DefaultParagraphFont"/>
    <w:rsid w:val="00683109"/>
    <w:rPr>
      <w:i/>
      <w:iCs/>
    </w:rPr>
  </w:style>
  <w:style w:type="character" w:styleId="HTMLCode">
    <w:name w:val="HTML Code"/>
    <w:basedOn w:val="DefaultParagraphFont"/>
    <w:uiPriority w:val="99"/>
    <w:rsid w:val="006831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83109"/>
    <w:rPr>
      <w:i/>
      <w:iCs/>
    </w:rPr>
  </w:style>
  <w:style w:type="character" w:styleId="HTMLKeyboard">
    <w:name w:val="HTML Keyboard"/>
    <w:basedOn w:val="DefaultParagraphFont"/>
    <w:rsid w:val="006831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83109"/>
    <w:rPr>
      <w:rFonts w:ascii="Courier New" w:hAnsi="Courier New" w:cs="Courier New"/>
    </w:rPr>
  </w:style>
  <w:style w:type="character" w:styleId="HTMLSample">
    <w:name w:val="HTML Sample"/>
    <w:basedOn w:val="DefaultParagraphFont"/>
    <w:rsid w:val="0068310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831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83109"/>
    <w:rPr>
      <w:i/>
      <w:iCs/>
    </w:rPr>
  </w:style>
  <w:style w:type="character" w:styleId="Hyperlink">
    <w:name w:val="Hyperlink"/>
    <w:basedOn w:val="DefaultParagraphFont"/>
    <w:uiPriority w:val="99"/>
    <w:rsid w:val="00683109"/>
    <w:rPr>
      <w:color w:val="0000FF"/>
      <w:u w:val="single"/>
    </w:rPr>
  </w:style>
  <w:style w:type="character" w:styleId="LineNumber">
    <w:name w:val="line number"/>
    <w:basedOn w:val="DefaultParagraphFont"/>
    <w:rsid w:val="00683109"/>
  </w:style>
  <w:style w:type="paragraph" w:styleId="List">
    <w:name w:val="List"/>
    <w:basedOn w:val="Normal"/>
    <w:rsid w:val="00683109"/>
    <w:pPr>
      <w:ind w:left="283" w:hanging="283"/>
    </w:pPr>
  </w:style>
  <w:style w:type="paragraph" w:styleId="List2">
    <w:name w:val="List 2"/>
    <w:basedOn w:val="Normal"/>
    <w:rsid w:val="00683109"/>
    <w:pPr>
      <w:ind w:left="566" w:hanging="283"/>
    </w:pPr>
  </w:style>
  <w:style w:type="paragraph" w:styleId="List3">
    <w:name w:val="List 3"/>
    <w:basedOn w:val="Normal"/>
    <w:rsid w:val="00683109"/>
    <w:pPr>
      <w:ind w:left="849" w:hanging="283"/>
    </w:pPr>
  </w:style>
  <w:style w:type="paragraph" w:styleId="List4">
    <w:name w:val="List 4"/>
    <w:basedOn w:val="Normal"/>
    <w:rsid w:val="00683109"/>
    <w:pPr>
      <w:ind w:left="1132" w:hanging="283"/>
    </w:pPr>
  </w:style>
  <w:style w:type="paragraph" w:styleId="List5">
    <w:name w:val="List 5"/>
    <w:basedOn w:val="Normal"/>
    <w:rsid w:val="00683109"/>
    <w:pPr>
      <w:ind w:left="1415" w:hanging="283"/>
    </w:pPr>
  </w:style>
  <w:style w:type="paragraph" w:styleId="ListBullet3">
    <w:name w:val="List Bullet 3"/>
    <w:basedOn w:val="Normal"/>
    <w:rsid w:val="00683109"/>
    <w:pPr>
      <w:numPr>
        <w:numId w:val="8"/>
      </w:numPr>
    </w:pPr>
  </w:style>
  <w:style w:type="paragraph" w:styleId="ListBullet4">
    <w:name w:val="List Bullet 4"/>
    <w:basedOn w:val="Normal"/>
    <w:rsid w:val="00683109"/>
    <w:pPr>
      <w:numPr>
        <w:numId w:val="9"/>
      </w:numPr>
    </w:pPr>
  </w:style>
  <w:style w:type="paragraph" w:styleId="ListBullet5">
    <w:name w:val="List Bullet 5"/>
    <w:basedOn w:val="Normal"/>
    <w:rsid w:val="00683109"/>
    <w:pPr>
      <w:numPr>
        <w:numId w:val="10"/>
      </w:numPr>
    </w:pPr>
  </w:style>
  <w:style w:type="paragraph" w:styleId="ListContinue">
    <w:name w:val="List Continue"/>
    <w:basedOn w:val="Normal"/>
    <w:rsid w:val="00683109"/>
    <w:pPr>
      <w:spacing w:after="120"/>
      <w:ind w:left="283"/>
    </w:pPr>
  </w:style>
  <w:style w:type="paragraph" w:styleId="ListContinue2">
    <w:name w:val="List Continue 2"/>
    <w:basedOn w:val="Normal"/>
    <w:rsid w:val="00683109"/>
    <w:pPr>
      <w:spacing w:after="120"/>
      <w:ind w:left="566"/>
    </w:pPr>
  </w:style>
  <w:style w:type="paragraph" w:styleId="ListContinue3">
    <w:name w:val="List Continue 3"/>
    <w:basedOn w:val="Normal"/>
    <w:rsid w:val="00683109"/>
    <w:pPr>
      <w:spacing w:after="120"/>
      <w:ind w:left="849"/>
    </w:pPr>
  </w:style>
  <w:style w:type="paragraph" w:styleId="ListContinue4">
    <w:name w:val="List Continue 4"/>
    <w:basedOn w:val="Normal"/>
    <w:rsid w:val="00683109"/>
    <w:pPr>
      <w:spacing w:after="120"/>
      <w:ind w:left="1132"/>
    </w:pPr>
  </w:style>
  <w:style w:type="paragraph" w:styleId="ListContinue5">
    <w:name w:val="List Continue 5"/>
    <w:basedOn w:val="Normal"/>
    <w:rsid w:val="00683109"/>
    <w:pPr>
      <w:spacing w:after="120"/>
      <w:ind w:left="1415"/>
    </w:pPr>
  </w:style>
  <w:style w:type="paragraph" w:styleId="ListNumber">
    <w:name w:val="List Number"/>
    <w:basedOn w:val="ListBullet"/>
    <w:rsid w:val="00683109"/>
    <w:pPr>
      <w:numPr>
        <w:numId w:val="11"/>
      </w:numPr>
    </w:pPr>
  </w:style>
  <w:style w:type="paragraph" w:styleId="ListNumber2">
    <w:name w:val="List Number 2"/>
    <w:basedOn w:val="ListBullet2"/>
    <w:rsid w:val="00683109"/>
    <w:pPr>
      <w:numPr>
        <w:numId w:val="12"/>
      </w:numPr>
    </w:pPr>
  </w:style>
  <w:style w:type="paragraph" w:styleId="ListNumber3">
    <w:name w:val="List Number 3"/>
    <w:basedOn w:val="Normal"/>
    <w:rsid w:val="00683109"/>
    <w:pPr>
      <w:numPr>
        <w:numId w:val="13"/>
      </w:numPr>
    </w:pPr>
  </w:style>
  <w:style w:type="paragraph" w:styleId="ListNumber4">
    <w:name w:val="List Number 4"/>
    <w:basedOn w:val="Normal"/>
    <w:rsid w:val="00683109"/>
    <w:pPr>
      <w:numPr>
        <w:numId w:val="14"/>
      </w:numPr>
    </w:pPr>
  </w:style>
  <w:style w:type="paragraph" w:styleId="ListNumber5">
    <w:name w:val="List Number 5"/>
    <w:basedOn w:val="Normal"/>
    <w:rsid w:val="00683109"/>
    <w:pPr>
      <w:numPr>
        <w:numId w:val="15"/>
      </w:numPr>
    </w:pPr>
  </w:style>
  <w:style w:type="paragraph" w:styleId="MessageHeader">
    <w:name w:val="Message Header"/>
    <w:basedOn w:val="Normal"/>
    <w:link w:val="MessageHeaderChar"/>
    <w:rsid w:val="00683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683109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68310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83109"/>
  </w:style>
  <w:style w:type="character" w:styleId="PageNumber">
    <w:name w:val="page number"/>
    <w:basedOn w:val="DefaultParagraphFont"/>
    <w:rsid w:val="00683109"/>
  </w:style>
  <w:style w:type="paragraph" w:styleId="PlainText">
    <w:name w:val="Plain Text"/>
    <w:basedOn w:val="Normal"/>
    <w:link w:val="PlainTextChar"/>
    <w:rsid w:val="00683109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683109"/>
  </w:style>
  <w:style w:type="paragraph" w:styleId="Signature">
    <w:name w:val="Signature"/>
    <w:basedOn w:val="Normal"/>
    <w:link w:val="SignatureChar"/>
    <w:rsid w:val="00683109"/>
    <w:pPr>
      <w:ind w:left="4252"/>
    </w:pPr>
  </w:style>
  <w:style w:type="character" w:styleId="Strong">
    <w:name w:val="Strong"/>
    <w:basedOn w:val="DefaultParagraphFont"/>
    <w:uiPriority w:val="22"/>
    <w:qFormat/>
    <w:rsid w:val="00683109"/>
    <w:rPr>
      <w:b/>
      <w:bCs/>
    </w:rPr>
  </w:style>
  <w:style w:type="paragraph" w:styleId="Subtitle">
    <w:name w:val="Subtitle"/>
    <w:basedOn w:val="Normal"/>
    <w:link w:val="SubtitleChar"/>
    <w:uiPriority w:val="11"/>
    <w:rsid w:val="0068310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table" w:styleId="Table3Deffects1">
    <w:name w:val="Table 3D effects 1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831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8310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8310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8310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8310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8310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8310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8310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8310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8310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8310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8310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8310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8310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8310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8310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8310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8310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8310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8310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8310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8310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8310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8310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8310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8310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683109"/>
    <w:pPr>
      <w:tabs>
        <w:tab w:val="left" w:leader="dot" w:pos="8080"/>
      </w:tabs>
    </w:pPr>
  </w:style>
  <w:style w:type="paragraph" w:styleId="Caption">
    <w:name w:val="caption"/>
    <w:basedOn w:val="BodyText"/>
    <w:next w:val="Normal"/>
    <w:uiPriority w:val="35"/>
    <w:unhideWhenUsed/>
    <w:rsid w:val="00683109"/>
    <w:pPr>
      <w:widowControl/>
      <w:tabs>
        <w:tab w:val="clear" w:pos="227"/>
      </w:tabs>
      <w:suppressAutoHyphens w:val="0"/>
      <w:autoSpaceDE/>
      <w:autoSpaceDN/>
      <w:adjustRightInd/>
      <w:spacing w:before="0" w:after="0" w:line="240" w:lineRule="auto"/>
      <w:textAlignment w:val="auto"/>
    </w:pPr>
    <w:rPr>
      <w:b/>
      <w:bCs/>
      <w:szCs w:val="20"/>
      <w:lang w:val="en-AU" w:bidi="ar-SA"/>
    </w:rPr>
  </w:style>
  <w:style w:type="paragraph" w:customStyle="1" w:styleId="NormalBoxedChar">
    <w:name w:val="Normal Boxed Char"/>
    <w:basedOn w:val="Normal"/>
    <w:next w:val="Normal"/>
    <w:link w:val="NormalBoxedCharChar"/>
    <w:rsid w:val="00683109"/>
    <w:rPr>
      <w:snapToGrid w:val="0"/>
      <w:sz w:val="22"/>
      <w:lang w:val="en-US"/>
    </w:rPr>
  </w:style>
  <w:style w:type="character" w:customStyle="1" w:styleId="NormalBoxedCharChar">
    <w:name w:val="Normal Boxed Char Char"/>
    <w:basedOn w:val="DefaultParagraphFont"/>
    <w:link w:val="NormalBoxedChar"/>
    <w:rsid w:val="00683109"/>
    <w:rPr>
      <w:rFonts w:ascii="Arial" w:hAnsi="Arial"/>
      <w:snapToGrid w:val="0"/>
      <w:color w:val="000000" w:themeColor="text1"/>
      <w:sz w:val="22"/>
      <w:lang w:val="en-US"/>
    </w:rPr>
  </w:style>
  <w:style w:type="character" w:customStyle="1" w:styleId="urtxtstd1">
    <w:name w:val="urtxtstd1"/>
    <w:basedOn w:val="DefaultParagraphFont"/>
    <w:rsid w:val="0068310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rsid w:val="0068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109"/>
    <w:rPr>
      <w:rFonts w:ascii="Tahoma" w:hAnsi="Tahoma" w:cs="Tahoma"/>
      <w:color w:val="000000" w:themeColor="text1"/>
      <w:sz w:val="16"/>
      <w:szCs w:val="16"/>
    </w:rPr>
  </w:style>
  <w:style w:type="paragraph" w:customStyle="1" w:styleId="DocumentControlHeader">
    <w:name w:val="Document Control Header"/>
    <w:basedOn w:val="Normal"/>
    <w:rsid w:val="00683109"/>
    <w:rPr>
      <w:b/>
    </w:rPr>
  </w:style>
  <w:style w:type="character" w:styleId="PlaceholderText">
    <w:name w:val="Placeholder Text"/>
    <w:basedOn w:val="DefaultParagraphFont"/>
    <w:uiPriority w:val="99"/>
    <w:rsid w:val="0068310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oyagertextindent">
    <w:name w:val="Voyager text indent"/>
    <w:basedOn w:val="VoyagerText"/>
    <w:link w:val="VoyagertextindentChar"/>
    <w:qFormat/>
    <w:rsid w:val="00683109"/>
    <w:pPr>
      <w:ind w:left="630"/>
    </w:pPr>
  </w:style>
  <w:style w:type="character" w:customStyle="1" w:styleId="Heading2Char">
    <w:name w:val="Heading 2 Char"/>
    <w:basedOn w:val="DefaultParagraphFont"/>
    <w:link w:val="Heading2"/>
    <w:uiPriority w:val="9"/>
    <w:rsid w:val="00683109"/>
    <w:rPr>
      <w:rFonts w:ascii="Arial Bold" w:hAnsi="Arial Bold" w:cs="Arial"/>
      <w:b/>
      <w:bCs/>
      <w:color w:val="FF6600"/>
      <w:kern w:val="3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3109"/>
    <w:rPr>
      <w:rFonts w:ascii="Arial Bold" w:hAnsi="Arial Bold" w:cs="Arial"/>
      <w:b/>
      <w:bCs/>
      <w:noProof/>
      <w:color w:val="FF660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83109"/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83109"/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109"/>
    <w:pPr>
      <w:spacing w:beforeLines="1" w:afterLines="1"/>
      <w:ind w:left="720"/>
      <w:contextualSpacing/>
    </w:pPr>
    <w:rPr>
      <w:rFonts w:ascii="Times" w:hAnsi="Times" w:cstheme="minorBidi"/>
      <w:color w:val="auto"/>
      <w:sz w:val="20"/>
      <w:szCs w:val="20"/>
      <w:lang w:val="en-US"/>
    </w:rPr>
  </w:style>
  <w:style w:type="paragraph" w:customStyle="1" w:styleId="graymaintype">
    <w:name w:val="graymaintype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8310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109"/>
    <w:rPr>
      <w:rFonts w:ascii="Courier New" w:hAnsi="Courier New" w:cs="Courier New"/>
      <w:color w:val="000000" w:themeColor="text1"/>
      <w:sz w:val="18"/>
    </w:rPr>
  </w:style>
  <w:style w:type="paragraph" w:customStyle="1" w:styleId="footercopy">
    <w:name w:val="footercopy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54182"/>
    <w:pPr>
      <w:pBdr>
        <w:bottom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54182"/>
    <w:pPr>
      <w:pBdr>
        <w:top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customStyle="1" w:styleId="VoyagerText">
    <w:name w:val="Voyager Text"/>
    <w:basedOn w:val="Normal"/>
    <w:link w:val="VoyagerTextChar"/>
    <w:qFormat/>
    <w:rsid w:val="00683109"/>
    <w:pPr>
      <w:shd w:val="clear" w:color="auto" w:fill="FFFFFF"/>
      <w:spacing w:before="120" w:after="120"/>
      <w:ind w:left="360"/>
    </w:pPr>
    <w:rPr>
      <w:rFonts w:asciiTheme="minorHAnsi" w:hAnsiTheme="minorHAnsi"/>
      <w:color w:val="auto"/>
      <w:sz w:val="24"/>
      <w:szCs w:val="20"/>
      <w:lang w:val="en-US"/>
    </w:rPr>
  </w:style>
  <w:style w:type="paragraph" w:customStyle="1" w:styleId="VoyagerHeader1">
    <w:name w:val="Voyager Header 1"/>
    <w:next w:val="VoyagerText"/>
    <w:qFormat/>
    <w:rsid w:val="00683109"/>
    <w:pPr>
      <w:spacing w:after="200"/>
    </w:pPr>
    <w:rPr>
      <w:rFonts w:ascii="Century Gothic" w:hAnsi="Century Gothic" w:cstheme="minorBidi"/>
      <w:color w:val="000000"/>
      <w:kern w:val="36"/>
      <w:sz w:val="56"/>
      <w:szCs w:val="25"/>
      <w:lang w:val="en-US"/>
    </w:rPr>
  </w:style>
  <w:style w:type="paragraph" w:customStyle="1" w:styleId="VoyagerList1">
    <w:name w:val="Voyager List 1"/>
    <w:basedOn w:val="VoyagerText"/>
    <w:rsid w:val="00683109"/>
    <w:rPr>
      <w:color w:val="000000"/>
      <w:szCs w:val="25"/>
    </w:rPr>
  </w:style>
  <w:style w:type="paragraph" w:customStyle="1" w:styleId="VoyagerNumberedlist">
    <w:name w:val="Voyager Numbered list"/>
    <w:basedOn w:val="VoyagerList1"/>
    <w:next w:val="VoyagerText"/>
    <w:rsid w:val="00683109"/>
    <w:pPr>
      <w:numPr>
        <w:numId w:val="18"/>
      </w:numPr>
    </w:pPr>
  </w:style>
  <w:style w:type="paragraph" w:customStyle="1" w:styleId="Voyager2">
    <w:name w:val="Voyager 2"/>
    <w:basedOn w:val="VoyagerText"/>
    <w:rsid w:val="00683109"/>
  </w:style>
  <w:style w:type="paragraph" w:customStyle="1" w:styleId="Voyager4">
    <w:name w:val="Voyager 4"/>
    <w:basedOn w:val="VoyagerText"/>
    <w:rsid w:val="00683109"/>
    <w:pPr>
      <w:ind w:left="720"/>
    </w:pPr>
    <w:rPr>
      <w:b/>
    </w:rPr>
  </w:style>
  <w:style w:type="paragraph" w:customStyle="1" w:styleId="Style1">
    <w:name w:val="Style1"/>
    <w:basedOn w:val="Voyager2"/>
    <w:rsid w:val="00683109"/>
    <w:pPr>
      <w:numPr>
        <w:numId w:val="16"/>
      </w:numPr>
    </w:pPr>
    <w:rPr>
      <w:sz w:val="20"/>
    </w:rPr>
  </w:style>
  <w:style w:type="paragraph" w:customStyle="1" w:styleId="Style2">
    <w:name w:val="Style2"/>
    <w:basedOn w:val="Voyager2"/>
    <w:rsid w:val="00683109"/>
    <w:rPr>
      <w:sz w:val="20"/>
    </w:rPr>
  </w:style>
  <w:style w:type="paragraph" w:customStyle="1" w:styleId="VoyagerKicker">
    <w:name w:val="Voyager Kicker"/>
    <w:basedOn w:val="Voyager2"/>
    <w:rsid w:val="00683109"/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83109"/>
    <w:pPr>
      <w:spacing w:after="100"/>
      <w:ind w:left="7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83109"/>
    <w:pPr>
      <w:spacing w:after="100"/>
      <w:ind w:left="96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83109"/>
    <w:pPr>
      <w:spacing w:after="100"/>
      <w:ind w:left="120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83109"/>
    <w:pPr>
      <w:spacing w:after="100"/>
      <w:ind w:left="144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83109"/>
    <w:pPr>
      <w:spacing w:after="100"/>
      <w:ind w:left="168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83109"/>
    <w:pPr>
      <w:spacing w:after="100"/>
      <w:ind w:left="19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customStyle="1" w:styleId="TIPText">
    <w:name w:val="TIP Text"/>
    <w:basedOn w:val="Normal"/>
    <w:next w:val="Normal"/>
    <w:rsid w:val="00683109"/>
    <w:pPr>
      <w:shd w:val="clear" w:color="auto" w:fill="FF9900"/>
      <w:spacing w:before="120" w:after="60"/>
      <w:ind w:left="720" w:right="720"/>
    </w:pPr>
    <w:rPr>
      <w:b/>
      <w:color w:val="FFFFFF" w:themeColor="background1"/>
    </w:rPr>
  </w:style>
  <w:style w:type="character" w:styleId="CommentReference">
    <w:name w:val="annotation reference"/>
    <w:basedOn w:val="DefaultParagraphFont"/>
    <w:rsid w:val="00683109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3109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683109"/>
    <w:rPr>
      <w:rFonts w:ascii="Arial" w:hAnsi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6831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83109"/>
    <w:rPr>
      <w:rFonts w:ascii="Arial" w:hAnsi="Arial"/>
      <w:b/>
      <w:bCs/>
      <w:color w:val="000000" w:themeColor="text1"/>
      <w:sz w:val="20"/>
      <w:szCs w:val="20"/>
    </w:rPr>
  </w:style>
  <w:style w:type="character" w:customStyle="1" w:styleId="VoyagerTextChar">
    <w:name w:val="Voyager Text Char"/>
    <w:basedOn w:val="DefaultParagraphFont"/>
    <w:link w:val="VoyagerTex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character" w:customStyle="1" w:styleId="VoyagertextindentChar">
    <w:name w:val="Voyager text indent Char"/>
    <w:basedOn w:val="VoyagerTextChar"/>
    <w:link w:val="Voyagertextinden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oyagertextindent2">
    <w:name w:val="Voyager text indent 2"/>
    <w:basedOn w:val="Voyagertextindent"/>
    <w:link w:val="Voyagertextindent2Char"/>
    <w:qFormat/>
    <w:rsid w:val="00683109"/>
    <w:pPr>
      <w:ind w:left="900"/>
    </w:pPr>
  </w:style>
  <w:style w:type="character" w:customStyle="1" w:styleId="Voyagertextindent2Char">
    <w:name w:val="Voyager text indent 2 Char"/>
    <w:basedOn w:val="VoyagertextindentChar"/>
    <w:link w:val="Voyagertextindent2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GBasicText">
    <w:name w:val="VG  Basic Text"/>
    <w:basedOn w:val="Normal"/>
    <w:rsid w:val="00683109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00" w:lineRule="atLeast"/>
      <w:textAlignment w:val="center"/>
    </w:pPr>
    <w:rPr>
      <w:rFonts w:cs="Transit-Normal"/>
      <w:szCs w:val="19"/>
      <w:lang w:val="en-GB" w:bidi="en-US"/>
    </w:rPr>
  </w:style>
  <w:style w:type="paragraph" w:customStyle="1" w:styleId="VGHeading1">
    <w:name w:val="VG Heading 1"/>
    <w:basedOn w:val="VGBasicText"/>
    <w:next w:val="VGBasicText"/>
    <w:qFormat/>
    <w:rsid w:val="00683109"/>
    <w:pPr>
      <w:keepNext/>
      <w:tabs>
        <w:tab w:val="clear" w:pos="227"/>
      </w:tabs>
      <w:spacing w:before="240" w:line="280" w:lineRule="atLeast"/>
      <w:outlineLvl w:val="0"/>
    </w:pPr>
    <w:rPr>
      <w:rFonts w:asciiTheme="minorHAnsi" w:hAnsiTheme="minorHAnsi"/>
      <w:b/>
      <w:color w:val="0C4D90"/>
      <w:spacing w:val="-6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sid w:val="00683109"/>
    <w:rPr>
      <w:rFonts w:ascii="Arial" w:hAnsi="Arial"/>
      <w:color w:val="000000" w:themeColor="text1"/>
      <w:sz w:val="18"/>
    </w:rPr>
  </w:style>
  <w:style w:type="character" w:customStyle="1" w:styleId="BodyText3Char">
    <w:name w:val="Body Text 3 Char"/>
    <w:basedOn w:val="DefaultParagraphFont"/>
    <w:link w:val="BodyText3"/>
    <w:rsid w:val="00683109"/>
    <w:rPr>
      <w:rFonts w:ascii="Arial" w:hAnsi="Arial"/>
      <w:color w:val="000000" w:themeColor="text1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Char">
    <w:name w:val="Body Text Indent Char"/>
    <w:basedOn w:val="DefaultParagraphFont"/>
    <w:link w:val="BodyTex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ClosingChar">
    <w:name w:val="Closing Char"/>
    <w:basedOn w:val="DefaultParagraphFont"/>
    <w:link w:val="Closing"/>
    <w:rsid w:val="00683109"/>
    <w:rPr>
      <w:rFonts w:ascii="Arial" w:hAnsi="Arial"/>
      <w:color w:val="000000" w:themeColor="text1"/>
      <w:sz w:val="18"/>
    </w:rPr>
  </w:style>
  <w:style w:type="character" w:customStyle="1" w:styleId="DateChar">
    <w:name w:val="Date Char"/>
    <w:basedOn w:val="DefaultParagraphFont"/>
    <w:link w:val="Date"/>
    <w:rsid w:val="00683109"/>
    <w:rPr>
      <w:rFonts w:ascii="Arial" w:hAnsi="Arial"/>
      <w:color w:val="000000" w:themeColor="text1"/>
      <w:sz w:val="18"/>
    </w:rPr>
  </w:style>
  <w:style w:type="character" w:customStyle="1" w:styleId="E-mailSignatureChar">
    <w:name w:val="E-mail Signature Char"/>
    <w:basedOn w:val="DefaultParagraphFont"/>
    <w:link w:val="E-mailSignature"/>
    <w:rsid w:val="00683109"/>
    <w:rPr>
      <w:rFonts w:ascii="Arial" w:hAnsi="Arial"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rsid w:val="00683109"/>
    <w:rPr>
      <w:rFonts w:ascii="Arial" w:hAnsi="Arial"/>
      <w:color w:val="000000" w:themeColor="text1"/>
      <w:sz w:val="14"/>
    </w:rPr>
  </w:style>
  <w:style w:type="character" w:customStyle="1" w:styleId="HeaderChar">
    <w:name w:val="Header Char"/>
    <w:basedOn w:val="DefaultParagraphFont"/>
    <w:link w:val="Header"/>
    <w:rsid w:val="00683109"/>
    <w:rPr>
      <w:rFonts w:ascii="Arial" w:hAnsi="Arial"/>
      <w:color w:val="FFFFFF"/>
      <w:sz w:val="18"/>
    </w:rPr>
  </w:style>
  <w:style w:type="character" w:customStyle="1" w:styleId="HTMLAddressChar">
    <w:name w:val="HTML Address Char"/>
    <w:basedOn w:val="DefaultParagraphFont"/>
    <w:link w:val="HTMLAddress"/>
    <w:rsid w:val="00683109"/>
    <w:rPr>
      <w:rFonts w:ascii="Arial" w:hAnsi="Arial"/>
      <w:i/>
      <w:iCs/>
      <w:color w:val="000000" w:themeColor="text1"/>
      <w:sz w:val="18"/>
    </w:rPr>
  </w:style>
  <w:style w:type="character" w:customStyle="1" w:styleId="MessageHeaderChar">
    <w:name w:val="Message Header Char"/>
    <w:basedOn w:val="DefaultParagraphFont"/>
    <w:link w:val="MessageHeader"/>
    <w:rsid w:val="00683109"/>
    <w:rPr>
      <w:rFonts w:ascii="Arial" w:hAnsi="Arial" w:cs="Arial"/>
      <w:color w:val="000000" w:themeColor="text1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rsid w:val="00683109"/>
    <w:rPr>
      <w:rFonts w:ascii="Arial" w:hAnsi="Arial"/>
      <w:color w:val="000000" w:themeColor="text1"/>
      <w:sz w:val="18"/>
    </w:rPr>
  </w:style>
  <w:style w:type="paragraph" w:customStyle="1" w:styleId="p1">
    <w:name w:val="p1"/>
    <w:basedOn w:val="Normal"/>
    <w:rsid w:val="0068310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683109"/>
    <w:rPr>
      <w:rFonts w:ascii="Courier New" w:hAnsi="Courier New" w:cs="Courier New"/>
      <w:color w:val="000000" w:themeColor="text1"/>
      <w:sz w:val="18"/>
    </w:rPr>
  </w:style>
  <w:style w:type="character" w:customStyle="1" w:styleId="SalutationChar">
    <w:name w:val="Salutation Char"/>
    <w:basedOn w:val="DefaultParagraphFont"/>
    <w:link w:val="Salutation"/>
    <w:rsid w:val="00683109"/>
    <w:rPr>
      <w:rFonts w:ascii="Arial" w:hAnsi="Arial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rsid w:val="00683109"/>
    <w:rPr>
      <w:rFonts w:ascii="Arial" w:hAnsi="Arial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1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683109"/>
    <w:rPr>
      <w:rFonts w:asciiTheme="majorHAnsi" w:eastAsiaTheme="majorEastAsia" w:hAnsiTheme="majorHAnsi" w:cstheme="majorBidi"/>
      <w:b/>
      <w:bCs/>
      <w:color w:val="000000" w:themeColor="text1"/>
      <w:kern w:val="28"/>
      <w:sz w:val="32"/>
      <w:szCs w:val="32"/>
    </w:rPr>
  </w:style>
  <w:style w:type="paragraph" w:customStyle="1" w:styleId="VGHeading2">
    <w:name w:val="VG  Heading 2"/>
    <w:basedOn w:val="VGHeading1"/>
    <w:next w:val="VoyagerText"/>
    <w:qFormat/>
    <w:rsid w:val="00683109"/>
    <w:pPr>
      <w:ind w:left="180"/>
    </w:pPr>
    <w:rPr>
      <w:color w:val="4B93CF"/>
      <w:sz w:val="28"/>
      <w:szCs w:val="28"/>
    </w:rPr>
  </w:style>
  <w:style w:type="paragraph" w:customStyle="1" w:styleId="VGHeading3">
    <w:name w:val="VG  Heading 3"/>
    <w:basedOn w:val="VGHeading1"/>
    <w:next w:val="VGBasicText"/>
    <w:qFormat/>
    <w:rsid w:val="00683109"/>
    <w:pPr>
      <w:spacing w:before="120" w:after="60" w:line="240" w:lineRule="atLeast"/>
      <w:ind w:left="540"/>
      <w:outlineLvl w:val="9"/>
    </w:pPr>
    <w:rPr>
      <w:rFonts w:eastAsia="Times New Roman"/>
      <w:color w:val="4B93CF"/>
      <w:spacing w:val="-3"/>
      <w:sz w:val="26"/>
      <w:szCs w:val="26"/>
    </w:rPr>
  </w:style>
  <w:style w:type="paragraph" w:customStyle="1" w:styleId="VGBullet">
    <w:name w:val="VG Bullet"/>
    <w:basedOn w:val="Normal"/>
    <w:link w:val="VGBulletChar"/>
    <w:rsid w:val="00683109"/>
    <w:pPr>
      <w:numPr>
        <w:numId w:val="17"/>
      </w:numPr>
      <w:suppressAutoHyphens/>
      <w:autoSpaceDE w:val="0"/>
      <w:autoSpaceDN w:val="0"/>
      <w:adjustRightInd w:val="0"/>
      <w:spacing w:after="60" w:line="200" w:lineRule="atLeast"/>
      <w:textAlignment w:val="center"/>
    </w:pPr>
    <w:rPr>
      <w:rFonts w:asciiTheme="minorHAnsi" w:hAnsiTheme="minorHAnsi" w:cs="Transit-Normal"/>
      <w:sz w:val="22"/>
      <w:szCs w:val="19"/>
      <w:lang w:val="en-GB" w:bidi="en-US"/>
    </w:rPr>
  </w:style>
  <w:style w:type="character" w:customStyle="1" w:styleId="VGBulletChar">
    <w:name w:val="VG Bullet Char"/>
    <w:basedOn w:val="DefaultParagraphFont"/>
    <w:link w:val="VGBullet"/>
    <w:rsid w:val="00683109"/>
    <w:rPr>
      <w:rFonts w:asciiTheme="minorHAnsi" w:hAnsiTheme="minorHAnsi" w:cs="Transit-Normal"/>
      <w:color w:val="000000" w:themeColor="text1"/>
      <w:sz w:val="22"/>
      <w:szCs w:val="19"/>
      <w:lang w:val="en-GB" w:bidi="en-US"/>
    </w:rPr>
  </w:style>
  <w:style w:type="paragraph" w:customStyle="1" w:styleId="VGBulletlast">
    <w:name w:val="VG Bullet last"/>
    <w:basedOn w:val="VGBullet"/>
    <w:rsid w:val="00683109"/>
    <w:pPr>
      <w:numPr>
        <w:numId w:val="0"/>
      </w:num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888/voyager/?VOYAGERINF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ok9\Local%20Settings\Temporary%20Internet%20Files\Content.Outlook\ZA6JE2G1\ME%20IM%20TEM%20381%20-%20Project%20execu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581DED6CC4FB99BA67D5A6B48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98214-D4E8-4385-91D0-F5981CC56840}"/>
      </w:docPartPr>
      <w:docPartBody>
        <w:p w:rsidR="001C2F57" w:rsidRDefault="001C2F57" w:rsidP="001C2F57">
          <w:pPr>
            <w:pStyle w:val="BDB581DED6CC4FB99BA67D5A6B4833EF"/>
          </w:pPr>
          <w:r w:rsidRPr="00847AEC">
            <w:rPr>
              <w:rStyle w:val="PlaceholderText"/>
            </w:rPr>
            <w:t>[Title]</w:t>
          </w:r>
        </w:p>
      </w:docPartBody>
    </w:docPart>
    <w:docPart>
      <w:docPartPr>
        <w:name w:val="CB7C10D556764EB5BD2644D5BFD0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FD2C-EEEC-4AF8-B429-40217EB9872A}"/>
      </w:docPartPr>
      <w:docPartBody>
        <w:p w:rsidR="001C2F57" w:rsidRDefault="001C2F57" w:rsidP="001C2F57">
          <w:pPr>
            <w:pStyle w:val="CB7C10D556764EB5BD2644D5BFD0E9FA"/>
          </w:pPr>
          <w:r w:rsidRPr="00847A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2007"/>
    <w:rsid w:val="0006150A"/>
    <w:rsid w:val="00194BBC"/>
    <w:rsid w:val="001C2F57"/>
    <w:rsid w:val="00215DFA"/>
    <w:rsid w:val="002A5282"/>
    <w:rsid w:val="002C477C"/>
    <w:rsid w:val="003D6261"/>
    <w:rsid w:val="004721F1"/>
    <w:rsid w:val="00720A54"/>
    <w:rsid w:val="0080277C"/>
    <w:rsid w:val="008A022F"/>
    <w:rsid w:val="008F5F6F"/>
    <w:rsid w:val="009B19A1"/>
    <w:rsid w:val="009F6FE1"/>
    <w:rsid w:val="00A43065"/>
    <w:rsid w:val="00AC5A2C"/>
    <w:rsid w:val="00B022F6"/>
    <w:rsid w:val="00B32007"/>
    <w:rsid w:val="00B85BDF"/>
    <w:rsid w:val="00B957A1"/>
    <w:rsid w:val="00BC5272"/>
    <w:rsid w:val="00CC73B1"/>
    <w:rsid w:val="00D34A23"/>
    <w:rsid w:val="00DA5144"/>
    <w:rsid w:val="00DB3AD9"/>
    <w:rsid w:val="00DC469A"/>
    <w:rsid w:val="00E172C2"/>
    <w:rsid w:val="00E2506B"/>
    <w:rsid w:val="00E6375E"/>
    <w:rsid w:val="00E7797F"/>
    <w:rsid w:val="00E87D6E"/>
    <w:rsid w:val="00F207A0"/>
    <w:rsid w:val="00F32A50"/>
    <w:rsid w:val="00F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F57"/>
    <w:rPr>
      <w:color w:val="808080"/>
    </w:rPr>
  </w:style>
  <w:style w:type="paragraph" w:customStyle="1" w:styleId="DAC3C9B5B6CA45A08138899CAC2A1A40">
    <w:name w:val="DAC3C9B5B6CA45A08138899CAC2A1A40"/>
    <w:rsid w:val="00720A54"/>
  </w:style>
  <w:style w:type="paragraph" w:customStyle="1" w:styleId="5E938F16B7364E0882FE16B532572832">
    <w:name w:val="5E938F16B7364E0882FE16B532572832"/>
    <w:rsid w:val="00720A54"/>
  </w:style>
  <w:style w:type="paragraph" w:customStyle="1" w:styleId="C8C890B4F2B64D83822E3C9D738B0AFF">
    <w:name w:val="C8C890B4F2B64D83822E3C9D738B0AFF"/>
    <w:rsid w:val="00720A54"/>
  </w:style>
  <w:style w:type="paragraph" w:customStyle="1" w:styleId="67EE7783AFE94B3D921F378EF10B0393">
    <w:name w:val="67EE7783AFE94B3D921F378EF10B0393"/>
    <w:rsid w:val="00720A54"/>
  </w:style>
  <w:style w:type="paragraph" w:customStyle="1" w:styleId="DF00907991264537931F25795A16901D">
    <w:name w:val="DF00907991264537931F25795A16901D"/>
    <w:rsid w:val="00720A54"/>
  </w:style>
  <w:style w:type="paragraph" w:customStyle="1" w:styleId="F20CD23FD87B4D77B3F146E1B001CAA2">
    <w:name w:val="F20CD23FD87B4D77B3F146E1B001CAA2"/>
    <w:rsid w:val="00FB6624"/>
  </w:style>
  <w:style w:type="paragraph" w:customStyle="1" w:styleId="96FB96D356A447A194EFA35E0E1A738C">
    <w:name w:val="96FB96D356A447A194EFA35E0E1A738C"/>
    <w:rsid w:val="001C2F57"/>
  </w:style>
  <w:style w:type="paragraph" w:customStyle="1" w:styleId="BDB581DED6CC4FB99BA67D5A6B4833EF">
    <w:name w:val="BDB581DED6CC4FB99BA67D5A6B4833EF"/>
    <w:rsid w:val="001C2F57"/>
  </w:style>
  <w:style w:type="paragraph" w:customStyle="1" w:styleId="5E0C7B8251A643D08E90B7CDFE2313A0">
    <w:name w:val="5E0C7B8251A643D08E90B7CDFE2313A0"/>
    <w:rsid w:val="001C2F57"/>
  </w:style>
  <w:style w:type="paragraph" w:customStyle="1" w:styleId="CB7C10D556764EB5BD2644D5BFD0E9FA">
    <w:name w:val="CB7C10D556764EB5BD2644D5BFD0E9FA"/>
    <w:rsid w:val="001C2F57"/>
  </w:style>
  <w:style w:type="paragraph" w:customStyle="1" w:styleId="27A33552654843798BBFAB4A1872EA39">
    <w:name w:val="27A33552654843798BBFAB4A1872EA39"/>
    <w:rsid w:val="00AC5A2C"/>
  </w:style>
  <w:style w:type="paragraph" w:customStyle="1" w:styleId="349805ACA66C4A1C9B48486EE1D26317">
    <w:name w:val="349805ACA66C4A1C9B48486EE1D26317"/>
    <w:rsid w:val="00AC5A2C"/>
  </w:style>
  <w:style w:type="paragraph" w:customStyle="1" w:styleId="26BBCC18C00B49F683E2D9CA2359BF2F">
    <w:name w:val="26BBCC18C00B49F683E2D9CA2359BF2F"/>
    <w:rsid w:val="00AC5A2C"/>
  </w:style>
  <w:style w:type="paragraph" w:customStyle="1" w:styleId="A59FF9BEA7884C1B9CCBA18A276A85F7">
    <w:name w:val="A59FF9BEA7884C1B9CCBA18A276A85F7"/>
    <w:rsid w:val="00AC5A2C"/>
  </w:style>
  <w:style w:type="paragraph" w:customStyle="1" w:styleId="79F8F185E18F4442ADA10DF6D6641A95">
    <w:name w:val="79F8F185E18F4442ADA10DF6D6641A95"/>
    <w:rsid w:val="00AC5A2C"/>
  </w:style>
  <w:style w:type="paragraph" w:customStyle="1" w:styleId="236351D61616432296731763164F38F3">
    <w:name w:val="236351D61616432296731763164F38F3"/>
    <w:rsid w:val="00AC5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566B-1C2F-4440-9043-F35B7253B91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63D292D-7C67-4226-B88F-15F20FD3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 IM TEM 381 - Project execution plan.dotx</Template>
  <TotalTime>243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Voyager Search</vt:lpstr>
    </vt:vector>
  </TitlesOfParts>
  <Manager>Brian Goldin</Manager>
  <Company>Voyager GIS</Company>
  <LinksUpToDate>false</LinksUpToDate>
  <CharactersWithSpaces>989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Voyager Search</dc:title>
  <dc:subject/>
  <dc:creator>Doug Begle</dc:creator>
  <cp:lastModifiedBy>Doug Begle</cp:lastModifiedBy>
  <cp:revision>4</cp:revision>
  <cp:lastPrinted>2014-07-04T00:37:00Z</cp:lastPrinted>
  <dcterms:created xsi:type="dcterms:W3CDTF">2014-07-24T18:17:00Z</dcterms:created>
  <dcterms:modified xsi:type="dcterms:W3CDTF">2014-07-24T23:30:00Z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Review Date">
    <vt:lpwstr>Day Month Year</vt:lpwstr>
  </property>
  <property fmtid="{D5CDD505-2E9C-101B-9397-08002B2CF9AE}" pid="4" name="Template Version">
    <vt:lpwstr>0.1</vt:lpwstr>
  </property>
  <property fmtid="{D5CDD505-2E9C-101B-9397-08002B2CF9AE}" pid="5" name="Document number">
    <vt:lpwstr>1.1.1</vt:lpwstr>
  </property>
  <property fmtid="{D5CDD505-2E9C-101B-9397-08002B2CF9AE}" pid="6" name="Department">
    <vt:lpwstr>Minerals Exploration</vt:lpwstr>
  </property>
  <property fmtid="{D5CDD505-2E9C-101B-9397-08002B2CF9AE}" pid="7" name="Checked by">
    <vt:lpwstr>&lt;checked by&gt;</vt:lpwstr>
  </property>
  <property fmtid="{D5CDD505-2E9C-101B-9397-08002B2CF9AE}" pid="8" name="Language">
    <vt:lpwstr>en</vt:lpwstr>
  </property>
  <property fmtid="{D5CDD505-2E9C-101B-9397-08002B2CF9AE}" pid="9" name="Owner">
    <vt:lpwstr>&lt;document owner&gt;</vt:lpwstr>
  </property>
  <property fmtid="{D5CDD505-2E9C-101B-9397-08002B2CF9AE}" pid="10" name="Project">
    <vt:lpwstr>&lt;project&gt;</vt:lpwstr>
  </property>
  <property fmtid="{D5CDD505-2E9C-101B-9397-08002B2CF9AE}" pid="11" name="Status">
    <vt:lpwstr>Draft</vt:lpwstr>
  </property>
  <property fmtid="{D5CDD505-2E9C-101B-9397-08002B2CF9AE}" pid="12" name="Security">
    <vt:lpwstr>Non-Sensitive</vt:lpwstr>
  </property>
</Properties>
</file>