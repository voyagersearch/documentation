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F4" w:rsidRDefault="005544F4" w:rsidP="005544F4">
      <w:pPr>
        <w:pStyle w:val="VGHeading2"/>
      </w:pPr>
      <w:r>
        <w:t>Setting up the Voyager ArcMAP Add-in with ArcGIS Desktop</w:t>
      </w:r>
    </w:p>
    <w:p w:rsidR="005544F4" w:rsidRPr="005544F4" w:rsidRDefault="005544F4" w:rsidP="005544F4">
      <w:pPr>
        <w:pStyle w:val="VoyagerText"/>
      </w:pPr>
      <w:r w:rsidRPr="005544F4">
        <w:t>To set up the Voyager ArcMAP Add-in, go to th</w:t>
      </w:r>
      <w:bookmarkStart w:id="0" w:name="_GoBack"/>
      <w:bookmarkEnd w:id="0"/>
      <w:r w:rsidRPr="005544F4">
        <w:t>e </w:t>
      </w:r>
      <w:r w:rsidRPr="005544F4">
        <w:rPr>
          <w:b/>
          <w:bCs/>
          <w:color w:val="444444"/>
        </w:rPr>
        <w:t>${install.dir}/app/esri/addin </w:t>
      </w:r>
      <w:r w:rsidRPr="005544F4">
        <w:t>folder.</w:t>
      </w:r>
      <w:r>
        <w:br/>
      </w:r>
    </w:p>
    <w:p w:rsidR="005544F4" w:rsidRDefault="005544F4" w:rsidP="005544F4">
      <w:pPr>
        <w:shd w:val="clear" w:color="auto" w:fill="FFFFFF"/>
        <w:spacing w:after="90" w:line="348" w:lineRule="atLeast"/>
        <w:jc w:val="center"/>
        <w:rPr>
          <w:rFonts w:eastAsia="Times New Roman" w:cs="Arial"/>
          <w:color w:val="333333"/>
          <w:szCs w:val="18"/>
          <w:lang w:val="en-US"/>
        </w:rPr>
      </w:pPr>
      <w:r w:rsidRPr="005544F4">
        <w:rPr>
          <w:rFonts w:eastAsia="Times New Roman" w:cs="Arial"/>
          <w:noProof/>
          <w:color w:val="333333"/>
          <w:szCs w:val="18"/>
          <w:lang w:val="en-US"/>
        </w:rPr>
        <w:drawing>
          <wp:inline distT="0" distB="0" distL="0" distR="0">
            <wp:extent cx="4319954" cy="2658347"/>
            <wp:effectExtent l="0" t="0" r="0" b="0"/>
            <wp:docPr id="27" name="Picture 27" descr="file_in_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le_in_explor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48" cy="26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F4" w:rsidRPr="005544F4" w:rsidRDefault="005544F4" w:rsidP="005544F4">
      <w:pPr>
        <w:shd w:val="clear" w:color="auto" w:fill="FFFFFF"/>
        <w:spacing w:after="90" w:line="348" w:lineRule="atLeast"/>
        <w:rPr>
          <w:rFonts w:eastAsia="Times New Roman" w:cs="Arial"/>
          <w:color w:val="333333"/>
          <w:szCs w:val="18"/>
          <w:lang w:val="en-US"/>
        </w:rPr>
      </w:pPr>
    </w:p>
    <w:p w:rsidR="005544F4" w:rsidRPr="005544F4" w:rsidRDefault="005544F4" w:rsidP="00270A4B">
      <w:pPr>
        <w:pStyle w:val="Voyagertextindent"/>
        <w:numPr>
          <w:ilvl w:val="0"/>
          <w:numId w:val="19"/>
        </w:numPr>
      </w:pPr>
      <w:r w:rsidRPr="005544F4">
        <w:t>Copy the </w:t>
      </w:r>
      <w:r w:rsidRPr="005544F4">
        <w:rPr>
          <w:i/>
          <w:iCs/>
        </w:rPr>
        <w:t>VoyagerArcMapExtensionesriAddIn</w:t>
      </w:r>
      <w:r w:rsidRPr="005544F4">
        <w:t> file to the computer where </w:t>
      </w:r>
      <w:r w:rsidRPr="005544F4">
        <w:rPr>
          <w:b/>
          <w:bCs/>
          <w:color w:val="444444"/>
        </w:rPr>
        <w:t>ArcGIS Desktop</w:t>
      </w:r>
      <w:r w:rsidRPr="005544F4">
        <w:t> is installed</w:t>
      </w:r>
      <w:r>
        <w:br/>
      </w:r>
    </w:p>
    <w:p w:rsidR="005544F4" w:rsidRPr="005544F4" w:rsidRDefault="005544F4" w:rsidP="00270A4B">
      <w:pPr>
        <w:pStyle w:val="Voyagertextindent"/>
        <w:numPr>
          <w:ilvl w:val="0"/>
          <w:numId w:val="19"/>
        </w:numPr>
      </w:pPr>
      <w:r w:rsidRPr="005544F4">
        <w:t>On that computer, double-click the </w:t>
      </w:r>
      <w:r w:rsidRPr="005544F4">
        <w:rPr>
          <w:i/>
          <w:iCs/>
        </w:rPr>
        <w:t>VoyagerArcMapExtensionesriAddIn</w:t>
      </w:r>
      <w:r w:rsidRPr="005544F4">
        <w:t> file and click </w:t>
      </w:r>
      <w:r w:rsidRPr="005544F4">
        <w:rPr>
          <w:b/>
          <w:bCs/>
          <w:color w:val="444444"/>
        </w:rPr>
        <w:t>Install Add-in</w:t>
      </w:r>
    </w:p>
    <w:p w:rsidR="005544F4" w:rsidRDefault="005544F4" w:rsidP="005544F4">
      <w:pPr>
        <w:shd w:val="clear" w:color="auto" w:fill="FFFFFF"/>
        <w:spacing w:after="90" w:line="348" w:lineRule="atLeast"/>
        <w:jc w:val="center"/>
        <w:rPr>
          <w:rFonts w:eastAsia="Times New Roman" w:cs="Arial"/>
          <w:color w:val="333333"/>
          <w:szCs w:val="18"/>
          <w:lang w:val="en-US"/>
        </w:rPr>
      </w:pPr>
      <w:r w:rsidRPr="005544F4">
        <w:rPr>
          <w:rFonts w:eastAsia="Times New Roman" w:cs="Arial"/>
          <w:noProof/>
          <w:color w:val="333333"/>
          <w:szCs w:val="18"/>
          <w:lang w:val="en-US"/>
        </w:rPr>
        <w:drawing>
          <wp:inline distT="0" distB="0" distL="0" distR="0">
            <wp:extent cx="3074112" cy="3059723"/>
            <wp:effectExtent l="0" t="0" r="0" b="0"/>
            <wp:docPr id="29" name="Picture 29" descr="confirm_addin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nfirm_addin_dia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27" cy="306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F4" w:rsidRPr="005544F4" w:rsidRDefault="005544F4" w:rsidP="005544F4">
      <w:pPr>
        <w:shd w:val="clear" w:color="auto" w:fill="FFFFFF"/>
        <w:spacing w:after="90" w:line="348" w:lineRule="atLeast"/>
        <w:jc w:val="center"/>
        <w:rPr>
          <w:rFonts w:eastAsia="Times New Roman" w:cs="Arial"/>
          <w:color w:val="333333"/>
          <w:szCs w:val="18"/>
          <w:lang w:val="en-US"/>
        </w:rPr>
      </w:pPr>
    </w:p>
    <w:p w:rsidR="005544F4" w:rsidRPr="005544F4" w:rsidRDefault="005544F4" w:rsidP="00270A4B">
      <w:pPr>
        <w:pStyle w:val="Voyagertextindent"/>
        <w:numPr>
          <w:ilvl w:val="0"/>
          <w:numId w:val="20"/>
        </w:numPr>
      </w:pPr>
      <w:r w:rsidRPr="005544F4">
        <w:t>Next, Open </w:t>
      </w:r>
      <w:r w:rsidRPr="005544F4">
        <w:rPr>
          <w:b/>
          <w:bCs/>
          <w:color w:val="444444"/>
        </w:rPr>
        <w:t>ArcMap</w:t>
      </w:r>
    </w:p>
    <w:p w:rsidR="005544F4" w:rsidRPr="005544F4" w:rsidRDefault="005544F4" w:rsidP="005544F4">
      <w:pPr>
        <w:shd w:val="clear" w:color="auto" w:fill="FFFFFF"/>
        <w:spacing w:after="240" w:line="348" w:lineRule="atLeast"/>
        <w:jc w:val="center"/>
        <w:rPr>
          <w:rFonts w:eastAsia="Times New Roman" w:cs="Arial"/>
          <w:color w:val="333333"/>
          <w:szCs w:val="18"/>
          <w:lang w:val="en-US"/>
        </w:rPr>
      </w:pPr>
      <w:r w:rsidRPr="005544F4">
        <w:rPr>
          <w:rFonts w:eastAsia="Times New Roman" w:cs="Arial"/>
          <w:color w:val="333333"/>
          <w:szCs w:val="18"/>
          <w:lang w:val="en-US"/>
        </w:rPr>
        <w:br/>
      </w:r>
      <w:r w:rsidRPr="005544F4">
        <w:rPr>
          <w:rFonts w:eastAsia="Times New Roman" w:cs="Arial"/>
          <w:noProof/>
          <w:color w:val="333333"/>
          <w:szCs w:val="18"/>
          <w:lang w:val="en-US"/>
        </w:rPr>
        <w:drawing>
          <wp:inline distT="0" distB="0" distL="0" distR="0">
            <wp:extent cx="4524282" cy="2332892"/>
            <wp:effectExtent l="0" t="0" r="0" b="0"/>
            <wp:docPr id="28" name="Picture 28" descr="shane_arcmap_to_voy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hane_arcmap_to_voya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99" cy="234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F4" w:rsidRPr="005544F4" w:rsidRDefault="005544F4" w:rsidP="00270A4B">
      <w:pPr>
        <w:pStyle w:val="Voyagertextindent"/>
        <w:numPr>
          <w:ilvl w:val="0"/>
          <w:numId w:val="20"/>
        </w:numPr>
      </w:pPr>
      <w:r w:rsidRPr="005544F4">
        <w:t>Select </w:t>
      </w:r>
      <w:r w:rsidRPr="005544F4">
        <w:rPr>
          <w:b/>
          <w:bCs/>
          <w:color w:val="444444"/>
        </w:rPr>
        <w:t>Voyager Search </w:t>
      </w:r>
      <w:r w:rsidRPr="005544F4">
        <w:t>from the Windows menu to open up Voyager and begin searching</w:t>
      </w:r>
    </w:p>
    <w:p w:rsidR="005544F4" w:rsidRPr="005544F4" w:rsidRDefault="005544F4" w:rsidP="005544F4">
      <w:pPr>
        <w:shd w:val="clear" w:color="auto" w:fill="FFFFFF"/>
        <w:spacing w:after="90" w:line="348" w:lineRule="atLeast"/>
        <w:rPr>
          <w:rFonts w:eastAsia="Times New Roman" w:cs="Arial"/>
          <w:color w:val="333333"/>
          <w:szCs w:val="18"/>
          <w:lang w:val="en-US"/>
        </w:rPr>
      </w:pPr>
      <w:r w:rsidRPr="005544F4">
        <w:rPr>
          <w:rFonts w:eastAsia="Times New Roman" w:cs="Arial"/>
          <w:color w:val="333333"/>
          <w:szCs w:val="18"/>
          <w:lang w:val="en-US"/>
        </w:rPr>
        <w:t> </w:t>
      </w:r>
    </w:p>
    <w:p w:rsidR="005544F4" w:rsidRPr="005535EA" w:rsidRDefault="005544F4" w:rsidP="003F5A4D">
      <w:pPr>
        <w:pStyle w:val="Voyagertextindent"/>
      </w:pPr>
    </w:p>
    <w:sectPr w:rsidR="005544F4" w:rsidRPr="005535EA" w:rsidSect="00D96C61">
      <w:headerReference w:type="default" r:id="rId12"/>
      <w:footerReference w:type="default" r:id="rId13"/>
      <w:pgSz w:w="11906" w:h="16838" w:code="9"/>
      <w:pgMar w:top="1440" w:right="1440" w:bottom="1440" w:left="1440" w:header="567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A4B" w:rsidRDefault="00270A4B">
      <w:r>
        <w:separator/>
      </w:r>
    </w:p>
  </w:endnote>
  <w:endnote w:type="continuationSeparator" w:id="0">
    <w:p w:rsidR="00270A4B" w:rsidRDefault="0027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nsit-Normal">
    <w:altName w:val="Cambria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1E9" w:rsidRDefault="009261E9" w:rsidP="00C555A7">
    <w:pPr>
      <w:pStyle w:val="Footer"/>
      <w:ind w:left="-1134"/>
    </w:pPr>
  </w:p>
  <w:p w:rsidR="009261E9" w:rsidRDefault="009261E9" w:rsidP="00C555A7">
    <w:pPr>
      <w:pStyle w:val="Footer"/>
      <w:ind w:left="-1134"/>
    </w:pPr>
  </w:p>
  <w:tbl>
    <w:tblPr>
      <w:tblW w:w="8970" w:type="dxa"/>
      <w:jc w:val="center"/>
      <w:tblLook w:val="04A0" w:firstRow="1" w:lastRow="0" w:firstColumn="1" w:lastColumn="0" w:noHBand="0" w:noVBand="1"/>
    </w:tblPr>
    <w:tblGrid>
      <w:gridCol w:w="1556"/>
      <w:gridCol w:w="5491"/>
      <w:gridCol w:w="1923"/>
    </w:tblGrid>
    <w:tr w:rsidR="009261E9" w:rsidTr="009F228B">
      <w:trPr>
        <w:trHeight w:val="377"/>
        <w:jc w:val="center"/>
      </w:trPr>
      <w:tc>
        <w:tcPr>
          <w:tcW w:w="1556" w:type="dxa"/>
          <w:vAlign w:val="center"/>
        </w:tcPr>
        <w:p w:rsidR="009261E9" w:rsidRPr="009F228B" w:rsidRDefault="009261E9" w:rsidP="009F228B">
          <w:pPr>
            <w:jc w:val="center"/>
            <w:rPr>
              <w:rFonts w:asciiTheme="minorHAnsi" w:hAnsiTheme="minorHAnsi"/>
              <w:szCs w:val="18"/>
            </w:rPr>
          </w:pPr>
          <w:r>
            <w:rPr>
              <w:rFonts w:asciiTheme="minorHAnsi" w:hAnsiTheme="minorHAnsi"/>
              <w:szCs w:val="18"/>
            </w:rPr>
            <w:t>Version 1.9.3</w:t>
          </w:r>
        </w:p>
      </w:tc>
      <w:tc>
        <w:tcPr>
          <w:tcW w:w="5491" w:type="dxa"/>
          <w:vAlign w:val="center"/>
        </w:tcPr>
        <w:p w:rsidR="009261E9" w:rsidRPr="009F228B" w:rsidRDefault="009261E9" w:rsidP="009F228B">
          <w:pPr>
            <w:jc w:val="center"/>
            <w:rPr>
              <w:rFonts w:asciiTheme="minorHAnsi" w:hAnsiTheme="minorHAnsi"/>
              <w:szCs w:val="18"/>
            </w:rPr>
          </w:pPr>
          <w:sdt>
            <w:sdtPr>
              <w:rPr>
                <w:rFonts w:asciiTheme="minorHAnsi" w:eastAsia="Calibri" w:hAnsiTheme="minorHAnsi" w:cs="Arial"/>
                <w:b/>
                <w:color w:val="auto"/>
                <w:szCs w:val="18"/>
              </w:rPr>
              <w:alias w:val="Title"/>
              <w:id w:val="1830323517"/>
              <w:placeholder>
                <w:docPart w:val="CB7C10D556764EB5BD2644D5BFD0E9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inorHAnsi" w:eastAsia="Calibri" w:hAnsiTheme="minorHAnsi" w:cs="Arial"/>
                  <w:b/>
                  <w:color w:val="auto"/>
                  <w:szCs w:val="18"/>
                  <w:lang w:val="en-US"/>
                </w:rPr>
                <w:t>Voyager Search</w:t>
              </w:r>
            </w:sdtContent>
          </w:sdt>
          <w:r w:rsidRPr="009F228B">
            <w:rPr>
              <w:rFonts w:asciiTheme="minorHAnsi" w:eastAsia="Calibri" w:hAnsiTheme="minorHAnsi" w:cs="Arial"/>
              <w:b/>
              <w:color w:val="auto"/>
              <w:szCs w:val="18"/>
            </w:rPr>
            <w:t>│</w:t>
          </w:r>
          <w:r>
            <w:rPr>
              <w:rFonts w:asciiTheme="minorHAnsi" w:eastAsia="Calibri" w:hAnsiTheme="minorHAnsi"/>
              <w:color w:val="000000"/>
              <w:szCs w:val="18"/>
            </w:rPr>
            <w:t xml:space="preserve">User Guide </w:t>
          </w:r>
        </w:p>
      </w:tc>
      <w:tc>
        <w:tcPr>
          <w:tcW w:w="1923" w:type="dxa"/>
          <w:vAlign w:val="center"/>
        </w:tcPr>
        <w:p w:rsidR="009261E9" w:rsidRPr="009F228B" w:rsidRDefault="009261E9" w:rsidP="009F228B">
          <w:pPr>
            <w:jc w:val="center"/>
            <w:rPr>
              <w:rFonts w:asciiTheme="minorHAnsi" w:hAnsiTheme="minorHAnsi"/>
              <w:szCs w:val="18"/>
            </w:rPr>
          </w:pPr>
          <w:r w:rsidRPr="009F228B">
            <w:rPr>
              <w:rFonts w:asciiTheme="minorHAnsi" w:hAnsiTheme="minorHAnsi"/>
              <w:szCs w:val="18"/>
            </w:rPr>
            <w:t xml:space="preserve">Page </w:t>
          </w:r>
          <w:r w:rsidRPr="009F228B">
            <w:rPr>
              <w:rFonts w:asciiTheme="minorHAnsi" w:hAnsiTheme="minorHAnsi"/>
              <w:szCs w:val="18"/>
            </w:rPr>
            <w:fldChar w:fldCharType="begin"/>
          </w:r>
          <w:r w:rsidRPr="009F228B">
            <w:rPr>
              <w:rFonts w:asciiTheme="minorHAnsi" w:hAnsiTheme="minorHAnsi"/>
              <w:szCs w:val="18"/>
            </w:rPr>
            <w:instrText xml:space="preserve"> PAGE   \* MERGEFORMAT </w:instrText>
          </w:r>
          <w:r w:rsidRPr="009F228B">
            <w:rPr>
              <w:rFonts w:asciiTheme="minorHAnsi" w:hAnsiTheme="minorHAnsi"/>
              <w:szCs w:val="18"/>
            </w:rPr>
            <w:fldChar w:fldCharType="separate"/>
          </w:r>
          <w:r w:rsidR="00293A89">
            <w:rPr>
              <w:rFonts w:asciiTheme="minorHAnsi" w:hAnsiTheme="minorHAnsi"/>
              <w:noProof/>
              <w:szCs w:val="18"/>
            </w:rPr>
            <w:t>2</w:t>
          </w:r>
          <w:r w:rsidRPr="009F228B">
            <w:rPr>
              <w:rFonts w:asciiTheme="minorHAnsi" w:hAnsiTheme="minorHAnsi"/>
              <w:noProof/>
              <w:szCs w:val="18"/>
            </w:rPr>
            <w:fldChar w:fldCharType="end"/>
          </w:r>
          <w:r w:rsidRPr="009F228B">
            <w:rPr>
              <w:rFonts w:asciiTheme="minorHAnsi" w:hAnsiTheme="minorHAnsi"/>
              <w:szCs w:val="18"/>
            </w:rPr>
            <w:t xml:space="preserve"> of </w:t>
          </w:r>
          <w:r w:rsidRPr="009F228B">
            <w:rPr>
              <w:rFonts w:asciiTheme="minorHAnsi" w:hAnsiTheme="minorHAnsi"/>
              <w:szCs w:val="18"/>
            </w:rPr>
            <w:fldChar w:fldCharType="begin"/>
          </w:r>
          <w:r w:rsidRPr="009F228B">
            <w:rPr>
              <w:rFonts w:asciiTheme="minorHAnsi" w:hAnsiTheme="minorHAnsi"/>
              <w:szCs w:val="18"/>
            </w:rPr>
            <w:instrText xml:space="preserve"> NUMPAGES   \* MERGEFORMAT </w:instrText>
          </w:r>
          <w:r w:rsidRPr="009F228B">
            <w:rPr>
              <w:rFonts w:asciiTheme="minorHAnsi" w:hAnsiTheme="minorHAnsi"/>
              <w:szCs w:val="18"/>
            </w:rPr>
            <w:fldChar w:fldCharType="separate"/>
          </w:r>
          <w:r w:rsidR="00293A89">
            <w:rPr>
              <w:rFonts w:asciiTheme="minorHAnsi" w:hAnsiTheme="minorHAnsi"/>
              <w:noProof/>
              <w:szCs w:val="18"/>
            </w:rPr>
            <w:t>2</w:t>
          </w:r>
          <w:r w:rsidRPr="009F228B">
            <w:rPr>
              <w:rFonts w:asciiTheme="minorHAnsi" w:hAnsiTheme="minorHAnsi"/>
              <w:noProof/>
              <w:szCs w:val="18"/>
            </w:rPr>
            <w:fldChar w:fldCharType="end"/>
          </w:r>
        </w:p>
      </w:tc>
    </w:tr>
    <w:tr w:rsidR="009261E9" w:rsidTr="009F228B">
      <w:trPr>
        <w:trHeight w:val="188"/>
        <w:jc w:val="center"/>
      </w:trPr>
      <w:tc>
        <w:tcPr>
          <w:tcW w:w="1556" w:type="dxa"/>
        </w:tcPr>
        <w:p w:rsidR="009261E9" w:rsidRDefault="009261E9" w:rsidP="00504F2C"/>
      </w:tc>
      <w:tc>
        <w:tcPr>
          <w:tcW w:w="5491" w:type="dxa"/>
        </w:tcPr>
        <w:p w:rsidR="009261E9" w:rsidRDefault="009261E9" w:rsidP="00D96C61">
          <w:pPr>
            <w:jc w:val="center"/>
          </w:pPr>
          <w:r>
            <w:br/>
          </w:r>
        </w:p>
      </w:tc>
      <w:tc>
        <w:tcPr>
          <w:tcW w:w="1923" w:type="dxa"/>
        </w:tcPr>
        <w:p w:rsidR="009261E9" w:rsidRDefault="009261E9" w:rsidP="00485C7E"/>
      </w:tc>
    </w:tr>
    <w:tr w:rsidR="009261E9" w:rsidTr="009F228B">
      <w:trPr>
        <w:trHeight w:val="203"/>
        <w:jc w:val="center"/>
      </w:trPr>
      <w:tc>
        <w:tcPr>
          <w:tcW w:w="8970" w:type="dxa"/>
          <w:gridSpan w:val="3"/>
          <w:vAlign w:val="center"/>
        </w:tcPr>
        <w:p w:rsidR="009261E9" w:rsidRDefault="009261E9" w:rsidP="00504F2C">
          <w:pPr>
            <w:jc w:val="center"/>
          </w:pPr>
        </w:p>
      </w:tc>
    </w:tr>
  </w:tbl>
  <w:p w:rsidR="009261E9" w:rsidRPr="00C77E66" w:rsidRDefault="009261E9" w:rsidP="00C55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A4B" w:rsidRDefault="00270A4B">
      <w:r>
        <w:separator/>
      </w:r>
    </w:p>
  </w:footnote>
  <w:footnote w:type="continuationSeparator" w:id="0">
    <w:p w:rsidR="00270A4B" w:rsidRDefault="00270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4" w:type="dxa"/>
      <w:tblInd w:w="108" w:type="dxa"/>
      <w:tblLook w:val="04A0" w:firstRow="1" w:lastRow="0" w:firstColumn="1" w:lastColumn="0" w:noHBand="0" w:noVBand="1"/>
    </w:tblPr>
    <w:tblGrid>
      <w:gridCol w:w="6971"/>
      <w:gridCol w:w="2273"/>
    </w:tblGrid>
    <w:tr w:rsidR="009261E9" w:rsidRPr="00DF176D" w:rsidTr="009F228B">
      <w:trPr>
        <w:trHeight w:val="1101"/>
      </w:trPr>
      <w:tc>
        <w:tcPr>
          <w:tcW w:w="6971" w:type="dxa"/>
          <w:vAlign w:val="center"/>
        </w:tcPr>
        <w:p w:rsidR="009261E9" w:rsidRPr="00DF176D" w:rsidRDefault="009261E9" w:rsidP="00B35613">
          <w:pPr>
            <w:tabs>
              <w:tab w:val="center" w:pos="4513"/>
              <w:tab w:val="right" w:pos="9026"/>
            </w:tabs>
            <w:spacing w:before="480"/>
            <w:rPr>
              <w:rFonts w:eastAsia="Calibri"/>
              <w:color w:val="auto"/>
            </w:rPr>
          </w:pPr>
          <w:sdt>
            <w:sdtPr>
              <w:rPr>
                <w:rFonts w:eastAsia="Calibri" w:cs="Arial"/>
                <w:b/>
                <w:color w:val="auto"/>
              </w:rPr>
              <w:alias w:val="Title"/>
              <w:id w:val="3295016"/>
              <w:placeholder>
                <w:docPart w:val="BDB581DED6CC4FB99BA67D5A6B4833E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eastAsia="Calibri" w:cs="Arial"/>
                  <w:b/>
                  <w:color w:val="auto"/>
                  <w:lang w:val="en-US"/>
                </w:rPr>
                <w:t>Voyager Search</w:t>
              </w:r>
            </w:sdtContent>
          </w:sdt>
          <w:r w:rsidRPr="00DF176D">
            <w:rPr>
              <w:rFonts w:eastAsia="Calibri" w:cs="Arial"/>
              <w:b/>
              <w:color w:val="auto"/>
            </w:rPr>
            <w:t>│</w:t>
          </w:r>
          <w:r>
            <w:rPr>
              <w:rFonts w:eastAsia="Calibri"/>
              <w:color w:val="000000"/>
            </w:rPr>
            <w:t>User Guide</w:t>
          </w:r>
        </w:p>
      </w:tc>
      <w:tc>
        <w:tcPr>
          <w:tcW w:w="2273" w:type="dxa"/>
          <w:vAlign w:val="bottom"/>
        </w:tcPr>
        <w:p w:rsidR="009261E9" w:rsidRPr="00DF176D" w:rsidRDefault="009261E9" w:rsidP="00B35613">
          <w:pPr>
            <w:tabs>
              <w:tab w:val="center" w:pos="4513"/>
              <w:tab w:val="right" w:pos="9026"/>
            </w:tabs>
            <w:rPr>
              <w:rFonts w:eastAsia="Calibri"/>
              <w:color w:val="auto"/>
            </w:rPr>
          </w:pPr>
          <w:r>
            <w:rPr>
              <w:rFonts w:eastAsia="Calibri"/>
              <w:noProof/>
              <w:color w:val="auto"/>
              <w:lang w:val="en-US"/>
            </w:rPr>
            <w:drawing>
              <wp:inline distT="0" distB="0" distL="0" distR="0" wp14:anchorId="2C4332A0" wp14:editId="28F9E072">
                <wp:extent cx="1252752" cy="352408"/>
                <wp:effectExtent l="0" t="0" r="5080" b="0"/>
                <wp:docPr id="55" name="Pictur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oyager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016" cy="356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261E9" w:rsidRPr="00DF176D" w:rsidRDefault="009261E9" w:rsidP="00DF176D">
    <w:pPr>
      <w:tabs>
        <w:tab w:val="center" w:pos="4153"/>
        <w:tab w:val="right" w:pos="8306"/>
      </w:tabs>
      <w:ind w:left="-1134"/>
      <w:rPr>
        <w:rFonts w:eastAsia="Times New Roman"/>
        <w:color w:val="FFFFFF"/>
        <w:sz w:val="20"/>
        <w:szCs w:val="22"/>
        <w:lang w:eastAsia="en-AU"/>
      </w:rPr>
    </w:pPr>
    <w:r>
      <w:rPr>
        <w:rFonts w:eastAsia="Times New Roman"/>
        <w:color w:val="FFFFFF"/>
        <w:sz w:val="20"/>
        <w:szCs w:val="22"/>
        <w:lang w:eastAsia="en-AU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E44435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1A2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136CA0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D2E1AA"/>
    <w:lvl w:ilvl="0">
      <w:start w:val="1"/>
      <w:numFmt w:val="lowerRoman"/>
      <w:pStyle w:val="ListNumber2"/>
      <w:lvlText w:val="%1."/>
      <w:lvlJc w:val="left"/>
      <w:pPr>
        <w:tabs>
          <w:tab w:val="num" w:pos="1191"/>
        </w:tabs>
        <w:ind w:left="1191" w:hanging="397"/>
      </w:pPr>
      <w:rPr>
        <w:rFonts w:hint="default"/>
      </w:rPr>
    </w:lvl>
  </w:abstractNum>
  <w:abstractNum w:abstractNumId="4">
    <w:nsid w:val="FFFFFF80"/>
    <w:multiLevelType w:val="singleLevel"/>
    <w:tmpl w:val="6790653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0ABD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30D0E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10117E"/>
    <w:lvl w:ilvl="0">
      <w:start w:val="1"/>
      <w:numFmt w:val="bullet"/>
      <w:pStyle w:val="ListBullet2"/>
      <w:lvlText w:val="o"/>
      <w:lvlJc w:val="left"/>
      <w:pPr>
        <w:tabs>
          <w:tab w:val="num" w:pos="1191"/>
        </w:tabs>
        <w:ind w:left="1191" w:hanging="397"/>
      </w:pPr>
      <w:rPr>
        <w:rFonts w:ascii="Courier New" w:hAnsi="Courier New" w:hint="default"/>
      </w:rPr>
    </w:lvl>
  </w:abstractNum>
  <w:abstractNum w:abstractNumId="8">
    <w:nsid w:val="FFFFFF88"/>
    <w:multiLevelType w:val="singleLevel"/>
    <w:tmpl w:val="93B63044"/>
    <w:lvl w:ilvl="0">
      <w:start w:val="1"/>
      <w:numFmt w:val="decimal"/>
      <w:pStyle w:val="ListNumber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</w:abstractNum>
  <w:abstractNum w:abstractNumId="9">
    <w:nsid w:val="FFFFFF89"/>
    <w:multiLevelType w:val="singleLevel"/>
    <w:tmpl w:val="3912E410"/>
    <w:lvl w:ilvl="0">
      <w:start w:val="1"/>
      <w:numFmt w:val="bullet"/>
      <w:pStyle w:val="List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10">
    <w:nsid w:val="21987E9B"/>
    <w:multiLevelType w:val="hybridMultilevel"/>
    <w:tmpl w:val="5CB610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246E4BEE"/>
    <w:multiLevelType w:val="multilevel"/>
    <w:tmpl w:val="36C6C238"/>
    <w:lvl w:ilvl="0">
      <w:start w:val="1"/>
      <w:numFmt w:val="decimal"/>
      <w:pStyle w:val="Appendix"/>
      <w:lvlText w:val="Appendix %1"/>
      <w:lvlJc w:val="left"/>
      <w:pPr>
        <w:tabs>
          <w:tab w:val="num" w:pos="0"/>
        </w:tabs>
        <w:ind w:left="-357" w:firstLine="357"/>
      </w:pPr>
      <w:rPr>
        <w:rFonts w:ascii="Arial Bold" w:hAnsi="Arial Bold" w:hint="default"/>
        <w:b/>
        <w:i w:val="0"/>
        <w:sz w:val="24"/>
        <w:szCs w:val="28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DFD7B8D"/>
    <w:multiLevelType w:val="hybridMultilevel"/>
    <w:tmpl w:val="230E2AC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365E6F2C"/>
    <w:multiLevelType w:val="hybridMultilevel"/>
    <w:tmpl w:val="4620CD42"/>
    <w:lvl w:ilvl="0" w:tplc="6BC62C64">
      <w:start w:val="1"/>
      <w:numFmt w:val="bullet"/>
      <w:pStyle w:val="Style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2FD2499"/>
    <w:multiLevelType w:val="hybridMultilevel"/>
    <w:tmpl w:val="91607816"/>
    <w:lvl w:ilvl="0" w:tplc="32927B98">
      <w:start w:val="1"/>
      <w:numFmt w:val="decimal"/>
      <w:pStyle w:val="VoyagerNumbered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3C11195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4C146DF"/>
    <w:multiLevelType w:val="hybridMultilevel"/>
    <w:tmpl w:val="F0544FF4"/>
    <w:lvl w:ilvl="0" w:tplc="D53E6702">
      <w:start w:val="1"/>
      <w:numFmt w:val="bullet"/>
      <w:pStyle w:val="VGBullet"/>
      <w:lvlText w:val=""/>
      <w:lvlJc w:val="left"/>
      <w:pPr>
        <w:ind w:left="680" w:hanging="226"/>
      </w:pPr>
      <w:rPr>
        <w:rFonts w:ascii="Symbol" w:hAnsi="Symbol" w:hint="default"/>
        <w:color w:val="auto"/>
      </w:rPr>
    </w:lvl>
    <w:lvl w:ilvl="1" w:tplc="BB02E148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7">
    <w:nsid w:val="68CD5ABE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6C2A4E1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FA93BE3"/>
    <w:multiLevelType w:val="multilevel"/>
    <w:tmpl w:val="976226BC"/>
    <w:lvl w:ilvl="0">
      <w:start w:val="1"/>
      <w:numFmt w:val="decimal"/>
      <w:lvlText w:val="%1.0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sz w:val="36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-17"/>
        </w:tabs>
        <w:ind w:left="-17" w:hanging="720"/>
      </w:pPr>
      <w:rPr>
        <w:rFonts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27"/>
        </w:tabs>
        <w:ind w:left="12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"/>
        </w:tabs>
        <w:ind w:left="27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5"/>
        </w:tabs>
        <w:ind w:left="41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9"/>
        </w:tabs>
        <w:ind w:left="55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"/>
        </w:tabs>
        <w:ind w:left="7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7"/>
        </w:tabs>
        <w:ind w:left="847" w:hanging="1584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11"/>
  </w:num>
  <w:num w:numId="4">
    <w:abstractNumId w:val="15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6"/>
  </w:num>
  <w:num w:numId="18">
    <w:abstractNumId w:val="14"/>
  </w:num>
  <w:num w:numId="19">
    <w:abstractNumId w:val="12"/>
  </w:num>
  <w:num w:numId="2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2C"/>
    <w:rsid w:val="000019E8"/>
    <w:rsid w:val="00001A99"/>
    <w:rsid w:val="000021C7"/>
    <w:rsid w:val="00003C2B"/>
    <w:rsid w:val="000061F6"/>
    <w:rsid w:val="000078FC"/>
    <w:rsid w:val="00012646"/>
    <w:rsid w:val="00013490"/>
    <w:rsid w:val="00013BF9"/>
    <w:rsid w:val="000143F3"/>
    <w:rsid w:val="00015B8C"/>
    <w:rsid w:val="00017562"/>
    <w:rsid w:val="00021497"/>
    <w:rsid w:val="00025872"/>
    <w:rsid w:val="00027163"/>
    <w:rsid w:val="000272AB"/>
    <w:rsid w:val="00027CB4"/>
    <w:rsid w:val="000301D2"/>
    <w:rsid w:val="0003235F"/>
    <w:rsid w:val="000362D3"/>
    <w:rsid w:val="000362FC"/>
    <w:rsid w:val="00036D0E"/>
    <w:rsid w:val="00037B3F"/>
    <w:rsid w:val="00040F1D"/>
    <w:rsid w:val="0004145F"/>
    <w:rsid w:val="00051899"/>
    <w:rsid w:val="0005268F"/>
    <w:rsid w:val="00052910"/>
    <w:rsid w:val="00053A5E"/>
    <w:rsid w:val="00055451"/>
    <w:rsid w:val="00055692"/>
    <w:rsid w:val="00062D80"/>
    <w:rsid w:val="000645B3"/>
    <w:rsid w:val="00065E39"/>
    <w:rsid w:val="0006693F"/>
    <w:rsid w:val="00067D3E"/>
    <w:rsid w:val="000708ED"/>
    <w:rsid w:val="000710D4"/>
    <w:rsid w:val="00077249"/>
    <w:rsid w:val="00082BE8"/>
    <w:rsid w:val="00085564"/>
    <w:rsid w:val="00087A71"/>
    <w:rsid w:val="00091DEF"/>
    <w:rsid w:val="00092255"/>
    <w:rsid w:val="000930BD"/>
    <w:rsid w:val="00093147"/>
    <w:rsid w:val="00096B7D"/>
    <w:rsid w:val="00097ECC"/>
    <w:rsid w:val="000A0830"/>
    <w:rsid w:val="000A6F8F"/>
    <w:rsid w:val="000B23F6"/>
    <w:rsid w:val="000B4508"/>
    <w:rsid w:val="000B5AAA"/>
    <w:rsid w:val="000C04E2"/>
    <w:rsid w:val="000C0E47"/>
    <w:rsid w:val="000C1FAB"/>
    <w:rsid w:val="000C301A"/>
    <w:rsid w:val="000C30C1"/>
    <w:rsid w:val="000C3B8D"/>
    <w:rsid w:val="000C4BF7"/>
    <w:rsid w:val="000C69C3"/>
    <w:rsid w:val="000D07C1"/>
    <w:rsid w:val="000D20FD"/>
    <w:rsid w:val="000E09F0"/>
    <w:rsid w:val="000E1DBE"/>
    <w:rsid w:val="000E2D2E"/>
    <w:rsid w:val="000E3702"/>
    <w:rsid w:val="000F022E"/>
    <w:rsid w:val="000F65A9"/>
    <w:rsid w:val="000F6AB0"/>
    <w:rsid w:val="000F7D65"/>
    <w:rsid w:val="00101536"/>
    <w:rsid w:val="00105341"/>
    <w:rsid w:val="00106B67"/>
    <w:rsid w:val="00107035"/>
    <w:rsid w:val="001071B7"/>
    <w:rsid w:val="001078DC"/>
    <w:rsid w:val="00107D9A"/>
    <w:rsid w:val="00110618"/>
    <w:rsid w:val="00112361"/>
    <w:rsid w:val="00112906"/>
    <w:rsid w:val="001146E6"/>
    <w:rsid w:val="0011703B"/>
    <w:rsid w:val="001174AB"/>
    <w:rsid w:val="00121C35"/>
    <w:rsid w:val="00123593"/>
    <w:rsid w:val="001247EF"/>
    <w:rsid w:val="00125D33"/>
    <w:rsid w:val="00126283"/>
    <w:rsid w:val="001267D9"/>
    <w:rsid w:val="0012786F"/>
    <w:rsid w:val="00134186"/>
    <w:rsid w:val="00134226"/>
    <w:rsid w:val="001419FB"/>
    <w:rsid w:val="00142BC3"/>
    <w:rsid w:val="00143405"/>
    <w:rsid w:val="001444D6"/>
    <w:rsid w:val="001450CB"/>
    <w:rsid w:val="001455C0"/>
    <w:rsid w:val="001571A2"/>
    <w:rsid w:val="0016147D"/>
    <w:rsid w:val="00162041"/>
    <w:rsid w:val="00163AC5"/>
    <w:rsid w:val="00163AC9"/>
    <w:rsid w:val="00164FC6"/>
    <w:rsid w:val="001730A6"/>
    <w:rsid w:val="00174D6D"/>
    <w:rsid w:val="00176786"/>
    <w:rsid w:val="00176BF5"/>
    <w:rsid w:val="001777EF"/>
    <w:rsid w:val="00177826"/>
    <w:rsid w:val="0018053C"/>
    <w:rsid w:val="00180B29"/>
    <w:rsid w:val="00180C05"/>
    <w:rsid w:val="001918B5"/>
    <w:rsid w:val="00193C9B"/>
    <w:rsid w:val="00196132"/>
    <w:rsid w:val="001963CD"/>
    <w:rsid w:val="00196AC8"/>
    <w:rsid w:val="00196F23"/>
    <w:rsid w:val="00197E76"/>
    <w:rsid w:val="001A0272"/>
    <w:rsid w:val="001A3CCE"/>
    <w:rsid w:val="001A41B4"/>
    <w:rsid w:val="001A5FEA"/>
    <w:rsid w:val="001A6D5C"/>
    <w:rsid w:val="001A6EC8"/>
    <w:rsid w:val="001B0DDF"/>
    <w:rsid w:val="001B3475"/>
    <w:rsid w:val="001B48FA"/>
    <w:rsid w:val="001B78B6"/>
    <w:rsid w:val="001C2193"/>
    <w:rsid w:val="001C5F22"/>
    <w:rsid w:val="001C60C8"/>
    <w:rsid w:val="001D0225"/>
    <w:rsid w:val="001D2F28"/>
    <w:rsid w:val="001D48D8"/>
    <w:rsid w:val="001D4E23"/>
    <w:rsid w:val="001D557E"/>
    <w:rsid w:val="001D6EAA"/>
    <w:rsid w:val="001D774A"/>
    <w:rsid w:val="001E4E4E"/>
    <w:rsid w:val="001E6753"/>
    <w:rsid w:val="001E6B1E"/>
    <w:rsid w:val="001E6EE9"/>
    <w:rsid w:val="001E705A"/>
    <w:rsid w:val="001F0A68"/>
    <w:rsid w:val="001F1C00"/>
    <w:rsid w:val="001F2C82"/>
    <w:rsid w:val="001F525D"/>
    <w:rsid w:val="001F7BD5"/>
    <w:rsid w:val="002046B4"/>
    <w:rsid w:val="002103E4"/>
    <w:rsid w:val="002122C0"/>
    <w:rsid w:val="00213EB9"/>
    <w:rsid w:val="00214D9F"/>
    <w:rsid w:val="00215F76"/>
    <w:rsid w:val="00220219"/>
    <w:rsid w:val="00220497"/>
    <w:rsid w:val="00220777"/>
    <w:rsid w:val="00220CF5"/>
    <w:rsid w:val="002255BF"/>
    <w:rsid w:val="00225F8F"/>
    <w:rsid w:val="002260E1"/>
    <w:rsid w:val="0023144A"/>
    <w:rsid w:val="0023691D"/>
    <w:rsid w:val="00241D8E"/>
    <w:rsid w:val="00242ABC"/>
    <w:rsid w:val="00242FF9"/>
    <w:rsid w:val="002453F9"/>
    <w:rsid w:val="002475E5"/>
    <w:rsid w:val="0024760A"/>
    <w:rsid w:val="00247950"/>
    <w:rsid w:val="00250563"/>
    <w:rsid w:val="00251188"/>
    <w:rsid w:val="0025206B"/>
    <w:rsid w:val="002568D5"/>
    <w:rsid w:val="002603A3"/>
    <w:rsid w:val="0026050C"/>
    <w:rsid w:val="002629DF"/>
    <w:rsid w:val="00263195"/>
    <w:rsid w:val="00263CF4"/>
    <w:rsid w:val="00265B13"/>
    <w:rsid w:val="00267E03"/>
    <w:rsid w:val="002703A9"/>
    <w:rsid w:val="00270A4B"/>
    <w:rsid w:val="00271888"/>
    <w:rsid w:val="0027323F"/>
    <w:rsid w:val="0027378F"/>
    <w:rsid w:val="00273E23"/>
    <w:rsid w:val="00275661"/>
    <w:rsid w:val="00275F5C"/>
    <w:rsid w:val="0027619C"/>
    <w:rsid w:val="002778EC"/>
    <w:rsid w:val="00282D9B"/>
    <w:rsid w:val="00282F20"/>
    <w:rsid w:val="00284056"/>
    <w:rsid w:val="00285A49"/>
    <w:rsid w:val="00285E6D"/>
    <w:rsid w:val="00287EC4"/>
    <w:rsid w:val="00293A89"/>
    <w:rsid w:val="00294378"/>
    <w:rsid w:val="002A1FAF"/>
    <w:rsid w:val="002A2E28"/>
    <w:rsid w:val="002A5850"/>
    <w:rsid w:val="002A72A9"/>
    <w:rsid w:val="002A7476"/>
    <w:rsid w:val="002A7FA1"/>
    <w:rsid w:val="002B061E"/>
    <w:rsid w:val="002B46D0"/>
    <w:rsid w:val="002B7B59"/>
    <w:rsid w:val="002C0F09"/>
    <w:rsid w:val="002C1E90"/>
    <w:rsid w:val="002C20E5"/>
    <w:rsid w:val="002C2649"/>
    <w:rsid w:val="002C384B"/>
    <w:rsid w:val="002C43F3"/>
    <w:rsid w:val="002C6ED9"/>
    <w:rsid w:val="002D5AE7"/>
    <w:rsid w:val="002D79CD"/>
    <w:rsid w:val="002D79E4"/>
    <w:rsid w:val="002D7BC1"/>
    <w:rsid w:val="002E104D"/>
    <w:rsid w:val="002E2828"/>
    <w:rsid w:val="002E7AC9"/>
    <w:rsid w:val="002F08FF"/>
    <w:rsid w:val="002F254E"/>
    <w:rsid w:val="002F3A03"/>
    <w:rsid w:val="002F55BC"/>
    <w:rsid w:val="002F684B"/>
    <w:rsid w:val="002F7176"/>
    <w:rsid w:val="003002BB"/>
    <w:rsid w:val="00301120"/>
    <w:rsid w:val="00301341"/>
    <w:rsid w:val="00301EFB"/>
    <w:rsid w:val="0030497A"/>
    <w:rsid w:val="003056AA"/>
    <w:rsid w:val="00305879"/>
    <w:rsid w:val="0030665A"/>
    <w:rsid w:val="0031034D"/>
    <w:rsid w:val="00310915"/>
    <w:rsid w:val="00310C1A"/>
    <w:rsid w:val="00314729"/>
    <w:rsid w:val="003163C6"/>
    <w:rsid w:val="003208F5"/>
    <w:rsid w:val="00320C59"/>
    <w:rsid w:val="00321636"/>
    <w:rsid w:val="003223A8"/>
    <w:rsid w:val="003225ED"/>
    <w:rsid w:val="00322BA9"/>
    <w:rsid w:val="00322CC6"/>
    <w:rsid w:val="00324C2C"/>
    <w:rsid w:val="003250C9"/>
    <w:rsid w:val="0032592F"/>
    <w:rsid w:val="0032668E"/>
    <w:rsid w:val="00332C08"/>
    <w:rsid w:val="00340B21"/>
    <w:rsid w:val="00341AD3"/>
    <w:rsid w:val="00341CB0"/>
    <w:rsid w:val="003426D3"/>
    <w:rsid w:val="00345E60"/>
    <w:rsid w:val="00346C8E"/>
    <w:rsid w:val="00347BF2"/>
    <w:rsid w:val="003513EF"/>
    <w:rsid w:val="003527AB"/>
    <w:rsid w:val="00357B54"/>
    <w:rsid w:val="00361B7D"/>
    <w:rsid w:val="00361D1A"/>
    <w:rsid w:val="0036229D"/>
    <w:rsid w:val="003712E8"/>
    <w:rsid w:val="0037695B"/>
    <w:rsid w:val="003820DD"/>
    <w:rsid w:val="00382C6D"/>
    <w:rsid w:val="00392004"/>
    <w:rsid w:val="003922CC"/>
    <w:rsid w:val="00392667"/>
    <w:rsid w:val="003957A2"/>
    <w:rsid w:val="0039616D"/>
    <w:rsid w:val="003962E6"/>
    <w:rsid w:val="003969C9"/>
    <w:rsid w:val="003973B9"/>
    <w:rsid w:val="003A000A"/>
    <w:rsid w:val="003A1832"/>
    <w:rsid w:val="003A2B6B"/>
    <w:rsid w:val="003B101E"/>
    <w:rsid w:val="003B1E99"/>
    <w:rsid w:val="003B31AC"/>
    <w:rsid w:val="003B536C"/>
    <w:rsid w:val="003B57CE"/>
    <w:rsid w:val="003B7239"/>
    <w:rsid w:val="003C0D38"/>
    <w:rsid w:val="003C1A67"/>
    <w:rsid w:val="003C1E44"/>
    <w:rsid w:val="003C23B9"/>
    <w:rsid w:val="003C6C3F"/>
    <w:rsid w:val="003C7384"/>
    <w:rsid w:val="003C7A88"/>
    <w:rsid w:val="003D31A6"/>
    <w:rsid w:val="003D41AB"/>
    <w:rsid w:val="003E08AF"/>
    <w:rsid w:val="003E3E54"/>
    <w:rsid w:val="003E4B17"/>
    <w:rsid w:val="003E5102"/>
    <w:rsid w:val="003F32BB"/>
    <w:rsid w:val="003F33F8"/>
    <w:rsid w:val="003F5A4D"/>
    <w:rsid w:val="003F5A97"/>
    <w:rsid w:val="004003B8"/>
    <w:rsid w:val="0040062B"/>
    <w:rsid w:val="00405FF6"/>
    <w:rsid w:val="004068CC"/>
    <w:rsid w:val="00411763"/>
    <w:rsid w:val="00414684"/>
    <w:rsid w:val="00416352"/>
    <w:rsid w:val="00417EE8"/>
    <w:rsid w:val="00420144"/>
    <w:rsid w:val="00421167"/>
    <w:rsid w:val="004247E6"/>
    <w:rsid w:val="004268EF"/>
    <w:rsid w:val="00431D12"/>
    <w:rsid w:val="0043556C"/>
    <w:rsid w:val="0043595E"/>
    <w:rsid w:val="00436EA4"/>
    <w:rsid w:val="004410FC"/>
    <w:rsid w:val="00442DBC"/>
    <w:rsid w:val="00444019"/>
    <w:rsid w:val="00447011"/>
    <w:rsid w:val="00450681"/>
    <w:rsid w:val="0045235B"/>
    <w:rsid w:val="0045282E"/>
    <w:rsid w:val="0045359F"/>
    <w:rsid w:val="00453ABC"/>
    <w:rsid w:val="00453CAE"/>
    <w:rsid w:val="00455E2E"/>
    <w:rsid w:val="004600BB"/>
    <w:rsid w:val="00461813"/>
    <w:rsid w:val="00461DBC"/>
    <w:rsid w:val="0046280B"/>
    <w:rsid w:val="00462A62"/>
    <w:rsid w:val="004640EC"/>
    <w:rsid w:val="00465F99"/>
    <w:rsid w:val="00466B1D"/>
    <w:rsid w:val="00466B50"/>
    <w:rsid w:val="00473625"/>
    <w:rsid w:val="00473B9F"/>
    <w:rsid w:val="00475405"/>
    <w:rsid w:val="00477218"/>
    <w:rsid w:val="00483361"/>
    <w:rsid w:val="00483D73"/>
    <w:rsid w:val="00485C7E"/>
    <w:rsid w:val="00485CA7"/>
    <w:rsid w:val="0048624B"/>
    <w:rsid w:val="0048658F"/>
    <w:rsid w:val="00490B3A"/>
    <w:rsid w:val="00491D20"/>
    <w:rsid w:val="00493290"/>
    <w:rsid w:val="00495F3D"/>
    <w:rsid w:val="004979AA"/>
    <w:rsid w:val="004A211A"/>
    <w:rsid w:val="004A2AE7"/>
    <w:rsid w:val="004A3B97"/>
    <w:rsid w:val="004A4F93"/>
    <w:rsid w:val="004A4FE9"/>
    <w:rsid w:val="004A5622"/>
    <w:rsid w:val="004A6918"/>
    <w:rsid w:val="004B0176"/>
    <w:rsid w:val="004B29C5"/>
    <w:rsid w:val="004B29D9"/>
    <w:rsid w:val="004B4211"/>
    <w:rsid w:val="004B4EE9"/>
    <w:rsid w:val="004B7DB4"/>
    <w:rsid w:val="004C072E"/>
    <w:rsid w:val="004C0CC7"/>
    <w:rsid w:val="004C223C"/>
    <w:rsid w:val="004C3AB3"/>
    <w:rsid w:val="004C3BE5"/>
    <w:rsid w:val="004C3F43"/>
    <w:rsid w:val="004C4B30"/>
    <w:rsid w:val="004C552B"/>
    <w:rsid w:val="004C6693"/>
    <w:rsid w:val="004C735C"/>
    <w:rsid w:val="004D0C8F"/>
    <w:rsid w:val="004D1ABB"/>
    <w:rsid w:val="004D229C"/>
    <w:rsid w:val="004D23CC"/>
    <w:rsid w:val="004D583A"/>
    <w:rsid w:val="004E03AC"/>
    <w:rsid w:val="004E1F03"/>
    <w:rsid w:val="004E57FA"/>
    <w:rsid w:val="004E5B8D"/>
    <w:rsid w:val="004E7855"/>
    <w:rsid w:val="004F2E9E"/>
    <w:rsid w:val="004F4194"/>
    <w:rsid w:val="004F53BF"/>
    <w:rsid w:val="004F78A7"/>
    <w:rsid w:val="004F78DE"/>
    <w:rsid w:val="005003C5"/>
    <w:rsid w:val="00501405"/>
    <w:rsid w:val="00502409"/>
    <w:rsid w:val="00502911"/>
    <w:rsid w:val="00502FBF"/>
    <w:rsid w:val="00504F2C"/>
    <w:rsid w:val="00505116"/>
    <w:rsid w:val="00506504"/>
    <w:rsid w:val="00512055"/>
    <w:rsid w:val="00513C8C"/>
    <w:rsid w:val="00515381"/>
    <w:rsid w:val="005158C1"/>
    <w:rsid w:val="00515907"/>
    <w:rsid w:val="005173E9"/>
    <w:rsid w:val="00520485"/>
    <w:rsid w:val="0052125F"/>
    <w:rsid w:val="00525E05"/>
    <w:rsid w:val="00531BD2"/>
    <w:rsid w:val="00531DFE"/>
    <w:rsid w:val="00532585"/>
    <w:rsid w:val="00532A64"/>
    <w:rsid w:val="005332CD"/>
    <w:rsid w:val="00533DE9"/>
    <w:rsid w:val="005341CB"/>
    <w:rsid w:val="005349C7"/>
    <w:rsid w:val="0054039E"/>
    <w:rsid w:val="005459E6"/>
    <w:rsid w:val="00546C10"/>
    <w:rsid w:val="00547A20"/>
    <w:rsid w:val="00547FF6"/>
    <w:rsid w:val="00551199"/>
    <w:rsid w:val="00551F1F"/>
    <w:rsid w:val="00552771"/>
    <w:rsid w:val="005544F4"/>
    <w:rsid w:val="00554912"/>
    <w:rsid w:val="0055656F"/>
    <w:rsid w:val="00557564"/>
    <w:rsid w:val="00560215"/>
    <w:rsid w:val="00561AE8"/>
    <w:rsid w:val="005621D4"/>
    <w:rsid w:val="00564397"/>
    <w:rsid w:val="00564EAF"/>
    <w:rsid w:val="00565A0D"/>
    <w:rsid w:val="00565B5E"/>
    <w:rsid w:val="00567F0C"/>
    <w:rsid w:val="0057095B"/>
    <w:rsid w:val="0057179D"/>
    <w:rsid w:val="00572A67"/>
    <w:rsid w:val="00572A76"/>
    <w:rsid w:val="00580257"/>
    <w:rsid w:val="00581E18"/>
    <w:rsid w:val="00585461"/>
    <w:rsid w:val="005871C3"/>
    <w:rsid w:val="00587BC6"/>
    <w:rsid w:val="00590589"/>
    <w:rsid w:val="005924E0"/>
    <w:rsid w:val="00593DF2"/>
    <w:rsid w:val="00593EE1"/>
    <w:rsid w:val="00595A3D"/>
    <w:rsid w:val="00597E6A"/>
    <w:rsid w:val="005A0C36"/>
    <w:rsid w:val="005A1CA5"/>
    <w:rsid w:val="005A2C0B"/>
    <w:rsid w:val="005A32CA"/>
    <w:rsid w:val="005A433A"/>
    <w:rsid w:val="005A624F"/>
    <w:rsid w:val="005B12F0"/>
    <w:rsid w:val="005B1B14"/>
    <w:rsid w:val="005B7700"/>
    <w:rsid w:val="005C05A0"/>
    <w:rsid w:val="005C120F"/>
    <w:rsid w:val="005C1783"/>
    <w:rsid w:val="005C22EF"/>
    <w:rsid w:val="005C2C5E"/>
    <w:rsid w:val="005C3A42"/>
    <w:rsid w:val="005C51A3"/>
    <w:rsid w:val="005C56B8"/>
    <w:rsid w:val="005C581D"/>
    <w:rsid w:val="005C6A77"/>
    <w:rsid w:val="005C7216"/>
    <w:rsid w:val="005D30A3"/>
    <w:rsid w:val="005D4D7A"/>
    <w:rsid w:val="005D596C"/>
    <w:rsid w:val="005E146B"/>
    <w:rsid w:val="005E4F98"/>
    <w:rsid w:val="005E5568"/>
    <w:rsid w:val="005F0F1B"/>
    <w:rsid w:val="005F1292"/>
    <w:rsid w:val="005F1971"/>
    <w:rsid w:val="005F4D2C"/>
    <w:rsid w:val="005F4DA6"/>
    <w:rsid w:val="005F57CD"/>
    <w:rsid w:val="005F6B9A"/>
    <w:rsid w:val="005F6DBC"/>
    <w:rsid w:val="005F6F92"/>
    <w:rsid w:val="005F7F70"/>
    <w:rsid w:val="00600765"/>
    <w:rsid w:val="00601201"/>
    <w:rsid w:val="00603048"/>
    <w:rsid w:val="00603535"/>
    <w:rsid w:val="006063FD"/>
    <w:rsid w:val="00607FF1"/>
    <w:rsid w:val="0061096B"/>
    <w:rsid w:val="00611881"/>
    <w:rsid w:val="00611D86"/>
    <w:rsid w:val="006138B2"/>
    <w:rsid w:val="006159C4"/>
    <w:rsid w:val="00615BD0"/>
    <w:rsid w:val="00617935"/>
    <w:rsid w:val="006201D8"/>
    <w:rsid w:val="00622B4E"/>
    <w:rsid w:val="00623E47"/>
    <w:rsid w:val="00626BAB"/>
    <w:rsid w:val="00627705"/>
    <w:rsid w:val="00632455"/>
    <w:rsid w:val="006330CF"/>
    <w:rsid w:val="0063320C"/>
    <w:rsid w:val="00633A41"/>
    <w:rsid w:val="006343A3"/>
    <w:rsid w:val="00636FC3"/>
    <w:rsid w:val="006416BA"/>
    <w:rsid w:val="006427D2"/>
    <w:rsid w:val="006430A7"/>
    <w:rsid w:val="006443E5"/>
    <w:rsid w:val="0064518A"/>
    <w:rsid w:val="00650FB7"/>
    <w:rsid w:val="006530EA"/>
    <w:rsid w:val="00654716"/>
    <w:rsid w:val="006556AA"/>
    <w:rsid w:val="006562AB"/>
    <w:rsid w:val="00656E51"/>
    <w:rsid w:val="00657088"/>
    <w:rsid w:val="00663D5C"/>
    <w:rsid w:val="006655BC"/>
    <w:rsid w:val="006665BA"/>
    <w:rsid w:val="00666B60"/>
    <w:rsid w:val="00667C9D"/>
    <w:rsid w:val="00670032"/>
    <w:rsid w:val="00670805"/>
    <w:rsid w:val="00670A9A"/>
    <w:rsid w:val="0067253E"/>
    <w:rsid w:val="00673360"/>
    <w:rsid w:val="00673B72"/>
    <w:rsid w:val="0067411E"/>
    <w:rsid w:val="00676B80"/>
    <w:rsid w:val="00676E45"/>
    <w:rsid w:val="00676F21"/>
    <w:rsid w:val="00683109"/>
    <w:rsid w:val="0068556E"/>
    <w:rsid w:val="00686E38"/>
    <w:rsid w:val="0069485F"/>
    <w:rsid w:val="00696359"/>
    <w:rsid w:val="0069763A"/>
    <w:rsid w:val="006A1031"/>
    <w:rsid w:val="006A3510"/>
    <w:rsid w:val="006A4136"/>
    <w:rsid w:val="006A5072"/>
    <w:rsid w:val="006A5651"/>
    <w:rsid w:val="006A67B9"/>
    <w:rsid w:val="006A6DF2"/>
    <w:rsid w:val="006A7D9A"/>
    <w:rsid w:val="006B118B"/>
    <w:rsid w:val="006B1E1A"/>
    <w:rsid w:val="006B2EE7"/>
    <w:rsid w:val="006B73E4"/>
    <w:rsid w:val="006B75D7"/>
    <w:rsid w:val="006B7CCC"/>
    <w:rsid w:val="006C15B6"/>
    <w:rsid w:val="006C330F"/>
    <w:rsid w:val="006C3F19"/>
    <w:rsid w:val="006C64DF"/>
    <w:rsid w:val="006C74F9"/>
    <w:rsid w:val="006D033E"/>
    <w:rsid w:val="006D10EB"/>
    <w:rsid w:val="006D11BB"/>
    <w:rsid w:val="006D1D0B"/>
    <w:rsid w:val="006D53FA"/>
    <w:rsid w:val="006D56F5"/>
    <w:rsid w:val="006D79A7"/>
    <w:rsid w:val="006E00C3"/>
    <w:rsid w:val="006E1E14"/>
    <w:rsid w:val="006E3148"/>
    <w:rsid w:val="006E3901"/>
    <w:rsid w:val="006E7526"/>
    <w:rsid w:val="006F33CA"/>
    <w:rsid w:val="006F4225"/>
    <w:rsid w:val="006F7304"/>
    <w:rsid w:val="007047F9"/>
    <w:rsid w:val="00706282"/>
    <w:rsid w:val="00706DE5"/>
    <w:rsid w:val="0071022F"/>
    <w:rsid w:val="0071027C"/>
    <w:rsid w:val="00713798"/>
    <w:rsid w:val="007146BB"/>
    <w:rsid w:val="007150F3"/>
    <w:rsid w:val="0071617E"/>
    <w:rsid w:val="0071635A"/>
    <w:rsid w:val="00720BA4"/>
    <w:rsid w:val="0072232F"/>
    <w:rsid w:val="00722BD3"/>
    <w:rsid w:val="00723203"/>
    <w:rsid w:val="0072349F"/>
    <w:rsid w:val="00735A3A"/>
    <w:rsid w:val="00735E3B"/>
    <w:rsid w:val="00736B16"/>
    <w:rsid w:val="00744511"/>
    <w:rsid w:val="00745BD1"/>
    <w:rsid w:val="00745CD7"/>
    <w:rsid w:val="007516D3"/>
    <w:rsid w:val="007521BD"/>
    <w:rsid w:val="007547B9"/>
    <w:rsid w:val="00755677"/>
    <w:rsid w:val="00757124"/>
    <w:rsid w:val="00760F7A"/>
    <w:rsid w:val="007617D1"/>
    <w:rsid w:val="00761803"/>
    <w:rsid w:val="00765117"/>
    <w:rsid w:val="0076719B"/>
    <w:rsid w:val="00767BDB"/>
    <w:rsid w:val="00780069"/>
    <w:rsid w:val="00782E78"/>
    <w:rsid w:val="00786184"/>
    <w:rsid w:val="007861EC"/>
    <w:rsid w:val="0079126F"/>
    <w:rsid w:val="00795618"/>
    <w:rsid w:val="00795E8F"/>
    <w:rsid w:val="00797A4A"/>
    <w:rsid w:val="007A3A48"/>
    <w:rsid w:val="007A49D8"/>
    <w:rsid w:val="007A4E9F"/>
    <w:rsid w:val="007A554C"/>
    <w:rsid w:val="007A56B7"/>
    <w:rsid w:val="007A6278"/>
    <w:rsid w:val="007A63B3"/>
    <w:rsid w:val="007B2095"/>
    <w:rsid w:val="007B2DFA"/>
    <w:rsid w:val="007B3DB7"/>
    <w:rsid w:val="007B5DAC"/>
    <w:rsid w:val="007B7434"/>
    <w:rsid w:val="007B7CDE"/>
    <w:rsid w:val="007C13A3"/>
    <w:rsid w:val="007C18AC"/>
    <w:rsid w:val="007C1924"/>
    <w:rsid w:val="007C1C29"/>
    <w:rsid w:val="007C4569"/>
    <w:rsid w:val="007C5067"/>
    <w:rsid w:val="007C5FB6"/>
    <w:rsid w:val="007D3A96"/>
    <w:rsid w:val="007D494B"/>
    <w:rsid w:val="007E13CF"/>
    <w:rsid w:val="007E3B76"/>
    <w:rsid w:val="007E45D4"/>
    <w:rsid w:val="007F31AA"/>
    <w:rsid w:val="00800982"/>
    <w:rsid w:val="00800B43"/>
    <w:rsid w:val="00801115"/>
    <w:rsid w:val="00801513"/>
    <w:rsid w:val="0080424C"/>
    <w:rsid w:val="0080631E"/>
    <w:rsid w:val="00810041"/>
    <w:rsid w:val="00810E5C"/>
    <w:rsid w:val="0081105B"/>
    <w:rsid w:val="008118ED"/>
    <w:rsid w:val="008137BB"/>
    <w:rsid w:val="00815705"/>
    <w:rsid w:val="008158FD"/>
    <w:rsid w:val="00815FCB"/>
    <w:rsid w:val="00817BD0"/>
    <w:rsid w:val="00822601"/>
    <w:rsid w:val="008257E6"/>
    <w:rsid w:val="00826C34"/>
    <w:rsid w:val="0083053E"/>
    <w:rsid w:val="00834435"/>
    <w:rsid w:val="0083638E"/>
    <w:rsid w:val="008365A4"/>
    <w:rsid w:val="00841AF8"/>
    <w:rsid w:val="00842358"/>
    <w:rsid w:val="00842983"/>
    <w:rsid w:val="008437FD"/>
    <w:rsid w:val="00844137"/>
    <w:rsid w:val="0084449F"/>
    <w:rsid w:val="00845FE4"/>
    <w:rsid w:val="008478B3"/>
    <w:rsid w:val="0085053E"/>
    <w:rsid w:val="0085319A"/>
    <w:rsid w:val="00853B15"/>
    <w:rsid w:val="00854B8A"/>
    <w:rsid w:val="008571AE"/>
    <w:rsid w:val="00857DC8"/>
    <w:rsid w:val="008610CE"/>
    <w:rsid w:val="00862247"/>
    <w:rsid w:val="0086398F"/>
    <w:rsid w:val="00864130"/>
    <w:rsid w:val="008716F6"/>
    <w:rsid w:val="0087286E"/>
    <w:rsid w:val="008729E5"/>
    <w:rsid w:val="0087303E"/>
    <w:rsid w:val="00873A8A"/>
    <w:rsid w:val="00874BF3"/>
    <w:rsid w:val="0087575A"/>
    <w:rsid w:val="00877C6C"/>
    <w:rsid w:val="00881F64"/>
    <w:rsid w:val="00882895"/>
    <w:rsid w:val="00884713"/>
    <w:rsid w:val="0088672E"/>
    <w:rsid w:val="00890C5B"/>
    <w:rsid w:val="00891099"/>
    <w:rsid w:val="00891236"/>
    <w:rsid w:val="00892FB2"/>
    <w:rsid w:val="00893A35"/>
    <w:rsid w:val="00893D6C"/>
    <w:rsid w:val="0089696A"/>
    <w:rsid w:val="00896A3D"/>
    <w:rsid w:val="008970CC"/>
    <w:rsid w:val="008977D2"/>
    <w:rsid w:val="008A3BE9"/>
    <w:rsid w:val="008A3D97"/>
    <w:rsid w:val="008A5845"/>
    <w:rsid w:val="008B0A02"/>
    <w:rsid w:val="008B197A"/>
    <w:rsid w:val="008B2237"/>
    <w:rsid w:val="008B400D"/>
    <w:rsid w:val="008C4B3C"/>
    <w:rsid w:val="008C627D"/>
    <w:rsid w:val="008C6D58"/>
    <w:rsid w:val="008C7108"/>
    <w:rsid w:val="008D3945"/>
    <w:rsid w:val="008D57FC"/>
    <w:rsid w:val="008E43F5"/>
    <w:rsid w:val="008F1E22"/>
    <w:rsid w:val="008F26F7"/>
    <w:rsid w:val="008F4227"/>
    <w:rsid w:val="008F488F"/>
    <w:rsid w:val="008F4EF3"/>
    <w:rsid w:val="008F5756"/>
    <w:rsid w:val="008F71EC"/>
    <w:rsid w:val="009005D7"/>
    <w:rsid w:val="00901CE4"/>
    <w:rsid w:val="009022AE"/>
    <w:rsid w:val="00904968"/>
    <w:rsid w:val="00907172"/>
    <w:rsid w:val="0091061D"/>
    <w:rsid w:val="00910C67"/>
    <w:rsid w:val="00912881"/>
    <w:rsid w:val="00913FAE"/>
    <w:rsid w:val="0091667B"/>
    <w:rsid w:val="009257E8"/>
    <w:rsid w:val="009261E9"/>
    <w:rsid w:val="00930847"/>
    <w:rsid w:val="009314A8"/>
    <w:rsid w:val="0093242C"/>
    <w:rsid w:val="00932E54"/>
    <w:rsid w:val="009362F1"/>
    <w:rsid w:val="00940CAB"/>
    <w:rsid w:val="00940D56"/>
    <w:rsid w:val="00942EF7"/>
    <w:rsid w:val="00943E92"/>
    <w:rsid w:val="009454A0"/>
    <w:rsid w:val="00945A21"/>
    <w:rsid w:val="00945C8E"/>
    <w:rsid w:val="00947EB1"/>
    <w:rsid w:val="00947EEC"/>
    <w:rsid w:val="00951200"/>
    <w:rsid w:val="0095206E"/>
    <w:rsid w:val="009542B7"/>
    <w:rsid w:val="00954720"/>
    <w:rsid w:val="009568FD"/>
    <w:rsid w:val="009604AB"/>
    <w:rsid w:val="00962638"/>
    <w:rsid w:val="00962CC8"/>
    <w:rsid w:val="00963163"/>
    <w:rsid w:val="00965307"/>
    <w:rsid w:val="00967130"/>
    <w:rsid w:val="0096746A"/>
    <w:rsid w:val="00971347"/>
    <w:rsid w:val="009718F0"/>
    <w:rsid w:val="00973284"/>
    <w:rsid w:val="009732DF"/>
    <w:rsid w:val="00973707"/>
    <w:rsid w:val="00973E66"/>
    <w:rsid w:val="0097510E"/>
    <w:rsid w:val="00975D3B"/>
    <w:rsid w:val="0098118E"/>
    <w:rsid w:val="009814F4"/>
    <w:rsid w:val="00981FB2"/>
    <w:rsid w:val="00985168"/>
    <w:rsid w:val="00990F22"/>
    <w:rsid w:val="00991638"/>
    <w:rsid w:val="00992A26"/>
    <w:rsid w:val="00992EA1"/>
    <w:rsid w:val="009933D3"/>
    <w:rsid w:val="00994148"/>
    <w:rsid w:val="009949A8"/>
    <w:rsid w:val="009968DD"/>
    <w:rsid w:val="00996C74"/>
    <w:rsid w:val="009970B6"/>
    <w:rsid w:val="009971B5"/>
    <w:rsid w:val="00997BFE"/>
    <w:rsid w:val="00997C65"/>
    <w:rsid w:val="009A58A4"/>
    <w:rsid w:val="009B0D67"/>
    <w:rsid w:val="009D202F"/>
    <w:rsid w:val="009D48CE"/>
    <w:rsid w:val="009D5FE9"/>
    <w:rsid w:val="009D60F8"/>
    <w:rsid w:val="009D7924"/>
    <w:rsid w:val="009E113C"/>
    <w:rsid w:val="009E2DA6"/>
    <w:rsid w:val="009E389C"/>
    <w:rsid w:val="009E6077"/>
    <w:rsid w:val="009F228B"/>
    <w:rsid w:val="009F30A4"/>
    <w:rsid w:val="00A0296E"/>
    <w:rsid w:val="00A02BEE"/>
    <w:rsid w:val="00A02C08"/>
    <w:rsid w:val="00A02D7B"/>
    <w:rsid w:val="00A06C28"/>
    <w:rsid w:val="00A0789C"/>
    <w:rsid w:val="00A10A02"/>
    <w:rsid w:val="00A12F3A"/>
    <w:rsid w:val="00A13AB3"/>
    <w:rsid w:val="00A1518D"/>
    <w:rsid w:val="00A160F2"/>
    <w:rsid w:val="00A2248D"/>
    <w:rsid w:val="00A24335"/>
    <w:rsid w:val="00A24EFE"/>
    <w:rsid w:val="00A26276"/>
    <w:rsid w:val="00A26845"/>
    <w:rsid w:val="00A27AD2"/>
    <w:rsid w:val="00A30E87"/>
    <w:rsid w:val="00A327F3"/>
    <w:rsid w:val="00A34656"/>
    <w:rsid w:val="00A4293E"/>
    <w:rsid w:val="00A43769"/>
    <w:rsid w:val="00A44E8B"/>
    <w:rsid w:val="00A4665F"/>
    <w:rsid w:val="00A4741F"/>
    <w:rsid w:val="00A505D4"/>
    <w:rsid w:val="00A6111A"/>
    <w:rsid w:val="00A612DF"/>
    <w:rsid w:val="00A61AAE"/>
    <w:rsid w:val="00A63AF3"/>
    <w:rsid w:val="00A71CA3"/>
    <w:rsid w:val="00A7385A"/>
    <w:rsid w:val="00A747A4"/>
    <w:rsid w:val="00A7558F"/>
    <w:rsid w:val="00A76BA3"/>
    <w:rsid w:val="00A80894"/>
    <w:rsid w:val="00A82056"/>
    <w:rsid w:val="00A8504D"/>
    <w:rsid w:val="00A918CC"/>
    <w:rsid w:val="00A91D86"/>
    <w:rsid w:val="00A930EB"/>
    <w:rsid w:val="00AA070F"/>
    <w:rsid w:val="00AA1D2A"/>
    <w:rsid w:val="00AA262C"/>
    <w:rsid w:val="00AA585E"/>
    <w:rsid w:val="00AB1CBB"/>
    <w:rsid w:val="00AB3579"/>
    <w:rsid w:val="00AB4B47"/>
    <w:rsid w:val="00AB5726"/>
    <w:rsid w:val="00AB76C0"/>
    <w:rsid w:val="00AC3D46"/>
    <w:rsid w:val="00AC4136"/>
    <w:rsid w:val="00AC77E1"/>
    <w:rsid w:val="00AD065F"/>
    <w:rsid w:val="00AD0FAB"/>
    <w:rsid w:val="00AD1415"/>
    <w:rsid w:val="00AD2B70"/>
    <w:rsid w:val="00AD40CF"/>
    <w:rsid w:val="00AD555E"/>
    <w:rsid w:val="00AD7F42"/>
    <w:rsid w:val="00AE0EE7"/>
    <w:rsid w:val="00AE18AE"/>
    <w:rsid w:val="00AE3486"/>
    <w:rsid w:val="00AE373A"/>
    <w:rsid w:val="00AE38D3"/>
    <w:rsid w:val="00AE3AC5"/>
    <w:rsid w:val="00AE5489"/>
    <w:rsid w:val="00AE5668"/>
    <w:rsid w:val="00AF2BEF"/>
    <w:rsid w:val="00AF2D58"/>
    <w:rsid w:val="00AF3EEE"/>
    <w:rsid w:val="00AF5B9A"/>
    <w:rsid w:val="00AF7586"/>
    <w:rsid w:val="00AF7CB5"/>
    <w:rsid w:val="00B00321"/>
    <w:rsid w:val="00B00A43"/>
    <w:rsid w:val="00B055D2"/>
    <w:rsid w:val="00B05C92"/>
    <w:rsid w:val="00B07C1F"/>
    <w:rsid w:val="00B10040"/>
    <w:rsid w:val="00B10106"/>
    <w:rsid w:val="00B137B9"/>
    <w:rsid w:val="00B13FE0"/>
    <w:rsid w:val="00B16990"/>
    <w:rsid w:val="00B20D62"/>
    <w:rsid w:val="00B20E62"/>
    <w:rsid w:val="00B220D0"/>
    <w:rsid w:val="00B23D4C"/>
    <w:rsid w:val="00B26BF7"/>
    <w:rsid w:val="00B26F66"/>
    <w:rsid w:val="00B2767D"/>
    <w:rsid w:val="00B30319"/>
    <w:rsid w:val="00B31230"/>
    <w:rsid w:val="00B33CF3"/>
    <w:rsid w:val="00B3418D"/>
    <w:rsid w:val="00B35613"/>
    <w:rsid w:val="00B3619D"/>
    <w:rsid w:val="00B41D0B"/>
    <w:rsid w:val="00B42EC9"/>
    <w:rsid w:val="00B443CC"/>
    <w:rsid w:val="00B45C23"/>
    <w:rsid w:val="00B470A6"/>
    <w:rsid w:val="00B54489"/>
    <w:rsid w:val="00B55CCF"/>
    <w:rsid w:val="00B5762B"/>
    <w:rsid w:val="00B63186"/>
    <w:rsid w:val="00B64564"/>
    <w:rsid w:val="00B64C2E"/>
    <w:rsid w:val="00B64EA7"/>
    <w:rsid w:val="00B64ECE"/>
    <w:rsid w:val="00B64FAB"/>
    <w:rsid w:val="00B65B16"/>
    <w:rsid w:val="00B65D59"/>
    <w:rsid w:val="00B6671E"/>
    <w:rsid w:val="00B6692A"/>
    <w:rsid w:val="00B67844"/>
    <w:rsid w:val="00B67F0A"/>
    <w:rsid w:val="00B70D5B"/>
    <w:rsid w:val="00B71897"/>
    <w:rsid w:val="00B72E84"/>
    <w:rsid w:val="00B74327"/>
    <w:rsid w:val="00B7761E"/>
    <w:rsid w:val="00B77E9A"/>
    <w:rsid w:val="00B80809"/>
    <w:rsid w:val="00B826C3"/>
    <w:rsid w:val="00B83183"/>
    <w:rsid w:val="00B8377D"/>
    <w:rsid w:val="00B84296"/>
    <w:rsid w:val="00B843E0"/>
    <w:rsid w:val="00B85FEA"/>
    <w:rsid w:val="00B87D57"/>
    <w:rsid w:val="00B919B7"/>
    <w:rsid w:val="00B92707"/>
    <w:rsid w:val="00B92919"/>
    <w:rsid w:val="00B96F9E"/>
    <w:rsid w:val="00BA0B97"/>
    <w:rsid w:val="00BA0C50"/>
    <w:rsid w:val="00BA3E10"/>
    <w:rsid w:val="00BA4F0D"/>
    <w:rsid w:val="00BA5EB3"/>
    <w:rsid w:val="00BA7F59"/>
    <w:rsid w:val="00BB0D82"/>
    <w:rsid w:val="00BB1256"/>
    <w:rsid w:val="00BB3B4D"/>
    <w:rsid w:val="00BB4724"/>
    <w:rsid w:val="00BB5620"/>
    <w:rsid w:val="00BB6F9C"/>
    <w:rsid w:val="00BB73CE"/>
    <w:rsid w:val="00BC0486"/>
    <w:rsid w:val="00BC2450"/>
    <w:rsid w:val="00BC2D61"/>
    <w:rsid w:val="00BC2EE3"/>
    <w:rsid w:val="00BC5C80"/>
    <w:rsid w:val="00BD0F97"/>
    <w:rsid w:val="00BD2B5D"/>
    <w:rsid w:val="00BD382A"/>
    <w:rsid w:val="00BD3F3D"/>
    <w:rsid w:val="00BD6C1A"/>
    <w:rsid w:val="00BE0D50"/>
    <w:rsid w:val="00BE1277"/>
    <w:rsid w:val="00BE3E1D"/>
    <w:rsid w:val="00BE4451"/>
    <w:rsid w:val="00BE4D0C"/>
    <w:rsid w:val="00BE69E6"/>
    <w:rsid w:val="00BE6C4D"/>
    <w:rsid w:val="00BE7781"/>
    <w:rsid w:val="00BE7870"/>
    <w:rsid w:val="00BE7DAF"/>
    <w:rsid w:val="00BF31FA"/>
    <w:rsid w:val="00BF4369"/>
    <w:rsid w:val="00BF4DE0"/>
    <w:rsid w:val="00BF778B"/>
    <w:rsid w:val="00C0058A"/>
    <w:rsid w:val="00C03E1C"/>
    <w:rsid w:val="00C143A5"/>
    <w:rsid w:val="00C165D4"/>
    <w:rsid w:val="00C16B1A"/>
    <w:rsid w:val="00C204EE"/>
    <w:rsid w:val="00C20608"/>
    <w:rsid w:val="00C20A87"/>
    <w:rsid w:val="00C20FD5"/>
    <w:rsid w:val="00C241E0"/>
    <w:rsid w:val="00C242C8"/>
    <w:rsid w:val="00C2434E"/>
    <w:rsid w:val="00C2456E"/>
    <w:rsid w:val="00C24887"/>
    <w:rsid w:val="00C25071"/>
    <w:rsid w:val="00C267ED"/>
    <w:rsid w:val="00C26FE5"/>
    <w:rsid w:val="00C31F27"/>
    <w:rsid w:val="00C334A6"/>
    <w:rsid w:val="00C34E24"/>
    <w:rsid w:val="00C358B0"/>
    <w:rsid w:val="00C36976"/>
    <w:rsid w:val="00C40AF2"/>
    <w:rsid w:val="00C42684"/>
    <w:rsid w:val="00C44489"/>
    <w:rsid w:val="00C44D66"/>
    <w:rsid w:val="00C46E2E"/>
    <w:rsid w:val="00C55173"/>
    <w:rsid w:val="00C555A7"/>
    <w:rsid w:val="00C62F4D"/>
    <w:rsid w:val="00C636DF"/>
    <w:rsid w:val="00C6423E"/>
    <w:rsid w:val="00C672E8"/>
    <w:rsid w:val="00C67F65"/>
    <w:rsid w:val="00C72295"/>
    <w:rsid w:val="00C7285A"/>
    <w:rsid w:val="00C732CF"/>
    <w:rsid w:val="00C76B75"/>
    <w:rsid w:val="00C777C5"/>
    <w:rsid w:val="00C77EE7"/>
    <w:rsid w:val="00C8131B"/>
    <w:rsid w:val="00C82784"/>
    <w:rsid w:val="00C82A4C"/>
    <w:rsid w:val="00C84879"/>
    <w:rsid w:val="00C86D47"/>
    <w:rsid w:val="00C90E9F"/>
    <w:rsid w:val="00C9135F"/>
    <w:rsid w:val="00C964CF"/>
    <w:rsid w:val="00CA1A7D"/>
    <w:rsid w:val="00CA21D8"/>
    <w:rsid w:val="00CA32BD"/>
    <w:rsid w:val="00CA6E8E"/>
    <w:rsid w:val="00CA7577"/>
    <w:rsid w:val="00CB2CFE"/>
    <w:rsid w:val="00CB3EA0"/>
    <w:rsid w:val="00CB4958"/>
    <w:rsid w:val="00CB7A5C"/>
    <w:rsid w:val="00CB7D6F"/>
    <w:rsid w:val="00CC2554"/>
    <w:rsid w:val="00CC2AD5"/>
    <w:rsid w:val="00CC3980"/>
    <w:rsid w:val="00CC3C1F"/>
    <w:rsid w:val="00CD0776"/>
    <w:rsid w:val="00CD19B2"/>
    <w:rsid w:val="00CD2700"/>
    <w:rsid w:val="00CD75C1"/>
    <w:rsid w:val="00CE1439"/>
    <w:rsid w:val="00CE23A5"/>
    <w:rsid w:val="00CE4804"/>
    <w:rsid w:val="00CE57E2"/>
    <w:rsid w:val="00CE714C"/>
    <w:rsid w:val="00CF0C0C"/>
    <w:rsid w:val="00CF24BF"/>
    <w:rsid w:val="00CF3D8D"/>
    <w:rsid w:val="00CF3E1F"/>
    <w:rsid w:val="00CF7BDC"/>
    <w:rsid w:val="00CF7D36"/>
    <w:rsid w:val="00D01475"/>
    <w:rsid w:val="00D02EB0"/>
    <w:rsid w:val="00D04C94"/>
    <w:rsid w:val="00D06A79"/>
    <w:rsid w:val="00D10331"/>
    <w:rsid w:val="00D11EF7"/>
    <w:rsid w:val="00D13E9A"/>
    <w:rsid w:val="00D146C2"/>
    <w:rsid w:val="00D16B66"/>
    <w:rsid w:val="00D209D2"/>
    <w:rsid w:val="00D21269"/>
    <w:rsid w:val="00D2192A"/>
    <w:rsid w:val="00D220B7"/>
    <w:rsid w:val="00D250B5"/>
    <w:rsid w:val="00D2614D"/>
    <w:rsid w:val="00D320E1"/>
    <w:rsid w:val="00D32AAF"/>
    <w:rsid w:val="00D37615"/>
    <w:rsid w:val="00D37BD8"/>
    <w:rsid w:val="00D45B26"/>
    <w:rsid w:val="00D46C8A"/>
    <w:rsid w:val="00D47D52"/>
    <w:rsid w:val="00D47DCA"/>
    <w:rsid w:val="00D50408"/>
    <w:rsid w:val="00D53A14"/>
    <w:rsid w:val="00D54AD3"/>
    <w:rsid w:val="00D56055"/>
    <w:rsid w:val="00D56BD5"/>
    <w:rsid w:val="00D57C90"/>
    <w:rsid w:val="00D6064D"/>
    <w:rsid w:val="00D6068B"/>
    <w:rsid w:val="00D6222C"/>
    <w:rsid w:val="00D62E81"/>
    <w:rsid w:val="00D6775C"/>
    <w:rsid w:val="00D70E85"/>
    <w:rsid w:val="00D745A0"/>
    <w:rsid w:val="00D74F12"/>
    <w:rsid w:val="00D75AA7"/>
    <w:rsid w:val="00D80864"/>
    <w:rsid w:val="00D818DA"/>
    <w:rsid w:val="00D81C7F"/>
    <w:rsid w:val="00D83F46"/>
    <w:rsid w:val="00D85BD0"/>
    <w:rsid w:val="00D8623F"/>
    <w:rsid w:val="00D952D9"/>
    <w:rsid w:val="00D95ACF"/>
    <w:rsid w:val="00D965B3"/>
    <w:rsid w:val="00D96C61"/>
    <w:rsid w:val="00DA32D7"/>
    <w:rsid w:val="00DA4F71"/>
    <w:rsid w:val="00DA5C6E"/>
    <w:rsid w:val="00DA75E7"/>
    <w:rsid w:val="00DA7B2D"/>
    <w:rsid w:val="00DB08A2"/>
    <w:rsid w:val="00DB0A56"/>
    <w:rsid w:val="00DB21DB"/>
    <w:rsid w:val="00DB23DC"/>
    <w:rsid w:val="00DB66E3"/>
    <w:rsid w:val="00DB7D8B"/>
    <w:rsid w:val="00DC0834"/>
    <w:rsid w:val="00DC2F8D"/>
    <w:rsid w:val="00DC35F0"/>
    <w:rsid w:val="00DC41D7"/>
    <w:rsid w:val="00DD32D5"/>
    <w:rsid w:val="00DD402D"/>
    <w:rsid w:val="00DD4151"/>
    <w:rsid w:val="00DD5D05"/>
    <w:rsid w:val="00DE2B27"/>
    <w:rsid w:val="00DE6210"/>
    <w:rsid w:val="00DF0710"/>
    <w:rsid w:val="00DF1355"/>
    <w:rsid w:val="00DF176D"/>
    <w:rsid w:val="00DF21D6"/>
    <w:rsid w:val="00DF229C"/>
    <w:rsid w:val="00DF6ACB"/>
    <w:rsid w:val="00E001E8"/>
    <w:rsid w:val="00E048EE"/>
    <w:rsid w:val="00E073CF"/>
    <w:rsid w:val="00E109BF"/>
    <w:rsid w:val="00E12842"/>
    <w:rsid w:val="00E154A3"/>
    <w:rsid w:val="00E207DC"/>
    <w:rsid w:val="00E212CF"/>
    <w:rsid w:val="00E22AD4"/>
    <w:rsid w:val="00E244A9"/>
    <w:rsid w:val="00E31436"/>
    <w:rsid w:val="00E34903"/>
    <w:rsid w:val="00E41308"/>
    <w:rsid w:val="00E41923"/>
    <w:rsid w:val="00E439CE"/>
    <w:rsid w:val="00E46386"/>
    <w:rsid w:val="00E46CE4"/>
    <w:rsid w:val="00E47369"/>
    <w:rsid w:val="00E47A4D"/>
    <w:rsid w:val="00E50E24"/>
    <w:rsid w:val="00E51774"/>
    <w:rsid w:val="00E524DB"/>
    <w:rsid w:val="00E53CF3"/>
    <w:rsid w:val="00E54182"/>
    <w:rsid w:val="00E56029"/>
    <w:rsid w:val="00E57783"/>
    <w:rsid w:val="00E61BDE"/>
    <w:rsid w:val="00E6464B"/>
    <w:rsid w:val="00E659E6"/>
    <w:rsid w:val="00E670D3"/>
    <w:rsid w:val="00E706A6"/>
    <w:rsid w:val="00E7440B"/>
    <w:rsid w:val="00E7767E"/>
    <w:rsid w:val="00E77901"/>
    <w:rsid w:val="00E8212D"/>
    <w:rsid w:val="00E839BC"/>
    <w:rsid w:val="00E84A5C"/>
    <w:rsid w:val="00E87CB7"/>
    <w:rsid w:val="00E9011D"/>
    <w:rsid w:val="00E91C82"/>
    <w:rsid w:val="00E95877"/>
    <w:rsid w:val="00E96887"/>
    <w:rsid w:val="00EA21D0"/>
    <w:rsid w:val="00EA63C0"/>
    <w:rsid w:val="00EB0CF4"/>
    <w:rsid w:val="00EB131F"/>
    <w:rsid w:val="00EB2933"/>
    <w:rsid w:val="00EB36FC"/>
    <w:rsid w:val="00EB382D"/>
    <w:rsid w:val="00EB3E8D"/>
    <w:rsid w:val="00EB4004"/>
    <w:rsid w:val="00EB64E6"/>
    <w:rsid w:val="00EC0D45"/>
    <w:rsid w:val="00EC134E"/>
    <w:rsid w:val="00EC74EF"/>
    <w:rsid w:val="00EC7CF0"/>
    <w:rsid w:val="00ED0750"/>
    <w:rsid w:val="00ED51F0"/>
    <w:rsid w:val="00ED78DF"/>
    <w:rsid w:val="00ED7E36"/>
    <w:rsid w:val="00EE29BB"/>
    <w:rsid w:val="00EE3DB2"/>
    <w:rsid w:val="00EF03EE"/>
    <w:rsid w:val="00EF0541"/>
    <w:rsid w:val="00EF10F3"/>
    <w:rsid w:val="00EF1268"/>
    <w:rsid w:val="00EF3B94"/>
    <w:rsid w:val="00EF4CBC"/>
    <w:rsid w:val="00EF5AC4"/>
    <w:rsid w:val="00EF7338"/>
    <w:rsid w:val="00F042A7"/>
    <w:rsid w:val="00F1200D"/>
    <w:rsid w:val="00F122FD"/>
    <w:rsid w:val="00F12EB9"/>
    <w:rsid w:val="00F1388B"/>
    <w:rsid w:val="00F176FC"/>
    <w:rsid w:val="00F200F9"/>
    <w:rsid w:val="00F209E6"/>
    <w:rsid w:val="00F21460"/>
    <w:rsid w:val="00F22154"/>
    <w:rsid w:val="00F22BC6"/>
    <w:rsid w:val="00F254A8"/>
    <w:rsid w:val="00F26648"/>
    <w:rsid w:val="00F311BA"/>
    <w:rsid w:val="00F32480"/>
    <w:rsid w:val="00F349EC"/>
    <w:rsid w:val="00F376D3"/>
    <w:rsid w:val="00F411E6"/>
    <w:rsid w:val="00F43C53"/>
    <w:rsid w:val="00F46DD7"/>
    <w:rsid w:val="00F47314"/>
    <w:rsid w:val="00F47562"/>
    <w:rsid w:val="00F50BC0"/>
    <w:rsid w:val="00F50C1C"/>
    <w:rsid w:val="00F54933"/>
    <w:rsid w:val="00F62C06"/>
    <w:rsid w:val="00F655D0"/>
    <w:rsid w:val="00F726E9"/>
    <w:rsid w:val="00F72AE7"/>
    <w:rsid w:val="00F7650D"/>
    <w:rsid w:val="00F76565"/>
    <w:rsid w:val="00F8134D"/>
    <w:rsid w:val="00F855C8"/>
    <w:rsid w:val="00F8579E"/>
    <w:rsid w:val="00F86A27"/>
    <w:rsid w:val="00F93826"/>
    <w:rsid w:val="00F973B0"/>
    <w:rsid w:val="00F97815"/>
    <w:rsid w:val="00FA0064"/>
    <w:rsid w:val="00FA0D98"/>
    <w:rsid w:val="00FA2C93"/>
    <w:rsid w:val="00FA3ECD"/>
    <w:rsid w:val="00FA4772"/>
    <w:rsid w:val="00FA5EF0"/>
    <w:rsid w:val="00FA6436"/>
    <w:rsid w:val="00FA6576"/>
    <w:rsid w:val="00FB01CC"/>
    <w:rsid w:val="00FB41E9"/>
    <w:rsid w:val="00FB4F4F"/>
    <w:rsid w:val="00FB55CC"/>
    <w:rsid w:val="00FB7156"/>
    <w:rsid w:val="00FC21AA"/>
    <w:rsid w:val="00FC466D"/>
    <w:rsid w:val="00FC5135"/>
    <w:rsid w:val="00FC6D97"/>
    <w:rsid w:val="00FC6EF9"/>
    <w:rsid w:val="00FC7E20"/>
    <w:rsid w:val="00FD2417"/>
    <w:rsid w:val="00FD392E"/>
    <w:rsid w:val="00FD60D5"/>
    <w:rsid w:val="00FD72FD"/>
    <w:rsid w:val="00FE0D4E"/>
    <w:rsid w:val="00FE26CE"/>
    <w:rsid w:val="00FE316D"/>
    <w:rsid w:val="00FE3694"/>
    <w:rsid w:val="00FE47AC"/>
    <w:rsid w:val="00FE4B7C"/>
    <w:rsid w:val="00FE61CD"/>
    <w:rsid w:val="00FE73CD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F58870-A15E-4590-B38F-D179F0EE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3109"/>
    <w:rPr>
      <w:rFonts w:ascii="Arial" w:hAnsi="Arial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683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BodyText"/>
    <w:link w:val="Heading2Char"/>
    <w:uiPriority w:val="9"/>
    <w:rsid w:val="00683109"/>
    <w:pPr>
      <w:numPr>
        <w:ilvl w:val="1"/>
        <w:numId w:val="5"/>
      </w:numPr>
      <w:tabs>
        <w:tab w:val="left" w:pos="397"/>
      </w:tabs>
      <w:spacing w:before="480" w:after="240"/>
      <w:outlineLvl w:val="1"/>
    </w:pPr>
    <w:rPr>
      <w:rFonts w:ascii="Arial Bold" w:hAnsi="Arial Bold" w:cs="Arial"/>
      <w:b/>
      <w:bCs/>
      <w:color w:val="FF6600"/>
      <w:kern w:val="32"/>
      <w:sz w:val="28"/>
    </w:rPr>
  </w:style>
  <w:style w:type="paragraph" w:styleId="Heading3">
    <w:name w:val="heading 3"/>
    <w:next w:val="BodyText"/>
    <w:link w:val="Heading3Char"/>
    <w:autoRedefine/>
    <w:uiPriority w:val="9"/>
    <w:rsid w:val="005544F4"/>
    <w:pPr>
      <w:keepNext/>
      <w:shd w:val="clear" w:color="auto" w:fill="FFFFFF"/>
      <w:tabs>
        <w:tab w:val="left" w:pos="794"/>
      </w:tabs>
      <w:spacing w:after="30"/>
      <w:ind w:left="-737"/>
      <w:outlineLvl w:val="2"/>
    </w:pPr>
    <w:rPr>
      <w:rFonts w:ascii="Arial Bold" w:hAnsi="Arial Bold" w:cs="Arial"/>
      <w:b/>
      <w:bCs/>
      <w:noProof/>
      <w:color w:val="FF6600"/>
      <w:szCs w:val="22"/>
    </w:rPr>
  </w:style>
  <w:style w:type="paragraph" w:styleId="Heading4">
    <w:name w:val="heading 4"/>
    <w:next w:val="BodyText"/>
    <w:link w:val="Heading4Char"/>
    <w:uiPriority w:val="9"/>
    <w:unhideWhenUsed/>
    <w:rsid w:val="0068310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color w:val="000000" w:themeColor="text1"/>
      <w:sz w:val="28"/>
      <w:szCs w:val="28"/>
    </w:rPr>
  </w:style>
  <w:style w:type="paragraph" w:styleId="Heading5">
    <w:name w:val="heading 5"/>
    <w:next w:val="BodyText"/>
    <w:link w:val="Heading5Char"/>
    <w:uiPriority w:val="9"/>
    <w:unhideWhenUsed/>
    <w:rsid w:val="00683109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color w:val="000000" w:themeColor="text1"/>
      <w:sz w:val="26"/>
      <w:szCs w:val="26"/>
    </w:rPr>
  </w:style>
  <w:style w:type="paragraph" w:styleId="Heading6">
    <w:name w:val="heading 6"/>
    <w:basedOn w:val="Normal"/>
    <w:next w:val="Normal"/>
    <w:unhideWhenUsed/>
    <w:rsid w:val="00683109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unhideWhenUsed/>
    <w:rsid w:val="00683109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unhideWhenUsed/>
    <w:rsid w:val="00683109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unhideWhenUsed/>
    <w:rsid w:val="0068310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3109"/>
    <w:pPr>
      <w:tabs>
        <w:tab w:val="center" w:pos="4153"/>
        <w:tab w:val="right" w:pos="8306"/>
      </w:tabs>
      <w:ind w:left="-737"/>
    </w:pPr>
    <w:rPr>
      <w:color w:val="FFFFF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83109"/>
    <w:pPr>
      <w:tabs>
        <w:tab w:val="left" w:pos="450"/>
        <w:tab w:val="left" w:leader="dot" w:pos="8080"/>
      </w:tabs>
      <w:spacing w:before="120" w:after="120"/>
      <w:ind w:right="562"/>
    </w:pPr>
    <w:rPr>
      <w:rFonts w:asciiTheme="minorHAnsi" w:hAnsiTheme="minorHAnsi"/>
      <w:b/>
      <w:noProof/>
      <w:sz w:val="28"/>
      <w:szCs w:val="18"/>
      <w:u w:color="444744"/>
      <w:lang w:bidi="en-US"/>
    </w:rPr>
  </w:style>
  <w:style w:type="paragraph" w:styleId="Footer">
    <w:name w:val="footer"/>
    <w:basedOn w:val="Normal"/>
    <w:link w:val="FooterChar"/>
    <w:rsid w:val="00683109"/>
    <w:pPr>
      <w:tabs>
        <w:tab w:val="center" w:pos="4153"/>
        <w:tab w:val="right" w:pos="8306"/>
      </w:tabs>
    </w:pPr>
    <w:rPr>
      <w:sz w:val="14"/>
    </w:rPr>
  </w:style>
  <w:style w:type="paragraph" w:styleId="Title">
    <w:name w:val="Title"/>
    <w:basedOn w:val="Normal"/>
    <w:link w:val="TitleChar"/>
    <w:uiPriority w:val="10"/>
    <w:rsid w:val="006831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VGBasicText"/>
    <w:link w:val="BodyTextChar"/>
    <w:rsid w:val="00683109"/>
    <w:pPr>
      <w:spacing w:before="240" w:after="160"/>
      <w:ind w:left="288"/>
    </w:pPr>
    <w:rPr>
      <w:sz w:val="20"/>
    </w:rPr>
  </w:style>
  <w:style w:type="paragraph" w:customStyle="1" w:styleId="TableText">
    <w:name w:val="Table Text"/>
    <w:basedOn w:val="Normal"/>
    <w:rsid w:val="00683109"/>
    <w:pPr>
      <w:spacing w:before="120" w:after="120"/>
    </w:pPr>
  </w:style>
  <w:style w:type="paragraph" w:customStyle="1" w:styleId="TableTextCover">
    <w:name w:val="Table Text Cover"/>
    <w:basedOn w:val="TableText"/>
    <w:rsid w:val="00683109"/>
  </w:style>
  <w:style w:type="paragraph" w:styleId="TOCHeading">
    <w:name w:val="TOC Heading"/>
    <w:basedOn w:val="Heading1"/>
    <w:next w:val="Normal"/>
    <w:uiPriority w:val="39"/>
    <w:unhideWhenUsed/>
    <w:qFormat/>
    <w:rsid w:val="00683109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683109"/>
    <w:pPr>
      <w:tabs>
        <w:tab w:val="left" w:pos="720"/>
        <w:tab w:val="left" w:leader="dot" w:pos="8080"/>
      </w:tabs>
      <w:spacing w:before="60" w:after="60"/>
      <w:ind w:left="187" w:right="562"/>
    </w:pPr>
    <w:rPr>
      <w:rFonts w:asciiTheme="minorHAnsi" w:hAnsiTheme="minorHAnsi"/>
      <w:noProof/>
      <w:sz w:val="22"/>
      <w:szCs w:val="18"/>
      <w:u w:color="444744"/>
      <w:lang w:bidi="en-US"/>
    </w:rPr>
  </w:style>
  <w:style w:type="paragraph" w:styleId="TOC3">
    <w:name w:val="toc 3"/>
    <w:basedOn w:val="TOC2"/>
    <w:next w:val="Normal"/>
    <w:uiPriority w:val="39"/>
    <w:unhideWhenUsed/>
    <w:qFormat/>
    <w:rsid w:val="00683109"/>
    <w:pPr>
      <w:ind w:left="446"/>
      <w:contextualSpacing/>
    </w:pPr>
    <w:rPr>
      <w:rFonts w:eastAsiaTheme="minorEastAsia" w:cstheme="minorBidi"/>
      <w:color w:val="auto"/>
      <w:szCs w:val="22"/>
      <w:lang w:val="en-US"/>
    </w:rPr>
  </w:style>
  <w:style w:type="table" w:styleId="TableGrid">
    <w:name w:val="Table Grid"/>
    <w:basedOn w:val="TableNormal"/>
    <w:rsid w:val="00683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683109"/>
    <w:pPr>
      <w:spacing w:before="120" w:after="120"/>
    </w:pPr>
    <w:rPr>
      <w:rFonts w:ascii="Arial Bold" w:hAnsi="Arial Bold"/>
      <w:b/>
    </w:rPr>
  </w:style>
  <w:style w:type="paragraph" w:styleId="ListBullet">
    <w:name w:val="List Bullet"/>
    <w:basedOn w:val="BodyText"/>
    <w:rsid w:val="00683109"/>
    <w:pPr>
      <w:numPr>
        <w:numId w:val="6"/>
      </w:numPr>
      <w:spacing w:before="160"/>
    </w:pPr>
  </w:style>
  <w:style w:type="paragraph" w:styleId="BodyTextIndent">
    <w:name w:val="Body Text Indent"/>
    <w:basedOn w:val="BodyText"/>
    <w:link w:val="BodyTextIndentChar"/>
    <w:rsid w:val="00683109"/>
    <w:pPr>
      <w:spacing w:before="160"/>
      <w:ind w:left="432"/>
    </w:pPr>
  </w:style>
  <w:style w:type="paragraph" w:styleId="ListBullet2">
    <w:name w:val="List Bullet 2"/>
    <w:basedOn w:val="ListBullet"/>
    <w:rsid w:val="00683109"/>
    <w:pPr>
      <w:numPr>
        <w:numId w:val="7"/>
      </w:numPr>
    </w:pPr>
  </w:style>
  <w:style w:type="paragraph" w:styleId="BodyTextIndent2">
    <w:name w:val="Body Text Indent 2"/>
    <w:basedOn w:val="BodyText"/>
    <w:link w:val="BodyTextIndent2Char"/>
    <w:rsid w:val="00683109"/>
    <w:pPr>
      <w:spacing w:before="120"/>
      <w:ind w:left="1191"/>
    </w:pPr>
  </w:style>
  <w:style w:type="paragraph" w:customStyle="1" w:styleId="TableBullet">
    <w:name w:val="Table Bullet"/>
    <w:basedOn w:val="ListBullet"/>
    <w:rsid w:val="00683109"/>
    <w:pPr>
      <w:numPr>
        <w:numId w:val="0"/>
      </w:numPr>
      <w:spacing w:before="120" w:after="120"/>
    </w:pPr>
  </w:style>
  <w:style w:type="paragraph" w:customStyle="1" w:styleId="Heading1Pseudo">
    <w:name w:val="Heading 1 Pseudo"/>
    <w:basedOn w:val="Heading1"/>
    <w:next w:val="BodyText"/>
    <w:rsid w:val="00683109"/>
    <w:pPr>
      <w:ind w:left="-737"/>
    </w:pPr>
  </w:style>
  <w:style w:type="paragraph" w:customStyle="1" w:styleId="Heading2Pseudo">
    <w:name w:val="Heading 2 Pseudo"/>
    <w:basedOn w:val="Heading2"/>
    <w:next w:val="BodyText"/>
    <w:rsid w:val="00180B29"/>
    <w:pPr>
      <w:numPr>
        <w:ilvl w:val="0"/>
        <w:numId w:val="0"/>
      </w:numPr>
      <w:ind w:left="-737"/>
    </w:pPr>
  </w:style>
  <w:style w:type="paragraph" w:customStyle="1" w:styleId="Appendicies">
    <w:name w:val="Appendicies"/>
    <w:basedOn w:val="Heading1"/>
    <w:rsid w:val="00683109"/>
    <w:pPr>
      <w:pageBreakBefore/>
      <w:spacing w:before="0"/>
      <w:ind w:left="-737"/>
    </w:pPr>
  </w:style>
  <w:style w:type="paragraph" w:customStyle="1" w:styleId="Appendix">
    <w:name w:val="Appendix"/>
    <w:basedOn w:val="VGHeading1"/>
    <w:rsid w:val="00683109"/>
    <w:pPr>
      <w:keepLines/>
      <w:numPr>
        <w:numId w:val="3"/>
      </w:numPr>
      <w:spacing w:before="100" w:beforeAutospacing="1" w:after="240"/>
    </w:pPr>
    <w:rPr>
      <w:rFonts w:cs="Arial"/>
      <w:bCs/>
      <w:kern w:val="32"/>
      <w:szCs w:val="28"/>
    </w:rPr>
  </w:style>
  <w:style w:type="paragraph" w:customStyle="1" w:styleId="TableCoverBullet">
    <w:name w:val="Table Cover Bullet"/>
    <w:basedOn w:val="TableBullet"/>
    <w:semiHidden/>
    <w:rsid w:val="00683109"/>
    <w:rPr>
      <w:sz w:val="22"/>
    </w:rPr>
  </w:style>
  <w:style w:type="paragraph" w:styleId="BodyTextIndent3">
    <w:name w:val="Body Text Indent 3"/>
    <w:basedOn w:val="BodyTextIndent2"/>
    <w:link w:val="BodyTextIndent3Char"/>
    <w:rsid w:val="00683109"/>
    <w:pPr>
      <w:ind w:left="1588"/>
    </w:pPr>
    <w:rPr>
      <w:szCs w:val="16"/>
    </w:rPr>
  </w:style>
  <w:style w:type="numbering" w:styleId="111111">
    <w:name w:val="Outline List 2"/>
    <w:basedOn w:val="NoList"/>
    <w:rsid w:val="00683109"/>
    <w:pPr>
      <w:numPr>
        <w:numId w:val="1"/>
      </w:numPr>
    </w:pPr>
  </w:style>
  <w:style w:type="numbering" w:styleId="1ai">
    <w:name w:val="Outline List 1"/>
    <w:basedOn w:val="NoList"/>
    <w:rsid w:val="00683109"/>
    <w:pPr>
      <w:numPr>
        <w:numId w:val="2"/>
      </w:numPr>
    </w:pPr>
  </w:style>
  <w:style w:type="character" w:customStyle="1" w:styleId="BodyTextChar">
    <w:name w:val="Body Text Char"/>
    <w:basedOn w:val="DefaultParagraphFont"/>
    <w:link w:val="BodyText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Indent2Char">
    <w:name w:val="Body Text Indent 2 Char"/>
    <w:basedOn w:val="BodyTextChar"/>
    <w:link w:val="BodyTextIndent2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Indent3Char">
    <w:name w:val="Body Text Indent 3 Char"/>
    <w:basedOn w:val="BodyTextIndent2Char"/>
    <w:link w:val="BodyTextIndent3"/>
    <w:rsid w:val="00683109"/>
    <w:rPr>
      <w:rFonts w:ascii="Arial" w:hAnsi="Arial" w:cs="Transit-Normal"/>
      <w:color w:val="000000" w:themeColor="text1"/>
      <w:sz w:val="20"/>
      <w:szCs w:val="16"/>
      <w:lang w:val="en-GB" w:bidi="en-US"/>
    </w:rPr>
  </w:style>
  <w:style w:type="numbering" w:styleId="ArticleSection">
    <w:name w:val="Outline List 3"/>
    <w:basedOn w:val="NoList"/>
    <w:rsid w:val="00683109"/>
    <w:pPr>
      <w:numPr>
        <w:numId w:val="4"/>
      </w:numPr>
    </w:pPr>
  </w:style>
  <w:style w:type="paragraph" w:styleId="BlockText">
    <w:name w:val="Block Text"/>
    <w:basedOn w:val="Normal"/>
    <w:rsid w:val="00683109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683109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68310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683109"/>
    <w:pPr>
      <w:spacing w:before="0" w:after="120"/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683109"/>
    <w:pPr>
      <w:spacing w:before="0" w:after="120"/>
      <w:ind w:left="283" w:firstLine="210"/>
    </w:pPr>
  </w:style>
  <w:style w:type="paragraph" w:styleId="Closing">
    <w:name w:val="Closing"/>
    <w:basedOn w:val="Normal"/>
    <w:link w:val="ClosingChar"/>
    <w:rsid w:val="00683109"/>
    <w:pPr>
      <w:ind w:left="4252"/>
    </w:pPr>
  </w:style>
  <w:style w:type="paragraph" w:styleId="Date">
    <w:name w:val="Date"/>
    <w:basedOn w:val="Normal"/>
    <w:next w:val="Normal"/>
    <w:link w:val="DateChar"/>
    <w:rsid w:val="00683109"/>
  </w:style>
  <w:style w:type="paragraph" w:styleId="E-mailSignature">
    <w:name w:val="E-mail Signature"/>
    <w:basedOn w:val="Normal"/>
    <w:link w:val="E-mailSignatureChar"/>
    <w:rsid w:val="00683109"/>
  </w:style>
  <w:style w:type="character" w:styleId="Emphasis">
    <w:name w:val="Emphasis"/>
    <w:basedOn w:val="DefaultParagraphFont"/>
    <w:uiPriority w:val="20"/>
    <w:qFormat/>
    <w:rsid w:val="00683109"/>
    <w:rPr>
      <w:i/>
      <w:iCs/>
    </w:rPr>
  </w:style>
  <w:style w:type="paragraph" w:styleId="EnvelopeAddress">
    <w:name w:val="envelope address"/>
    <w:basedOn w:val="Normal"/>
    <w:rsid w:val="00683109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683109"/>
    <w:rPr>
      <w:rFonts w:cs="Arial"/>
    </w:rPr>
  </w:style>
  <w:style w:type="character" w:styleId="FollowedHyperlink">
    <w:name w:val="FollowedHyperlink"/>
    <w:basedOn w:val="DefaultParagraphFont"/>
    <w:rsid w:val="00683109"/>
    <w:rPr>
      <w:color w:val="606420"/>
      <w:u w:val="single"/>
    </w:rPr>
  </w:style>
  <w:style w:type="character" w:styleId="HTMLAcronym">
    <w:name w:val="HTML Acronym"/>
    <w:basedOn w:val="DefaultParagraphFont"/>
    <w:rsid w:val="00683109"/>
  </w:style>
  <w:style w:type="paragraph" w:styleId="HTMLAddress">
    <w:name w:val="HTML Address"/>
    <w:basedOn w:val="Normal"/>
    <w:link w:val="HTMLAddressChar"/>
    <w:rsid w:val="00683109"/>
    <w:rPr>
      <w:i/>
      <w:iCs/>
    </w:rPr>
  </w:style>
  <w:style w:type="character" w:styleId="HTMLCite">
    <w:name w:val="HTML Cite"/>
    <w:basedOn w:val="DefaultParagraphFont"/>
    <w:rsid w:val="00683109"/>
    <w:rPr>
      <w:i/>
      <w:iCs/>
    </w:rPr>
  </w:style>
  <w:style w:type="character" w:styleId="HTMLCode">
    <w:name w:val="HTML Code"/>
    <w:basedOn w:val="DefaultParagraphFont"/>
    <w:uiPriority w:val="99"/>
    <w:rsid w:val="0068310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683109"/>
    <w:rPr>
      <w:i/>
      <w:iCs/>
    </w:rPr>
  </w:style>
  <w:style w:type="character" w:styleId="HTMLKeyboard">
    <w:name w:val="HTML Keyboard"/>
    <w:basedOn w:val="DefaultParagraphFont"/>
    <w:rsid w:val="0068310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83109"/>
    <w:rPr>
      <w:rFonts w:ascii="Courier New" w:hAnsi="Courier New" w:cs="Courier New"/>
    </w:rPr>
  </w:style>
  <w:style w:type="character" w:styleId="HTMLSample">
    <w:name w:val="HTML Sample"/>
    <w:basedOn w:val="DefaultParagraphFont"/>
    <w:rsid w:val="0068310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68310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683109"/>
    <w:rPr>
      <w:i/>
      <w:iCs/>
    </w:rPr>
  </w:style>
  <w:style w:type="character" w:styleId="Hyperlink">
    <w:name w:val="Hyperlink"/>
    <w:basedOn w:val="DefaultParagraphFont"/>
    <w:uiPriority w:val="99"/>
    <w:rsid w:val="00683109"/>
    <w:rPr>
      <w:color w:val="0000FF"/>
      <w:u w:val="single"/>
    </w:rPr>
  </w:style>
  <w:style w:type="character" w:styleId="LineNumber">
    <w:name w:val="line number"/>
    <w:basedOn w:val="DefaultParagraphFont"/>
    <w:rsid w:val="00683109"/>
  </w:style>
  <w:style w:type="paragraph" w:styleId="List">
    <w:name w:val="List"/>
    <w:basedOn w:val="Normal"/>
    <w:rsid w:val="00683109"/>
    <w:pPr>
      <w:ind w:left="283" w:hanging="283"/>
    </w:pPr>
  </w:style>
  <w:style w:type="paragraph" w:styleId="List2">
    <w:name w:val="List 2"/>
    <w:basedOn w:val="Normal"/>
    <w:rsid w:val="00683109"/>
    <w:pPr>
      <w:ind w:left="566" w:hanging="283"/>
    </w:pPr>
  </w:style>
  <w:style w:type="paragraph" w:styleId="List3">
    <w:name w:val="List 3"/>
    <w:basedOn w:val="Normal"/>
    <w:rsid w:val="00683109"/>
    <w:pPr>
      <w:ind w:left="849" w:hanging="283"/>
    </w:pPr>
  </w:style>
  <w:style w:type="paragraph" w:styleId="List4">
    <w:name w:val="List 4"/>
    <w:basedOn w:val="Normal"/>
    <w:rsid w:val="00683109"/>
    <w:pPr>
      <w:ind w:left="1132" w:hanging="283"/>
    </w:pPr>
  </w:style>
  <w:style w:type="paragraph" w:styleId="List5">
    <w:name w:val="List 5"/>
    <w:basedOn w:val="Normal"/>
    <w:rsid w:val="00683109"/>
    <w:pPr>
      <w:ind w:left="1415" w:hanging="283"/>
    </w:pPr>
  </w:style>
  <w:style w:type="paragraph" w:styleId="ListBullet3">
    <w:name w:val="List Bullet 3"/>
    <w:basedOn w:val="Normal"/>
    <w:rsid w:val="00683109"/>
    <w:pPr>
      <w:numPr>
        <w:numId w:val="8"/>
      </w:numPr>
    </w:pPr>
  </w:style>
  <w:style w:type="paragraph" w:styleId="ListBullet4">
    <w:name w:val="List Bullet 4"/>
    <w:basedOn w:val="Normal"/>
    <w:rsid w:val="00683109"/>
    <w:pPr>
      <w:numPr>
        <w:numId w:val="9"/>
      </w:numPr>
    </w:pPr>
  </w:style>
  <w:style w:type="paragraph" w:styleId="ListBullet5">
    <w:name w:val="List Bullet 5"/>
    <w:basedOn w:val="Normal"/>
    <w:rsid w:val="00683109"/>
    <w:pPr>
      <w:numPr>
        <w:numId w:val="10"/>
      </w:numPr>
    </w:pPr>
  </w:style>
  <w:style w:type="paragraph" w:styleId="ListContinue">
    <w:name w:val="List Continue"/>
    <w:basedOn w:val="Normal"/>
    <w:rsid w:val="00683109"/>
    <w:pPr>
      <w:spacing w:after="120"/>
      <w:ind w:left="283"/>
    </w:pPr>
  </w:style>
  <w:style w:type="paragraph" w:styleId="ListContinue2">
    <w:name w:val="List Continue 2"/>
    <w:basedOn w:val="Normal"/>
    <w:rsid w:val="00683109"/>
    <w:pPr>
      <w:spacing w:after="120"/>
      <w:ind w:left="566"/>
    </w:pPr>
  </w:style>
  <w:style w:type="paragraph" w:styleId="ListContinue3">
    <w:name w:val="List Continue 3"/>
    <w:basedOn w:val="Normal"/>
    <w:rsid w:val="00683109"/>
    <w:pPr>
      <w:spacing w:after="120"/>
      <w:ind w:left="849"/>
    </w:pPr>
  </w:style>
  <w:style w:type="paragraph" w:styleId="ListContinue4">
    <w:name w:val="List Continue 4"/>
    <w:basedOn w:val="Normal"/>
    <w:rsid w:val="00683109"/>
    <w:pPr>
      <w:spacing w:after="120"/>
      <w:ind w:left="1132"/>
    </w:pPr>
  </w:style>
  <w:style w:type="paragraph" w:styleId="ListContinue5">
    <w:name w:val="List Continue 5"/>
    <w:basedOn w:val="Normal"/>
    <w:rsid w:val="00683109"/>
    <w:pPr>
      <w:spacing w:after="120"/>
      <w:ind w:left="1415"/>
    </w:pPr>
  </w:style>
  <w:style w:type="paragraph" w:styleId="ListNumber">
    <w:name w:val="List Number"/>
    <w:basedOn w:val="ListBullet"/>
    <w:rsid w:val="00683109"/>
    <w:pPr>
      <w:numPr>
        <w:numId w:val="11"/>
      </w:numPr>
    </w:pPr>
  </w:style>
  <w:style w:type="paragraph" w:styleId="ListNumber2">
    <w:name w:val="List Number 2"/>
    <w:basedOn w:val="ListBullet2"/>
    <w:rsid w:val="00683109"/>
    <w:pPr>
      <w:numPr>
        <w:numId w:val="12"/>
      </w:numPr>
    </w:pPr>
  </w:style>
  <w:style w:type="paragraph" w:styleId="ListNumber3">
    <w:name w:val="List Number 3"/>
    <w:basedOn w:val="Normal"/>
    <w:rsid w:val="00683109"/>
    <w:pPr>
      <w:numPr>
        <w:numId w:val="13"/>
      </w:numPr>
    </w:pPr>
  </w:style>
  <w:style w:type="paragraph" w:styleId="ListNumber4">
    <w:name w:val="List Number 4"/>
    <w:basedOn w:val="Normal"/>
    <w:rsid w:val="00683109"/>
    <w:pPr>
      <w:numPr>
        <w:numId w:val="14"/>
      </w:numPr>
    </w:pPr>
  </w:style>
  <w:style w:type="paragraph" w:styleId="ListNumber5">
    <w:name w:val="List Number 5"/>
    <w:basedOn w:val="Normal"/>
    <w:rsid w:val="00683109"/>
    <w:pPr>
      <w:numPr>
        <w:numId w:val="15"/>
      </w:numPr>
    </w:pPr>
  </w:style>
  <w:style w:type="paragraph" w:styleId="MessageHeader">
    <w:name w:val="Message Header"/>
    <w:basedOn w:val="Normal"/>
    <w:link w:val="MessageHeaderChar"/>
    <w:rsid w:val="006831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683109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683109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683109"/>
  </w:style>
  <w:style w:type="character" w:styleId="PageNumber">
    <w:name w:val="page number"/>
    <w:basedOn w:val="DefaultParagraphFont"/>
    <w:rsid w:val="00683109"/>
  </w:style>
  <w:style w:type="paragraph" w:styleId="PlainText">
    <w:name w:val="Plain Text"/>
    <w:basedOn w:val="Normal"/>
    <w:link w:val="PlainTextChar"/>
    <w:rsid w:val="00683109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683109"/>
  </w:style>
  <w:style w:type="paragraph" w:styleId="Signature">
    <w:name w:val="Signature"/>
    <w:basedOn w:val="Normal"/>
    <w:link w:val="SignatureChar"/>
    <w:rsid w:val="00683109"/>
    <w:pPr>
      <w:ind w:left="4252"/>
    </w:pPr>
  </w:style>
  <w:style w:type="character" w:styleId="Strong">
    <w:name w:val="Strong"/>
    <w:basedOn w:val="DefaultParagraphFont"/>
    <w:uiPriority w:val="22"/>
    <w:qFormat/>
    <w:rsid w:val="00683109"/>
    <w:rPr>
      <w:b/>
      <w:bCs/>
    </w:rPr>
  </w:style>
  <w:style w:type="paragraph" w:styleId="Subtitle">
    <w:name w:val="Subtitle"/>
    <w:basedOn w:val="Normal"/>
    <w:link w:val="SubtitleChar"/>
    <w:uiPriority w:val="11"/>
    <w:rsid w:val="0068310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table" w:styleId="Table3Deffects1">
    <w:name w:val="Table 3D effects 1"/>
    <w:basedOn w:val="TableNormal"/>
    <w:rsid w:val="006831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8310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8310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831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831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8310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8310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8310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8310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8310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8310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8310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8310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8310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8310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8310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8310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8310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8310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8310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8310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8310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8310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8310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8310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8310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8310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8310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8310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8310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8310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8310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831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8310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8310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83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8310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8310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8310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683109"/>
    <w:pPr>
      <w:tabs>
        <w:tab w:val="left" w:leader="dot" w:pos="8080"/>
      </w:tabs>
    </w:pPr>
  </w:style>
  <w:style w:type="paragraph" w:styleId="Caption">
    <w:name w:val="caption"/>
    <w:basedOn w:val="BodyText"/>
    <w:next w:val="Normal"/>
    <w:uiPriority w:val="35"/>
    <w:unhideWhenUsed/>
    <w:rsid w:val="00683109"/>
    <w:pPr>
      <w:widowControl/>
      <w:tabs>
        <w:tab w:val="clear" w:pos="227"/>
      </w:tabs>
      <w:suppressAutoHyphens w:val="0"/>
      <w:autoSpaceDE/>
      <w:autoSpaceDN/>
      <w:adjustRightInd/>
      <w:spacing w:before="0" w:after="0" w:line="240" w:lineRule="auto"/>
      <w:textAlignment w:val="auto"/>
    </w:pPr>
    <w:rPr>
      <w:b/>
      <w:bCs/>
      <w:szCs w:val="20"/>
      <w:lang w:val="en-AU" w:bidi="ar-SA"/>
    </w:rPr>
  </w:style>
  <w:style w:type="paragraph" w:customStyle="1" w:styleId="NormalBoxedChar">
    <w:name w:val="Normal Boxed Char"/>
    <w:basedOn w:val="Normal"/>
    <w:next w:val="Normal"/>
    <w:link w:val="NormalBoxedCharChar"/>
    <w:rsid w:val="00683109"/>
    <w:rPr>
      <w:snapToGrid w:val="0"/>
      <w:sz w:val="22"/>
      <w:lang w:val="en-US"/>
    </w:rPr>
  </w:style>
  <w:style w:type="character" w:customStyle="1" w:styleId="NormalBoxedCharChar">
    <w:name w:val="Normal Boxed Char Char"/>
    <w:basedOn w:val="DefaultParagraphFont"/>
    <w:link w:val="NormalBoxedChar"/>
    <w:rsid w:val="00683109"/>
    <w:rPr>
      <w:rFonts w:ascii="Arial" w:hAnsi="Arial"/>
      <w:snapToGrid w:val="0"/>
      <w:color w:val="000000" w:themeColor="text1"/>
      <w:sz w:val="22"/>
      <w:lang w:val="en-US"/>
    </w:rPr>
  </w:style>
  <w:style w:type="character" w:customStyle="1" w:styleId="urtxtstd1">
    <w:name w:val="urtxtstd1"/>
    <w:basedOn w:val="DefaultParagraphFont"/>
    <w:rsid w:val="0068310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rsid w:val="00683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109"/>
    <w:rPr>
      <w:rFonts w:ascii="Tahoma" w:hAnsi="Tahoma" w:cs="Tahoma"/>
      <w:color w:val="000000" w:themeColor="text1"/>
      <w:sz w:val="16"/>
      <w:szCs w:val="16"/>
    </w:rPr>
  </w:style>
  <w:style w:type="paragraph" w:customStyle="1" w:styleId="DocumentControlHeader">
    <w:name w:val="Document Control Header"/>
    <w:basedOn w:val="Normal"/>
    <w:rsid w:val="00683109"/>
    <w:rPr>
      <w:b/>
    </w:rPr>
  </w:style>
  <w:style w:type="character" w:styleId="PlaceholderText">
    <w:name w:val="Placeholder Text"/>
    <w:basedOn w:val="DefaultParagraphFont"/>
    <w:uiPriority w:val="99"/>
    <w:rsid w:val="0068310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83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Voyagertextindent">
    <w:name w:val="Voyager text indent"/>
    <w:basedOn w:val="VoyagerText"/>
    <w:link w:val="VoyagertextindentChar"/>
    <w:qFormat/>
    <w:rsid w:val="00683109"/>
    <w:pPr>
      <w:ind w:left="630"/>
    </w:pPr>
  </w:style>
  <w:style w:type="character" w:customStyle="1" w:styleId="Heading2Char">
    <w:name w:val="Heading 2 Char"/>
    <w:basedOn w:val="DefaultParagraphFont"/>
    <w:link w:val="Heading2"/>
    <w:uiPriority w:val="9"/>
    <w:rsid w:val="00683109"/>
    <w:rPr>
      <w:rFonts w:ascii="Arial Bold" w:hAnsi="Arial Bold" w:cs="Arial"/>
      <w:b/>
      <w:bCs/>
      <w:color w:val="FF6600"/>
      <w:kern w:val="32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544F4"/>
    <w:rPr>
      <w:rFonts w:ascii="Arial Bold" w:hAnsi="Arial Bold" w:cs="Arial"/>
      <w:b/>
      <w:bCs/>
      <w:noProof/>
      <w:color w:val="FF6600"/>
      <w:szCs w:val="22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683109"/>
    <w:rPr>
      <w:rFonts w:asciiTheme="minorHAnsi" w:eastAsiaTheme="minorEastAsia" w:hAnsiTheme="minorHAnsi" w:cstheme="minorBidi"/>
      <w:b/>
      <w:b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83109"/>
    <w:rPr>
      <w:rFonts w:asciiTheme="minorHAnsi" w:eastAsiaTheme="minorEastAsia" w:hAnsiTheme="minorHAnsi" w:cstheme="minorBidi"/>
      <w:b/>
      <w:bCs/>
      <w:i/>
      <w:i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rsid w:val="00683109"/>
    <w:pPr>
      <w:spacing w:beforeLines="1" w:afterLines="1"/>
      <w:ind w:left="720"/>
      <w:contextualSpacing/>
    </w:pPr>
    <w:rPr>
      <w:rFonts w:ascii="Times" w:hAnsi="Times" w:cstheme="minorBidi"/>
      <w:color w:val="auto"/>
      <w:sz w:val="20"/>
      <w:szCs w:val="20"/>
      <w:lang w:val="en-US"/>
    </w:rPr>
  </w:style>
  <w:style w:type="paragraph" w:customStyle="1" w:styleId="graymaintype">
    <w:name w:val="graymaintype"/>
    <w:basedOn w:val="Normal"/>
    <w:rsid w:val="00683109"/>
    <w:pPr>
      <w:spacing w:beforeLines="1" w:afterLines="1"/>
    </w:pPr>
    <w:rPr>
      <w:rFonts w:ascii="Times" w:hAnsi="Times" w:cstheme="minorBidi"/>
      <w:color w:val="auto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8310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3109"/>
    <w:rPr>
      <w:rFonts w:ascii="Courier New" w:hAnsi="Courier New" w:cs="Courier New"/>
      <w:color w:val="000000" w:themeColor="text1"/>
      <w:sz w:val="18"/>
    </w:rPr>
  </w:style>
  <w:style w:type="paragraph" w:customStyle="1" w:styleId="footercopy">
    <w:name w:val="footercopy"/>
    <w:basedOn w:val="Normal"/>
    <w:rsid w:val="00683109"/>
    <w:pPr>
      <w:spacing w:beforeLines="1" w:afterLines="1"/>
    </w:pPr>
    <w:rPr>
      <w:rFonts w:ascii="Times" w:hAnsi="Times" w:cstheme="minorBidi"/>
      <w:color w:val="auto"/>
      <w:sz w:val="20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54182"/>
    <w:pPr>
      <w:pBdr>
        <w:bottom w:val="single" w:sz="6" w:space="1" w:color="auto"/>
      </w:pBdr>
      <w:spacing w:beforeLines="1" w:afterLines="1"/>
      <w:jc w:val="center"/>
    </w:pPr>
    <w:rPr>
      <w:rFonts w:cstheme="minorBidi"/>
      <w:vanish/>
      <w:color w:val="auto"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54182"/>
    <w:rPr>
      <w:rFonts w:ascii="Arial" w:hAnsi="Arial" w:cstheme="minorBidi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E54182"/>
    <w:pPr>
      <w:pBdr>
        <w:top w:val="single" w:sz="6" w:space="1" w:color="auto"/>
      </w:pBdr>
      <w:spacing w:beforeLines="1" w:afterLines="1"/>
      <w:jc w:val="center"/>
    </w:pPr>
    <w:rPr>
      <w:rFonts w:cstheme="minorBidi"/>
      <w:vanish/>
      <w:color w:val="auto"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54182"/>
    <w:rPr>
      <w:rFonts w:ascii="Arial" w:hAnsi="Arial" w:cstheme="minorBidi"/>
      <w:vanish/>
      <w:sz w:val="16"/>
      <w:szCs w:val="16"/>
      <w:lang w:val="en-US"/>
    </w:rPr>
  </w:style>
  <w:style w:type="paragraph" w:customStyle="1" w:styleId="VoyagerText">
    <w:name w:val="Voyager Text"/>
    <w:basedOn w:val="Normal"/>
    <w:link w:val="VoyagerTextChar"/>
    <w:qFormat/>
    <w:rsid w:val="00683109"/>
    <w:pPr>
      <w:shd w:val="clear" w:color="auto" w:fill="FFFFFF"/>
      <w:spacing w:before="120" w:after="120"/>
      <w:ind w:left="360"/>
    </w:pPr>
    <w:rPr>
      <w:rFonts w:asciiTheme="minorHAnsi" w:hAnsiTheme="minorHAnsi"/>
      <w:color w:val="auto"/>
      <w:sz w:val="24"/>
      <w:szCs w:val="20"/>
      <w:lang w:val="en-US"/>
    </w:rPr>
  </w:style>
  <w:style w:type="paragraph" w:customStyle="1" w:styleId="VoyagerHeader1">
    <w:name w:val="Voyager Header 1"/>
    <w:next w:val="VoyagerText"/>
    <w:qFormat/>
    <w:rsid w:val="00683109"/>
    <w:pPr>
      <w:spacing w:after="200"/>
    </w:pPr>
    <w:rPr>
      <w:rFonts w:ascii="Century Gothic" w:hAnsi="Century Gothic" w:cstheme="minorBidi"/>
      <w:color w:val="000000"/>
      <w:kern w:val="36"/>
      <w:sz w:val="56"/>
      <w:szCs w:val="25"/>
      <w:lang w:val="en-US"/>
    </w:rPr>
  </w:style>
  <w:style w:type="paragraph" w:customStyle="1" w:styleId="VoyagerList1">
    <w:name w:val="Voyager List 1"/>
    <w:basedOn w:val="VoyagerText"/>
    <w:rsid w:val="00683109"/>
    <w:rPr>
      <w:color w:val="000000"/>
      <w:szCs w:val="25"/>
    </w:rPr>
  </w:style>
  <w:style w:type="paragraph" w:customStyle="1" w:styleId="VoyagerNumberedlist">
    <w:name w:val="Voyager Numbered list"/>
    <w:basedOn w:val="VoyagerList1"/>
    <w:next w:val="VoyagerText"/>
    <w:rsid w:val="00683109"/>
    <w:pPr>
      <w:numPr>
        <w:numId w:val="18"/>
      </w:numPr>
    </w:pPr>
  </w:style>
  <w:style w:type="paragraph" w:customStyle="1" w:styleId="Voyager2">
    <w:name w:val="Voyager 2"/>
    <w:basedOn w:val="VoyagerText"/>
    <w:rsid w:val="00683109"/>
  </w:style>
  <w:style w:type="paragraph" w:customStyle="1" w:styleId="Voyager4">
    <w:name w:val="Voyager 4"/>
    <w:basedOn w:val="VoyagerText"/>
    <w:rsid w:val="00683109"/>
    <w:pPr>
      <w:ind w:left="720"/>
    </w:pPr>
    <w:rPr>
      <w:b/>
    </w:rPr>
  </w:style>
  <w:style w:type="paragraph" w:customStyle="1" w:styleId="Style1">
    <w:name w:val="Style1"/>
    <w:basedOn w:val="Voyager2"/>
    <w:rsid w:val="00683109"/>
    <w:pPr>
      <w:numPr>
        <w:numId w:val="16"/>
      </w:numPr>
    </w:pPr>
    <w:rPr>
      <w:sz w:val="20"/>
    </w:rPr>
  </w:style>
  <w:style w:type="paragraph" w:customStyle="1" w:styleId="Style2">
    <w:name w:val="Style2"/>
    <w:basedOn w:val="Voyager2"/>
    <w:rsid w:val="00683109"/>
    <w:rPr>
      <w:sz w:val="20"/>
    </w:rPr>
  </w:style>
  <w:style w:type="paragraph" w:customStyle="1" w:styleId="VoyagerKicker">
    <w:name w:val="Voyager Kicker"/>
    <w:basedOn w:val="Voyager2"/>
    <w:rsid w:val="00683109"/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683109"/>
    <w:pPr>
      <w:spacing w:after="100"/>
      <w:ind w:left="72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83109"/>
    <w:pPr>
      <w:spacing w:after="100"/>
      <w:ind w:left="96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683109"/>
    <w:pPr>
      <w:spacing w:after="100"/>
      <w:ind w:left="120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83109"/>
    <w:pPr>
      <w:spacing w:after="100"/>
      <w:ind w:left="144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83109"/>
    <w:pPr>
      <w:spacing w:after="100"/>
      <w:ind w:left="168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83109"/>
    <w:pPr>
      <w:spacing w:after="100"/>
      <w:ind w:left="192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customStyle="1" w:styleId="TIPText">
    <w:name w:val="TIP Text"/>
    <w:basedOn w:val="Normal"/>
    <w:next w:val="Normal"/>
    <w:rsid w:val="00683109"/>
    <w:pPr>
      <w:shd w:val="clear" w:color="auto" w:fill="FF9900"/>
      <w:spacing w:before="120" w:after="60"/>
      <w:ind w:left="720" w:right="720"/>
    </w:pPr>
    <w:rPr>
      <w:b/>
      <w:color w:val="FFFFFF" w:themeColor="background1"/>
    </w:rPr>
  </w:style>
  <w:style w:type="character" w:styleId="CommentReference">
    <w:name w:val="annotation reference"/>
    <w:basedOn w:val="DefaultParagraphFont"/>
    <w:rsid w:val="00683109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3109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683109"/>
    <w:rPr>
      <w:rFonts w:ascii="Arial" w:hAnsi="Arial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6831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83109"/>
    <w:rPr>
      <w:rFonts w:ascii="Arial" w:hAnsi="Arial"/>
      <w:b/>
      <w:bCs/>
      <w:color w:val="000000" w:themeColor="text1"/>
      <w:sz w:val="20"/>
      <w:szCs w:val="20"/>
    </w:rPr>
  </w:style>
  <w:style w:type="character" w:customStyle="1" w:styleId="VoyagerTextChar">
    <w:name w:val="Voyager Text Char"/>
    <w:basedOn w:val="DefaultParagraphFont"/>
    <w:link w:val="VoyagerText"/>
    <w:rsid w:val="00683109"/>
    <w:rPr>
      <w:rFonts w:asciiTheme="minorHAnsi" w:hAnsiTheme="minorHAnsi"/>
      <w:szCs w:val="20"/>
      <w:shd w:val="clear" w:color="auto" w:fill="FFFFFF"/>
      <w:lang w:val="en-US"/>
    </w:rPr>
  </w:style>
  <w:style w:type="character" w:customStyle="1" w:styleId="VoyagertextindentChar">
    <w:name w:val="Voyager text indent Char"/>
    <w:basedOn w:val="VoyagerTextChar"/>
    <w:link w:val="Voyagertextindent"/>
    <w:rsid w:val="00683109"/>
    <w:rPr>
      <w:rFonts w:asciiTheme="minorHAnsi" w:hAnsiTheme="minorHAnsi"/>
      <w:szCs w:val="20"/>
      <w:shd w:val="clear" w:color="auto" w:fill="FFFFFF"/>
      <w:lang w:val="en-US"/>
    </w:rPr>
  </w:style>
  <w:style w:type="paragraph" w:customStyle="1" w:styleId="Voyagertextindent2">
    <w:name w:val="Voyager text indent 2"/>
    <w:basedOn w:val="Voyagertextindent"/>
    <w:link w:val="Voyagertextindent2Char"/>
    <w:qFormat/>
    <w:rsid w:val="00683109"/>
    <w:pPr>
      <w:ind w:left="900"/>
    </w:pPr>
  </w:style>
  <w:style w:type="character" w:customStyle="1" w:styleId="Voyagertextindent2Char">
    <w:name w:val="Voyager text indent 2 Char"/>
    <w:basedOn w:val="VoyagertextindentChar"/>
    <w:link w:val="Voyagertextindent2"/>
    <w:rsid w:val="00683109"/>
    <w:rPr>
      <w:rFonts w:asciiTheme="minorHAnsi" w:hAnsiTheme="minorHAnsi"/>
      <w:szCs w:val="20"/>
      <w:shd w:val="clear" w:color="auto" w:fill="FFFFFF"/>
      <w:lang w:val="en-US"/>
    </w:rPr>
  </w:style>
  <w:style w:type="paragraph" w:customStyle="1" w:styleId="VGBasicText">
    <w:name w:val="VG  Basic Text"/>
    <w:basedOn w:val="Normal"/>
    <w:rsid w:val="00683109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120" w:line="200" w:lineRule="atLeast"/>
      <w:textAlignment w:val="center"/>
    </w:pPr>
    <w:rPr>
      <w:rFonts w:cs="Transit-Normal"/>
      <w:szCs w:val="19"/>
      <w:lang w:val="en-GB" w:bidi="en-US"/>
    </w:rPr>
  </w:style>
  <w:style w:type="paragraph" w:customStyle="1" w:styleId="VGHeading1">
    <w:name w:val="VG Heading 1"/>
    <w:basedOn w:val="VGBasicText"/>
    <w:next w:val="VGBasicText"/>
    <w:qFormat/>
    <w:rsid w:val="00683109"/>
    <w:pPr>
      <w:keepNext/>
      <w:tabs>
        <w:tab w:val="clear" w:pos="227"/>
      </w:tabs>
      <w:spacing w:before="240" w:line="280" w:lineRule="atLeast"/>
      <w:outlineLvl w:val="0"/>
    </w:pPr>
    <w:rPr>
      <w:rFonts w:asciiTheme="minorHAnsi" w:hAnsiTheme="minorHAnsi"/>
      <w:b/>
      <w:color w:val="0C4D90"/>
      <w:spacing w:val="-6"/>
      <w:sz w:val="36"/>
      <w:szCs w:val="36"/>
    </w:rPr>
  </w:style>
  <w:style w:type="character" w:customStyle="1" w:styleId="BodyText2Char">
    <w:name w:val="Body Text 2 Char"/>
    <w:basedOn w:val="DefaultParagraphFont"/>
    <w:link w:val="BodyText2"/>
    <w:rsid w:val="00683109"/>
    <w:rPr>
      <w:rFonts w:ascii="Arial" w:hAnsi="Arial"/>
      <w:color w:val="000000" w:themeColor="text1"/>
      <w:sz w:val="18"/>
    </w:rPr>
  </w:style>
  <w:style w:type="character" w:customStyle="1" w:styleId="BodyText3Char">
    <w:name w:val="Body Text 3 Char"/>
    <w:basedOn w:val="DefaultParagraphFont"/>
    <w:link w:val="BodyText3"/>
    <w:rsid w:val="00683109"/>
    <w:rPr>
      <w:rFonts w:ascii="Arial" w:hAnsi="Arial"/>
      <w:color w:val="000000" w:themeColor="text1"/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IndentChar">
    <w:name w:val="Body Text Indent Char"/>
    <w:basedOn w:val="DefaultParagraphFont"/>
    <w:link w:val="BodyTextIndent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ClosingChar">
    <w:name w:val="Closing Char"/>
    <w:basedOn w:val="DefaultParagraphFont"/>
    <w:link w:val="Closing"/>
    <w:rsid w:val="00683109"/>
    <w:rPr>
      <w:rFonts w:ascii="Arial" w:hAnsi="Arial"/>
      <w:color w:val="000000" w:themeColor="text1"/>
      <w:sz w:val="18"/>
    </w:rPr>
  </w:style>
  <w:style w:type="character" w:customStyle="1" w:styleId="DateChar">
    <w:name w:val="Date Char"/>
    <w:basedOn w:val="DefaultParagraphFont"/>
    <w:link w:val="Date"/>
    <w:rsid w:val="00683109"/>
    <w:rPr>
      <w:rFonts w:ascii="Arial" w:hAnsi="Arial"/>
      <w:color w:val="000000" w:themeColor="text1"/>
      <w:sz w:val="18"/>
    </w:rPr>
  </w:style>
  <w:style w:type="character" w:customStyle="1" w:styleId="E-mailSignatureChar">
    <w:name w:val="E-mail Signature Char"/>
    <w:basedOn w:val="DefaultParagraphFont"/>
    <w:link w:val="E-mailSignature"/>
    <w:rsid w:val="00683109"/>
    <w:rPr>
      <w:rFonts w:ascii="Arial" w:hAnsi="Arial"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rsid w:val="00683109"/>
    <w:rPr>
      <w:rFonts w:ascii="Arial" w:hAnsi="Arial"/>
      <w:color w:val="000000" w:themeColor="text1"/>
      <w:sz w:val="14"/>
    </w:rPr>
  </w:style>
  <w:style w:type="character" w:customStyle="1" w:styleId="HeaderChar">
    <w:name w:val="Header Char"/>
    <w:basedOn w:val="DefaultParagraphFont"/>
    <w:link w:val="Header"/>
    <w:rsid w:val="00683109"/>
    <w:rPr>
      <w:rFonts w:ascii="Arial" w:hAnsi="Arial"/>
      <w:color w:val="FFFFFF"/>
      <w:sz w:val="18"/>
    </w:rPr>
  </w:style>
  <w:style w:type="character" w:customStyle="1" w:styleId="HTMLAddressChar">
    <w:name w:val="HTML Address Char"/>
    <w:basedOn w:val="DefaultParagraphFont"/>
    <w:link w:val="HTMLAddress"/>
    <w:rsid w:val="00683109"/>
    <w:rPr>
      <w:rFonts w:ascii="Arial" w:hAnsi="Arial"/>
      <w:i/>
      <w:iCs/>
      <w:color w:val="000000" w:themeColor="text1"/>
      <w:sz w:val="18"/>
    </w:rPr>
  </w:style>
  <w:style w:type="character" w:customStyle="1" w:styleId="MessageHeaderChar">
    <w:name w:val="Message Header Char"/>
    <w:basedOn w:val="DefaultParagraphFont"/>
    <w:link w:val="MessageHeader"/>
    <w:rsid w:val="00683109"/>
    <w:rPr>
      <w:rFonts w:ascii="Arial" w:hAnsi="Arial" w:cs="Arial"/>
      <w:color w:val="000000" w:themeColor="text1"/>
      <w:shd w:val="pct20" w:color="auto" w:fill="auto"/>
    </w:rPr>
  </w:style>
  <w:style w:type="character" w:customStyle="1" w:styleId="NoteHeadingChar">
    <w:name w:val="Note Heading Char"/>
    <w:basedOn w:val="DefaultParagraphFont"/>
    <w:link w:val="NoteHeading"/>
    <w:rsid w:val="00683109"/>
    <w:rPr>
      <w:rFonts w:ascii="Arial" w:hAnsi="Arial"/>
      <w:color w:val="000000" w:themeColor="text1"/>
      <w:sz w:val="18"/>
    </w:rPr>
  </w:style>
  <w:style w:type="paragraph" w:customStyle="1" w:styleId="p1">
    <w:name w:val="p1"/>
    <w:basedOn w:val="Normal"/>
    <w:rsid w:val="00683109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683109"/>
    <w:rPr>
      <w:rFonts w:ascii="Courier New" w:hAnsi="Courier New" w:cs="Courier New"/>
      <w:color w:val="000000" w:themeColor="text1"/>
      <w:sz w:val="18"/>
    </w:rPr>
  </w:style>
  <w:style w:type="character" w:customStyle="1" w:styleId="SalutationChar">
    <w:name w:val="Salutation Char"/>
    <w:basedOn w:val="DefaultParagraphFont"/>
    <w:link w:val="Salutation"/>
    <w:rsid w:val="00683109"/>
    <w:rPr>
      <w:rFonts w:ascii="Arial" w:hAnsi="Arial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rsid w:val="00683109"/>
    <w:rPr>
      <w:rFonts w:ascii="Arial" w:hAnsi="Arial"/>
      <w:color w:val="000000" w:themeColor="text1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31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683109"/>
    <w:rPr>
      <w:rFonts w:asciiTheme="majorHAnsi" w:eastAsiaTheme="majorEastAsia" w:hAnsiTheme="majorHAnsi" w:cstheme="majorBidi"/>
      <w:b/>
      <w:bCs/>
      <w:color w:val="000000" w:themeColor="text1"/>
      <w:kern w:val="28"/>
      <w:sz w:val="32"/>
      <w:szCs w:val="32"/>
    </w:rPr>
  </w:style>
  <w:style w:type="paragraph" w:customStyle="1" w:styleId="VGHeading2">
    <w:name w:val="VG  Heading 2"/>
    <w:basedOn w:val="VGHeading1"/>
    <w:next w:val="VoyagerText"/>
    <w:qFormat/>
    <w:rsid w:val="00683109"/>
    <w:pPr>
      <w:ind w:left="180"/>
    </w:pPr>
    <w:rPr>
      <w:color w:val="4B93CF"/>
      <w:sz w:val="28"/>
      <w:szCs w:val="28"/>
    </w:rPr>
  </w:style>
  <w:style w:type="paragraph" w:customStyle="1" w:styleId="VGHeading3">
    <w:name w:val="VG  Heading 3"/>
    <w:basedOn w:val="VGHeading1"/>
    <w:next w:val="VGBasicText"/>
    <w:qFormat/>
    <w:rsid w:val="00683109"/>
    <w:pPr>
      <w:spacing w:before="120" w:after="60" w:line="240" w:lineRule="atLeast"/>
      <w:ind w:left="540"/>
      <w:outlineLvl w:val="9"/>
    </w:pPr>
    <w:rPr>
      <w:rFonts w:eastAsia="Times New Roman"/>
      <w:color w:val="4B93CF"/>
      <w:spacing w:val="-3"/>
      <w:sz w:val="26"/>
      <w:szCs w:val="26"/>
    </w:rPr>
  </w:style>
  <w:style w:type="paragraph" w:customStyle="1" w:styleId="VGBullet">
    <w:name w:val="VG Bullet"/>
    <w:basedOn w:val="Normal"/>
    <w:link w:val="VGBulletChar"/>
    <w:rsid w:val="00683109"/>
    <w:pPr>
      <w:numPr>
        <w:numId w:val="17"/>
      </w:numPr>
      <w:suppressAutoHyphens/>
      <w:autoSpaceDE w:val="0"/>
      <w:autoSpaceDN w:val="0"/>
      <w:adjustRightInd w:val="0"/>
      <w:spacing w:after="60" w:line="200" w:lineRule="atLeast"/>
      <w:textAlignment w:val="center"/>
    </w:pPr>
    <w:rPr>
      <w:rFonts w:asciiTheme="minorHAnsi" w:hAnsiTheme="minorHAnsi" w:cs="Transit-Normal"/>
      <w:sz w:val="22"/>
      <w:szCs w:val="19"/>
      <w:lang w:val="en-GB" w:bidi="en-US"/>
    </w:rPr>
  </w:style>
  <w:style w:type="character" w:customStyle="1" w:styleId="VGBulletChar">
    <w:name w:val="VG Bullet Char"/>
    <w:basedOn w:val="DefaultParagraphFont"/>
    <w:link w:val="VGBullet"/>
    <w:rsid w:val="00683109"/>
    <w:rPr>
      <w:rFonts w:asciiTheme="minorHAnsi" w:hAnsiTheme="minorHAnsi" w:cs="Transit-Normal"/>
      <w:color w:val="000000" w:themeColor="text1"/>
      <w:sz w:val="22"/>
      <w:szCs w:val="19"/>
      <w:lang w:val="en-GB" w:bidi="en-US"/>
    </w:rPr>
  </w:style>
  <w:style w:type="paragraph" w:customStyle="1" w:styleId="VGBulletlast">
    <w:name w:val="VG Bullet last"/>
    <w:basedOn w:val="VGBullet"/>
    <w:rsid w:val="00683109"/>
    <w:pPr>
      <w:numPr>
        <w:numId w:val="0"/>
      </w:numPr>
      <w:spacing w:after="1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ok9\Local%20Settings\Temporary%20Internet%20Files\Content.Outlook\ZA6JE2G1\ME%20IM%20TEM%20381%20-%20Project%20execu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B581DED6CC4FB99BA67D5A6B483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98214-D4E8-4385-91D0-F5981CC56840}"/>
      </w:docPartPr>
      <w:docPartBody>
        <w:p w:rsidR="001C2F57" w:rsidRDefault="001C2F57" w:rsidP="001C2F57">
          <w:pPr>
            <w:pStyle w:val="BDB581DED6CC4FB99BA67D5A6B4833EF"/>
          </w:pPr>
          <w:r w:rsidRPr="00847AEC">
            <w:rPr>
              <w:rStyle w:val="PlaceholderText"/>
            </w:rPr>
            <w:t>[Title]</w:t>
          </w:r>
        </w:p>
      </w:docPartBody>
    </w:docPart>
    <w:docPart>
      <w:docPartPr>
        <w:name w:val="CB7C10D556764EB5BD2644D5BFD0E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0FD2C-EEEC-4AF8-B429-40217EB9872A}"/>
      </w:docPartPr>
      <w:docPartBody>
        <w:p w:rsidR="001C2F57" w:rsidRDefault="001C2F57" w:rsidP="001C2F57">
          <w:pPr>
            <w:pStyle w:val="CB7C10D556764EB5BD2644D5BFD0E9FA"/>
          </w:pPr>
          <w:r w:rsidRPr="00847A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nsit-Normal">
    <w:altName w:val="Cambria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2007"/>
    <w:rsid w:val="0006150A"/>
    <w:rsid w:val="00197521"/>
    <w:rsid w:val="001C2F57"/>
    <w:rsid w:val="00215DFA"/>
    <w:rsid w:val="002C477C"/>
    <w:rsid w:val="003D6261"/>
    <w:rsid w:val="004721F1"/>
    <w:rsid w:val="00500029"/>
    <w:rsid w:val="0060780B"/>
    <w:rsid w:val="006F38F1"/>
    <w:rsid w:val="00720A54"/>
    <w:rsid w:val="0080277C"/>
    <w:rsid w:val="008A022F"/>
    <w:rsid w:val="008F5F6F"/>
    <w:rsid w:val="009A675B"/>
    <w:rsid w:val="009B19A1"/>
    <w:rsid w:val="009F6C6C"/>
    <w:rsid w:val="009F6FE1"/>
    <w:rsid w:val="00A43065"/>
    <w:rsid w:val="00AC5A2C"/>
    <w:rsid w:val="00B022F6"/>
    <w:rsid w:val="00B32007"/>
    <w:rsid w:val="00B85BDF"/>
    <w:rsid w:val="00B957A1"/>
    <w:rsid w:val="00BC5272"/>
    <w:rsid w:val="00CC73B1"/>
    <w:rsid w:val="00D34A23"/>
    <w:rsid w:val="00DA5144"/>
    <w:rsid w:val="00DB3AD9"/>
    <w:rsid w:val="00DC469A"/>
    <w:rsid w:val="00E172C2"/>
    <w:rsid w:val="00E2506B"/>
    <w:rsid w:val="00E6375E"/>
    <w:rsid w:val="00E7797F"/>
    <w:rsid w:val="00E87D6E"/>
    <w:rsid w:val="00F207A0"/>
    <w:rsid w:val="00FB6624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2F57"/>
    <w:rPr>
      <w:color w:val="808080"/>
    </w:rPr>
  </w:style>
  <w:style w:type="paragraph" w:customStyle="1" w:styleId="DAC3C9B5B6CA45A08138899CAC2A1A40">
    <w:name w:val="DAC3C9B5B6CA45A08138899CAC2A1A40"/>
    <w:rsid w:val="00720A54"/>
  </w:style>
  <w:style w:type="paragraph" w:customStyle="1" w:styleId="5E938F16B7364E0882FE16B532572832">
    <w:name w:val="5E938F16B7364E0882FE16B532572832"/>
    <w:rsid w:val="00720A54"/>
  </w:style>
  <w:style w:type="paragraph" w:customStyle="1" w:styleId="C8C890B4F2B64D83822E3C9D738B0AFF">
    <w:name w:val="C8C890B4F2B64D83822E3C9D738B0AFF"/>
    <w:rsid w:val="00720A54"/>
  </w:style>
  <w:style w:type="paragraph" w:customStyle="1" w:styleId="67EE7783AFE94B3D921F378EF10B0393">
    <w:name w:val="67EE7783AFE94B3D921F378EF10B0393"/>
    <w:rsid w:val="00720A54"/>
  </w:style>
  <w:style w:type="paragraph" w:customStyle="1" w:styleId="DF00907991264537931F25795A16901D">
    <w:name w:val="DF00907991264537931F25795A16901D"/>
    <w:rsid w:val="00720A54"/>
  </w:style>
  <w:style w:type="paragraph" w:customStyle="1" w:styleId="F20CD23FD87B4D77B3F146E1B001CAA2">
    <w:name w:val="F20CD23FD87B4D77B3F146E1B001CAA2"/>
    <w:rsid w:val="00FB6624"/>
  </w:style>
  <w:style w:type="paragraph" w:customStyle="1" w:styleId="96FB96D356A447A194EFA35E0E1A738C">
    <w:name w:val="96FB96D356A447A194EFA35E0E1A738C"/>
    <w:rsid w:val="001C2F57"/>
    <w:rPr>
      <w:lang w:val="en-US" w:eastAsia="en-US"/>
    </w:rPr>
  </w:style>
  <w:style w:type="paragraph" w:customStyle="1" w:styleId="BDB581DED6CC4FB99BA67D5A6B4833EF">
    <w:name w:val="BDB581DED6CC4FB99BA67D5A6B4833EF"/>
    <w:rsid w:val="001C2F57"/>
    <w:rPr>
      <w:lang w:val="en-US" w:eastAsia="en-US"/>
    </w:rPr>
  </w:style>
  <w:style w:type="paragraph" w:customStyle="1" w:styleId="5E0C7B8251A643D08E90B7CDFE2313A0">
    <w:name w:val="5E0C7B8251A643D08E90B7CDFE2313A0"/>
    <w:rsid w:val="001C2F57"/>
    <w:rPr>
      <w:lang w:val="en-US" w:eastAsia="en-US"/>
    </w:rPr>
  </w:style>
  <w:style w:type="paragraph" w:customStyle="1" w:styleId="CB7C10D556764EB5BD2644D5BFD0E9FA">
    <w:name w:val="CB7C10D556764EB5BD2644D5BFD0E9FA"/>
    <w:rsid w:val="001C2F57"/>
    <w:rPr>
      <w:lang w:val="en-US" w:eastAsia="en-US"/>
    </w:rPr>
  </w:style>
  <w:style w:type="paragraph" w:customStyle="1" w:styleId="27A33552654843798BBFAB4A1872EA39">
    <w:name w:val="27A33552654843798BBFAB4A1872EA39"/>
    <w:rsid w:val="00AC5A2C"/>
    <w:rPr>
      <w:lang w:val="en-US" w:eastAsia="en-US"/>
    </w:rPr>
  </w:style>
  <w:style w:type="paragraph" w:customStyle="1" w:styleId="349805ACA66C4A1C9B48486EE1D26317">
    <w:name w:val="349805ACA66C4A1C9B48486EE1D26317"/>
    <w:rsid w:val="00AC5A2C"/>
    <w:rPr>
      <w:lang w:val="en-US" w:eastAsia="en-US"/>
    </w:rPr>
  </w:style>
  <w:style w:type="paragraph" w:customStyle="1" w:styleId="26BBCC18C00B49F683E2D9CA2359BF2F">
    <w:name w:val="26BBCC18C00B49F683E2D9CA2359BF2F"/>
    <w:rsid w:val="00AC5A2C"/>
    <w:rPr>
      <w:lang w:val="en-US" w:eastAsia="en-US"/>
    </w:rPr>
  </w:style>
  <w:style w:type="paragraph" w:customStyle="1" w:styleId="A59FF9BEA7884C1B9CCBA18A276A85F7">
    <w:name w:val="A59FF9BEA7884C1B9CCBA18A276A85F7"/>
    <w:rsid w:val="00AC5A2C"/>
    <w:rPr>
      <w:lang w:val="en-US" w:eastAsia="en-US"/>
    </w:rPr>
  </w:style>
  <w:style w:type="paragraph" w:customStyle="1" w:styleId="79F8F185E18F4442ADA10DF6D6641A95">
    <w:name w:val="79F8F185E18F4442ADA10DF6D6641A95"/>
    <w:rsid w:val="00AC5A2C"/>
    <w:rPr>
      <w:lang w:val="en-US" w:eastAsia="en-US"/>
    </w:rPr>
  </w:style>
  <w:style w:type="paragraph" w:customStyle="1" w:styleId="236351D61616432296731763164F38F3">
    <w:name w:val="236351D61616432296731763164F38F3"/>
    <w:rsid w:val="00AC5A2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8566B-1C2F-4440-9043-F35B7253B91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C0E9AEC-9583-4BE6-8869-7BB9D5C0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 IM TEM 381 - Project execution plan.dotx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Voyager Search</vt:lpstr>
    </vt:vector>
  </TitlesOfParts>
  <Manager>Brian Goldin</Manager>
  <Company>Voyager GIS</Company>
  <LinksUpToDate>false</LinksUpToDate>
  <CharactersWithSpaces>449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Voyager Search</dc:title>
  <dc:subject>User Guide</dc:subject>
  <dc:creator>Doug Begle</dc:creator>
  <cp:lastModifiedBy>Doug Begle</cp:lastModifiedBy>
  <cp:revision>3</cp:revision>
  <cp:lastPrinted>2014-07-16T01:58:00Z</cp:lastPrinted>
  <dcterms:created xsi:type="dcterms:W3CDTF">2014-07-29T20:02:00Z</dcterms:created>
  <dcterms:modified xsi:type="dcterms:W3CDTF">2014-07-29T20:03:00Z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Review Date">
    <vt:lpwstr>Day Month Year</vt:lpwstr>
  </property>
  <property fmtid="{D5CDD505-2E9C-101B-9397-08002B2CF9AE}" pid="4" name="Template Version">
    <vt:lpwstr>0.1</vt:lpwstr>
  </property>
  <property fmtid="{D5CDD505-2E9C-101B-9397-08002B2CF9AE}" pid="5" name="Document number">
    <vt:lpwstr>1.1.1</vt:lpwstr>
  </property>
  <property fmtid="{D5CDD505-2E9C-101B-9397-08002B2CF9AE}" pid="6" name="Department">
    <vt:lpwstr>Minerals Exploration</vt:lpwstr>
  </property>
  <property fmtid="{D5CDD505-2E9C-101B-9397-08002B2CF9AE}" pid="7" name="Checked by">
    <vt:lpwstr>&lt;checked by&gt;</vt:lpwstr>
  </property>
  <property fmtid="{D5CDD505-2E9C-101B-9397-08002B2CF9AE}" pid="8" name="Language">
    <vt:lpwstr>en</vt:lpwstr>
  </property>
  <property fmtid="{D5CDD505-2E9C-101B-9397-08002B2CF9AE}" pid="9" name="Owner">
    <vt:lpwstr>&lt;document owner&gt;</vt:lpwstr>
  </property>
  <property fmtid="{D5CDD505-2E9C-101B-9397-08002B2CF9AE}" pid="10" name="Project">
    <vt:lpwstr>&lt;project&gt;</vt:lpwstr>
  </property>
  <property fmtid="{D5CDD505-2E9C-101B-9397-08002B2CF9AE}" pid="11" name="Status">
    <vt:lpwstr>Draft</vt:lpwstr>
  </property>
  <property fmtid="{D5CDD505-2E9C-101B-9397-08002B2CF9AE}" pid="12" name="Security">
    <vt:lpwstr>Non-Sensitive</vt:lpwstr>
  </property>
</Properties>
</file>