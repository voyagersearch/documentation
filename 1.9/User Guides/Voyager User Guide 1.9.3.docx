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B9A" w:rsidRDefault="001A5FEA" w:rsidP="001A5FEA">
      <w:pPr>
        <w:sectPr w:rsidR="005F6B9A">
          <w:headerReference w:type="default" r:id="rId9"/>
          <w:footerReference w:type="default" r:id="rId10"/>
          <w:headerReference w:type="first" r:id="rId11"/>
          <w:footerReference w:type="first" r:id="rId12"/>
          <w:type w:val="continuous"/>
          <w:pgSz w:w="11906" w:h="16838" w:code="9"/>
          <w:pgMar w:top="1440" w:right="1440" w:bottom="1440" w:left="1440" w:header="567" w:footer="284" w:gutter="0"/>
          <w:cols w:space="708"/>
          <w:titlePg/>
          <w:docGrid w:linePitch="360"/>
        </w:sectPr>
      </w:pPr>
      <w:r>
        <w:rPr>
          <w:noProof/>
          <w:lang w:val="en-US"/>
        </w:rPr>
        <w:drawing>
          <wp:inline distT="0" distB="0" distL="0" distR="0" wp14:anchorId="4E558B17" wp14:editId="42C5D9E1">
            <wp:extent cx="2819400" cy="79311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3">
                      <a:extLst>
                        <a:ext uri="{28A0092B-C50C-407E-A947-70E740481C1C}">
                          <a14:useLocalDpi xmlns:a14="http://schemas.microsoft.com/office/drawing/2010/main" val="0"/>
                        </a:ext>
                      </a:extLst>
                    </a:blip>
                    <a:stretch>
                      <a:fillRect/>
                    </a:stretch>
                  </pic:blipFill>
                  <pic:spPr>
                    <a:xfrm>
                      <a:off x="0" y="0"/>
                      <a:ext cx="2819704" cy="793202"/>
                    </a:xfrm>
                    <a:prstGeom prst="rect">
                      <a:avLst/>
                    </a:prstGeom>
                  </pic:spPr>
                </pic:pic>
              </a:graphicData>
            </a:graphic>
          </wp:inline>
        </w:drawing>
      </w:r>
      <w:r w:rsidR="007F4467">
        <w:rPr>
          <w:noProof/>
          <w:lang w:val="en-US"/>
        </w:rPr>
        <w:pict>
          <v:shapetype id="_x0000_t202" coordsize="21600,21600" o:spt="202" path="m,l,21600r21600,l21600,xe">
            <v:stroke joinstyle="miter"/>
            <v:path gradientshapeok="t" o:connecttype="rect"/>
          </v:shapetype>
          <v:shape id="_x0000_s1055" type="#_x0000_t202" style="position:absolute;margin-left:51.75pt;margin-top:473.25pt;width:268.5pt;height:197.2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qyJQIAACUEAAAOAAAAZHJzL2Uyb0RvYy54bWysU9uO2yAQfa/Uf0C8N3a8cbOx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" stroked="f">
            <v:textbox>
              <w:txbxContent>
                <w:p w:rsidR="007F4467" w:rsidRPr="00855D27" w:rsidRDefault="007F4467" w:rsidP="001A5FEA">
                  <w:pPr>
                    <w:rPr>
                      <w:rFonts w:asciiTheme="minorHAnsi" w:hAnsiTheme="minorHAnsi"/>
                      <w:color w:val="0C4D90"/>
                      <w:sz w:val="72"/>
                      <w:szCs w:val="72"/>
                    </w:rPr>
                  </w:pPr>
                  <w:r w:rsidRPr="00855D27">
                    <w:rPr>
                      <w:rFonts w:asciiTheme="minorHAnsi" w:hAnsiTheme="minorHAnsi"/>
                      <w:color w:val="0C4D90"/>
                      <w:sz w:val="72"/>
                      <w:szCs w:val="72"/>
                    </w:rPr>
                    <w:t>Voyager Search</w:t>
                  </w:r>
                </w:p>
                <w:p w:rsidR="007F4467" w:rsidRDefault="007F4467" w:rsidP="001A5FEA">
                  <w:pPr>
                    <w:rPr>
                      <w:rFonts w:asciiTheme="minorHAnsi" w:hAnsiTheme="minorHAnsi"/>
                      <w:color w:val="0C4D90"/>
                      <w:sz w:val="72"/>
                      <w:szCs w:val="72"/>
                    </w:rPr>
                  </w:pPr>
                  <w:r>
                    <w:rPr>
                      <w:rFonts w:asciiTheme="minorHAnsi" w:hAnsiTheme="minorHAnsi"/>
                      <w:color w:val="0C4D90"/>
                      <w:sz w:val="72"/>
                      <w:szCs w:val="72"/>
                    </w:rPr>
                    <w:t>User</w:t>
                  </w:r>
                  <w:r w:rsidRPr="00855D27">
                    <w:rPr>
                      <w:rFonts w:asciiTheme="minorHAnsi" w:hAnsiTheme="minorHAnsi"/>
                      <w:color w:val="0C4D90"/>
                      <w:sz w:val="72"/>
                      <w:szCs w:val="72"/>
                    </w:rPr>
                    <w:t xml:space="preserve"> Guide</w:t>
                  </w:r>
                  <w:r>
                    <w:rPr>
                      <w:rFonts w:asciiTheme="minorHAnsi" w:hAnsiTheme="minorHAnsi"/>
                      <w:color w:val="0C4D90"/>
                      <w:sz w:val="72"/>
                      <w:szCs w:val="72"/>
                    </w:rPr>
                    <w:br/>
                  </w:r>
                </w:p>
                <w:p w:rsidR="007F4467" w:rsidRPr="00855D27" w:rsidRDefault="007F4467" w:rsidP="001A5FEA">
                  <w:pPr>
                    <w:rPr>
                      <w:rFonts w:asciiTheme="minorHAnsi" w:hAnsiTheme="minorHAnsi"/>
                      <w:color w:val="0C4D90"/>
                      <w:sz w:val="52"/>
                      <w:szCs w:val="52"/>
                    </w:rPr>
                  </w:pPr>
                  <w:r w:rsidRPr="00855D27">
                    <w:rPr>
                      <w:rFonts w:asciiTheme="minorHAnsi" w:hAnsiTheme="minorHAnsi"/>
                      <w:color w:val="0C4D90"/>
                      <w:sz w:val="52"/>
                      <w:szCs w:val="52"/>
                    </w:rPr>
                    <w:t>Version 1.9.3</w:t>
                  </w:r>
                </w:p>
              </w:txbxContent>
            </v:textbox>
          </v:shape>
        </w:pict>
      </w:r>
    </w:p>
    <w:p w:rsidR="00BE4451" w:rsidRPr="002255BF" w:rsidRDefault="00BE4451" w:rsidP="002255BF">
      <w:pPr>
        <w:pStyle w:val="VoyagerText"/>
        <w:ind w:left="0"/>
        <w:rPr>
          <w:b/>
          <w:color w:val="0C4D90"/>
          <w:sz w:val="36"/>
          <w:szCs w:val="36"/>
        </w:rPr>
      </w:pPr>
      <w:r w:rsidRPr="002255BF">
        <w:rPr>
          <w:b/>
          <w:color w:val="0C4D90"/>
          <w:sz w:val="36"/>
          <w:szCs w:val="36"/>
        </w:rPr>
        <w:lastRenderedPageBreak/>
        <w:t>Table of Contents</w:t>
      </w:r>
    </w:p>
    <w:p w:rsidR="0027619C" w:rsidRDefault="0027619C" w:rsidP="00B83183">
      <w:pPr>
        <w:rPr>
          <w:rFonts w:asciiTheme="minorHAnsi" w:eastAsiaTheme="minorEastAsia" w:hAnsiTheme="minorHAnsi" w:cstheme="minorBidi"/>
          <w:noProof/>
          <w:color w:val="auto"/>
          <w:sz w:val="22"/>
          <w:szCs w:val="22"/>
          <w:u w:color="444744"/>
          <w:lang w:val="en-US" w:bidi="en-US"/>
        </w:rPr>
      </w:pPr>
    </w:p>
    <w:p w:rsidR="00D038C9" w:rsidRDefault="0027619C">
      <w:pPr>
        <w:pStyle w:val="TOC1"/>
        <w:rPr>
          <w:rFonts w:eastAsiaTheme="minorEastAsia" w:cstheme="minorBidi"/>
          <w:b w:val="0"/>
          <w:color w:val="auto"/>
          <w:sz w:val="22"/>
          <w:szCs w:val="22"/>
          <w:lang w:val="en-US" w:bidi="ar-SA"/>
        </w:rPr>
      </w:pPr>
      <w:r>
        <w:rPr>
          <w:rFonts w:eastAsiaTheme="minorEastAsia" w:cstheme="minorBidi"/>
          <w:color w:val="auto"/>
          <w:sz w:val="22"/>
          <w:szCs w:val="22"/>
          <w:lang w:val="en-US"/>
        </w:rPr>
        <w:fldChar w:fldCharType="begin"/>
      </w:r>
      <w:r>
        <w:rPr>
          <w:rFonts w:eastAsiaTheme="minorEastAsia" w:cstheme="minorBidi"/>
          <w:color w:val="auto"/>
          <w:sz w:val="22"/>
          <w:szCs w:val="22"/>
          <w:lang w:val="en-US"/>
        </w:rPr>
        <w:instrText xml:space="preserve"> TOC \h \z \t "VG Heading 1,1,VG  Heading 2,2,VG  Heading 3,3" </w:instrText>
      </w:r>
      <w:r>
        <w:rPr>
          <w:rFonts w:eastAsiaTheme="minorEastAsia" w:cstheme="minorBidi"/>
          <w:color w:val="auto"/>
          <w:sz w:val="22"/>
          <w:szCs w:val="22"/>
          <w:lang w:val="en-US"/>
        </w:rPr>
        <w:fldChar w:fldCharType="separate"/>
      </w:r>
      <w:hyperlink w:anchor="_Toc394608503" w:history="1">
        <w:r w:rsidR="00D038C9" w:rsidRPr="006C5FE9">
          <w:rPr>
            <w:rStyle w:val="Hyperlink"/>
          </w:rPr>
          <w:t>Introduction</w:t>
        </w:r>
        <w:r w:rsidR="00D038C9">
          <w:rPr>
            <w:webHidden/>
          </w:rPr>
          <w:tab/>
        </w:r>
        <w:r w:rsidR="00D038C9">
          <w:rPr>
            <w:webHidden/>
          </w:rPr>
          <w:fldChar w:fldCharType="begin"/>
        </w:r>
        <w:r w:rsidR="00D038C9">
          <w:rPr>
            <w:webHidden/>
          </w:rPr>
          <w:instrText xml:space="preserve"> PAGEREF _Toc394608503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04" w:history="1">
        <w:r w:rsidR="00D038C9" w:rsidRPr="006C5FE9">
          <w:rPr>
            <w:rStyle w:val="Hyperlink"/>
          </w:rPr>
          <w:t>What is Voyager?</w:t>
        </w:r>
        <w:r w:rsidR="00D038C9">
          <w:rPr>
            <w:webHidden/>
          </w:rPr>
          <w:tab/>
        </w:r>
        <w:r w:rsidR="00D038C9">
          <w:rPr>
            <w:webHidden/>
          </w:rPr>
          <w:fldChar w:fldCharType="begin"/>
        </w:r>
        <w:r w:rsidR="00D038C9">
          <w:rPr>
            <w:webHidden/>
          </w:rPr>
          <w:instrText xml:space="preserve"> PAGEREF _Toc394608504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05" w:history="1">
        <w:r w:rsidR="00D038C9" w:rsidRPr="006C5FE9">
          <w:rPr>
            <w:rStyle w:val="Hyperlink"/>
          </w:rPr>
          <w:t>How Does Voyager Work?</w:t>
        </w:r>
        <w:r w:rsidR="00D038C9">
          <w:rPr>
            <w:webHidden/>
          </w:rPr>
          <w:tab/>
        </w:r>
        <w:r w:rsidR="00D038C9">
          <w:rPr>
            <w:webHidden/>
          </w:rPr>
          <w:fldChar w:fldCharType="begin"/>
        </w:r>
        <w:r w:rsidR="00D038C9">
          <w:rPr>
            <w:webHidden/>
          </w:rPr>
          <w:instrText xml:space="preserve"> PAGEREF _Toc394608505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06" w:history="1">
        <w:r w:rsidR="00D038C9" w:rsidRPr="006C5FE9">
          <w:rPr>
            <w:rStyle w:val="Hyperlink"/>
          </w:rPr>
          <w:t>Collectively Searches all Content</w:t>
        </w:r>
        <w:r w:rsidR="00D038C9">
          <w:rPr>
            <w:webHidden/>
          </w:rPr>
          <w:tab/>
        </w:r>
        <w:r w:rsidR="00D038C9">
          <w:rPr>
            <w:webHidden/>
          </w:rPr>
          <w:fldChar w:fldCharType="begin"/>
        </w:r>
        <w:r w:rsidR="00D038C9">
          <w:rPr>
            <w:webHidden/>
          </w:rPr>
          <w:instrText xml:space="preserve"> PAGEREF _Toc394608506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07" w:history="1">
        <w:r w:rsidR="00D038C9" w:rsidRPr="006C5FE9">
          <w:rPr>
            <w:rStyle w:val="Hyperlink"/>
          </w:rPr>
          <w:t>Creates a single index (catalog)</w:t>
        </w:r>
        <w:r w:rsidR="00D038C9">
          <w:rPr>
            <w:webHidden/>
          </w:rPr>
          <w:tab/>
        </w:r>
        <w:r w:rsidR="00D038C9">
          <w:rPr>
            <w:webHidden/>
          </w:rPr>
          <w:fldChar w:fldCharType="begin"/>
        </w:r>
        <w:r w:rsidR="00D038C9">
          <w:rPr>
            <w:webHidden/>
          </w:rPr>
          <w:instrText xml:space="preserve"> PAGEREF _Toc394608507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08" w:history="1">
        <w:r w:rsidR="00D038C9" w:rsidRPr="006C5FE9">
          <w:rPr>
            <w:rStyle w:val="Hyperlink"/>
          </w:rPr>
          <w:t>What Can Voyager Do?</w:t>
        </w:r>
        <w:r w:rsidR="00D038C9">
          <w:rPr>
            <w:webHidden/>
          </w:rPr>
          <w:tab/>
        </w:r>
        <w:r w:rsidR="00D038C9">
          <w:rPr>
            <w:webHidden/>
          </w:rPr>
          <w:fldChar w:fldCharType="begin"/>
        </w:r>
        <w:r w:rsidR="00D038C9">
          <w:rPr>
            <w:webHidden/>
          </w:rPr>
          <w:instrText xml:space="preserve"> PAGEREF _Toc394608508 \h </w:instrText>
        </w:r>
        <w:r w:rsidR="00D038C9">
          <w:rPr>
            <w:webHidden/>
          </w:rPr>
        </w:r>
        <w:r w:rsidR="00D038C9">
          <w:rPr>
            <w:webHidden/>
          </w:rPr>
          <w:fldChar w:fldCharType="separate"/>
        </w:r>
        <w:r w:rsidR="00E63C66">
          <w:rPr>
            <w:webHidden/>
          </w:rPr>
          <w:t>4</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09" w:history="1">
        <w:r w:rsidR="00D038C9" w:rsidRPr="006C5FE9">
          <w:rPr>
            <w:rStyle w:val="Hyperlink"/>
          </w:rPr>
          <w:t>The Voyager Interface</w:t>
        </w:r>
        <w:r w:rsidR="00D038C9">
          <w:rPr>
            <w:webHidden/>
          </w:rPr>
          <w:tab/>
        </w:r>
        <w:r w:rsidR="00D038C9">
          <w:rPr>
            <w:webHidden/>
          </w:rPr>
          <w:fldChar w:fldCharType="begin"/>
        </w:r>
        <w:r w:rsidR="00D038C9">
          <w:rPr>
            <w:webHidden/>
          </w:rPr>
          <w:instrText xml:space="preserve"> PAGEREF _Toc394608509 \h </w:instrText>
        </w:r>
        <w:r w:rsidR="00D038C9">
          <w:rPr>
            <w:webHidden/>
          </w:rPr>
        </w:r>
        <w:r w:rsidR="00D038C9">
          <w:rPr>
            <w:webHidden/>
          </w:rPr>
          <w:fldChar w:fldCharType="separate"/>
        </w:r>
        <w:r w:rsidR="00E63C66">
          <w:rPr>
            <w:webHidden/>
          </w:rPr>
          <w:t>6</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10" w:history="1">
        <w:r w:rsidR="00D038C9" w:rsidRPr="006C5FE9">
          <w:rPr>
            <w:rStyle w:val="Hyperlink"/>
          </w:rPr>
          <w:t>Searching for Data</w:t>
        </w:r>
        <w:r w:rsidR="00D038C9">
          <w:rPr>
            <w:webHidden/>
          </w:rPr>
          <w:tab/>
        </w:r>
        <w:r w:rsidR="00D038C9">
          <w:rPr>
            <w:webHidden/>
          </w:rPr>
          <w:fldChar w:fldCharType="begin"/>
        </w:r>
        <w:r w:rsidR="00D038C9">
          <w:rPr>
            <w:webHidden/>
          </w:rPr>
          <w:instrText xml:space="preserve"> PAGEREF _Toc394608510 \h </w:instrText>
        </w:r>
        <w:r w:rsidR="00D038C9">
          <w:rPr>
            <w:webHidden/>
          </w:rPr>
        </w:r>
        <w:r w:rsidR="00D038C9">
          <w:rPr>
            <w:webHidden/>
          </w:rPr>
          <w:fldChar w:fldCharType="separate"/>
        </w:r>
        <w:r w:rsidR="00E63C66">
          <w:rPr>
            <w:webHidden/>
          </w:rPr>
          <w:t>7</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11" w:history="1">
        <w:r w:rsidR="00D038C9" w:rsidRPr="006C5FE9">
          <w:rPr>
            <w:rStyle w:val="Hyperlink"/>
          </w:rPr>
          <w:t>Filtering Data</w:t>
        </w:r>
        <w:r w:rsidR="00D038C9">
          <w:rPr>
            <w:webHidden/>
          </w:rPr>
          <w:tab/>
        </w:r>
        <w:r w:rsidR="00D038C9">
          <w:rPr>
            <w:webHidden/>
          </w:rPr>
          <w:fldChar w:fldCharType="begin"/>
        </w:r>
        <w:r w:rsidR="00D038C9">
          <w:rPr>
            <w:webHidden/>
          </w:rPr>
          <w:instrText xml:space="preserve"> PAGEREF _Toc394608511 \h </w:instrText>
        </w:r>
        <w:r w:rsidR="00D038C9">
          <w:rPr>
            <w:webHidden/>
          </w:rPr>
        </w:r>
        <w:r w:rsidR="00D038C9">
          <w:rPr>
            <w:webHidden/>
          </w:rPr>
          <w:fldChar w:fldCharType="separate"/>
        </w:r>
        <w:r w:rsidR="00E63C66">
          <w:rPr>
            <w:webHidden/>
          </w:rPr>
          <w:t>7</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12" w:history="1">
        <w:r w:rsidR="00D038C9" w:rsidRPr="006C5FE9">
          <w:rPr>
            <w:rStyle w:val="Hyperlink"/>
          </w:rPr>
          <w:t>Searching by Area</w:t>
        </w:r>
        <w:r w:rsidR="00D038C9">
          <w:rPr>
            <w:webHidden/>
          </w:rPr>
          <w:tab/>
        </w:r>
        <w:r w:rsidR="00D038C9">
          <w:rPr>
            <w:webHidden/>
          </w:rPr>
          <w:fldChar w:fldCharType="begin"/>
        </w:r>
        <w:r w:rsidR="00D038C9">
          <w:rPr>
            <w:webHidden/>
          </w:rPr>
          <w:instrText xml:space="preserve"> PAGEREF _Toc394608512 \h </w:instrText>
        </w:r>
        <w:r w:rsidR="00D038C9">
          <w:rPr>
            <w:webHidden/>
          </w:rPr>
        </w:r>
        <w:r w:rsidR="00D038C9">
          <w:rPr>
            <w:webHidden/>
          </w:rPr>
          <w:fldChar w:fldCharType="separate"/>
        </w:r>
        <w:r w:rsidR="00E63C66">
          <w:rPr>
            <w:webHidden/>
          </w:rPr>
          <w:t>7</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13" w:history="1">
        <w:r w:rsidR="00D038C9" w:rsidRPr="006C5FE9">
          <w:rPr>
            <w:rStyle w:val="Hyperlink"/>
          </w:rPr>
          <w:t>Searching with Text</w:t>
        </w:r>
        <w:r w:rsidR="00D038C9">
          <w:rPr>
            <w:webHidden/>
          </w:rPr>
          <w:tab/>
        </w:r>
        <w:r w:rsidR="00D038C9">
          <w:rPr>
            <w:webHidden/>
          </w:rPr>
          <w:fldChar w:fldCharType="begin"/>
        </w:r>
        <w:r w:rsidR="00D038C9">
          <w:rPr>
            <w:webHidden/>
          </w:rPr>
          <w:instrText xml:space="preserve"> PAGEREF _Toc394608513 \h </w:instrText>
        </w:r>
        <w:r w:rsidR="00D038C9">
          <w:rPr>
            <w:webHidden/>
          </w:rPr>
        </w:r>
        <w:r w:rsidR="00D038C9">
          <w:rPr>
            <w:webHidden/>
          </w:rPr>
          <w:fldChar w:fldCharType="separate"/>
        </w:r>
        <w:r w:rsidR="00E63C66">
          <w:rPr>
            <w:webHidden/>
          </w:rPr>
          <w:t>8</w:t>
        </w:r>
        <w:r w:rsidR="00D038C9">
          <w:rPr>
            <w:webHidden/>
          </w:rPr>
          <w:fldChar w:fldCharType="end"/>
        </w:r>
      </w:hyperlink>
    </w:p>
    <w:p w:rsidR="00D038C9" w:rsidRDefault="007F4467">
      <w:pPr>
        <w:pStyle w:val="TOC3"/>
        <w:rPr>
          <w:lang w:bidi="ar-SA"/>
        </w:rPr>
      </w:pPr>
      <w:hyperlink w:anchor="_Toc394608514" w:history="1">
        <w:r w:rsidR="00D038C9" w:rsidRPr="006C5FE9">
          <w:rPr>
            <w:rStyle w:val="Hyperlink"/>
          </w:rPr>
          <w:t>Boolean Searches</w:t>
        </w:r>
        <w:r w:rsidR="00D038C9">
          <w:rPr>
            <w:webHidden/>
          </w:rPr>
          <w:tab/>
        </w:r>
        <w:r w:rsidR="00D038C9">
          <w:rPr>
            <w:webHidden/>
          </w:rPr>
          <w:fldChar w:fldCharType="begin"/>
        </w:r>
        <w:r w:rsidR="00D038C9">
          <w:rPr>
            <w:webHidden/>
          </w:rPr>
          <w:instrText xml:space="preserve"> PAGEREF _Toc394608514 \h </w:instrText>
        </w:r>
        <w:r w:rsidR="00D038C9">
          <w:rPr>
            <w:webHidden/>
          </w:rPr>
        </w:r>
        <w:r w:rsidR="00D038C9">
          <w:rPr>
            <w:webHidden/>
          </w:rPr>
          <w:fldChar w:fldCharType="separate"/>
        </w:r>
        <w:r w:rsidR="00E63C66">
          <w:rPr>
            <w:webHidden/>
          </w:rPr>
          <w:t>8</w:t>
        </w:r>
        <w:r w:rsidR="00D038C9">
          <w:rPr>
            <w:webHidden/>
          </w:rPr>
          <w:fldChar w:fldCharType="end"/>
        </w:r>
      </w:hyperlink>
    </w:p>
    <w:p w:rsidR="00D038C9" w:rsidRDefault="007F4467">
      <w:pPr>
        <w:pStyle w:val="TOC3"/>
        <w:rPr>
          <w:lang w:bidi="ar-SA"/>
        </w:rPr>
      </w:pPr>
      <w:hyperlink w:anchor="_Toc394608515" w:history="1">
        <w:r w:rsidR="00D038C9" w:rsidRPr="006C5FE9">
          <w:rPr>
            <w:rStyle w:val="Hyperlink"/>
          </w:rPr>
          <w:t>Searching by Field</w:t>
        </w:r>
        <w:r w:rsidR="00D038C9">
          <w:rPr>
            <w:webHidden/>
          </w:rPr>
          <w:tab/>
        </w:r>
        <w:r w:rsidR="00D038C9">
          <w:rPr>
            <w:webHidden/>
          </w:rPr>
          <w:fldChar w:fldCharType="begin"/>
        </w:r>
        <w:r w:rsidR="00D038C9">
          <w:rPr>
            <w:webHidden/>
          </w:rPr>
          <w:instrText xml:space="preserve"> PAGEREF _Toc394608515 \h </w:instrText>
        </w:r>
        <w:r w:rsidR="00D038C9">
          <w:rPr>
            <w:webHidden/>
          </w:rPr>
        </w:r>
        <w:r w:rsidR="00D038C9">
          <w:rPr>
            <w:webHidden/>
          </w:rPr>
          <w:fldChar w:fldCharType="separate"/>
        </w:r>
        <w:r w:rsidR="00E63C66">
          <w:rPr>
            <w:webHidden/>
          </w:rPr>
          <w:t>9</w:t>
        </w:r>
        <w:r w:rsidR="00D038C9">
          <w:rPr>
            <w:webHidden/>
          </w:rPr>
          <w:fldChar w:fldCharType="end"/>
        </w:r>
      </w:hyperlink>
    </w:p>
    <w:p w:rsidR="00D038C9" w:rsidRDefault="007F4467">
      <w:pPr>
        <w:pStyle w:val="TOC3"/>
        <w:rPr>
          <w:lang w:bidi="ar-SA"/>
        </w:rPr>
      </w:pPr>
      <w:hyperlink w:anchor="_Toc394608516" w:history="1">
        <w:r w:rsidR="00D038C9" w:rsidRPr="006C5FE9">
          <w:rPr>
            <w:rStyle w:val="Hyperlink"/>
          </w:rPr>
          <w:t>Searching by Path</w:t>
        </w:r>
        <w:r w:rsidR="00D038C9">
          <w:rPr>
            <w:webHidden/>
          </w:rPr>
          <w:tab/>
        </w:r>
        <w:r w:rsidR="00D038C9">
          <w:rPr>
            <w:webHidden/>
          </w:rPr>
          <w:fldChar w:fldCharType="begin"/>
        </w:r>
        <w:r w:rsidR="00D038C9">
          <w:rPr>
            <w:webHidden/>
          </w:rPr>
          <w:instrText xml:space="preserve"> PAGEREF _Toc394608516 \h </w:instrText>
        </w:r>
        <w:r w:rsidR="00D038C9">
          <w:rPr>
            <w:webHidden/>
          </w:rPr>
        </w:r>
        <w:r w:rsidR="00D038C9">
          <w:rPr>
            <w:webHidden/>
          </w:rPr>
          <w:fldChar w:fldCharType="separate"/>
        </w:r>
        <w:r w:rsidR="00E63C66">
          <w:rPr>
            <w:webHidden/>
          </w:rPr>
          <w:t>9</w:t>
        </w:r>
        <w:r w:rsidR="00D038C9">
          <w:rPr>
            <w:webHidden/>
          </w:rPr>
          <w:fldChar w:fldCharType="end"/>
        </w:r>
      </w:hyperlink>
    </w:p>
    <w:p w:rsidR="00D038C9" w:rsidRDefault="007F4467">
      <w:pPr>
        <w:pStyle w:val="TOC3"/>
        <w:rPr>
          <w:lang w:bidi="ar-SA"/>
        </w:rPr>
      </w:pPr>
      <w:hyperlink w:anchor="_Toc394608517" w:history="1">
        <w:r w:rsidR="00D038C9" w:rsidRPr="006C5FE9">
          <w:rPr>
            <w:rStyle w:val="Hyperlink"/>
          </w:rPr>
          <w:t>Searching with Wildcards</w:t>
        </w:r>
        <w:r w:rsidR="00D038C9">
          <w:rPr>
            <w:webHidden/>
          </w:rPr>
          <w:tab/>
        </w:r>
        <w:r w:rsidR="00D038C9">
          <w:rPr>
            <w:webHidden/>
          </w:rPr>
          <w:fldChar w:fldCharType="begin"/>
        </w:r>
        <w:r w:rsidR="00D038C9">
          <w:rPr>
            <w:webHidden/>
          </w:rPr>
          <w:instrText xml:space="preserve"> PAGEREF _Toc394608517 \h </w:instrText>
        </w:r>
        <w:r w:rsidR="00D038C9">
          <w:rPr>
            <w:webHidden/>
          </w:rPr>
        </w:r>
        <w:r w:rsidR="00D038C9">
          <w:rPr>
            <w:webHidden/>
          </w:rPr>
          <w:fldChar w:fldCharType="separate"/>
        </w:r>
        <w:r w:rsidR="00E63C66">
          <w:rPr>
            <w:webHidden/>
          </w:rPr>
          <w:t>9</w:t>
        </w:r>
        <w:r w:rsidR="00D038C9">
          <w:rPr>
            <w:webHidden/>
          </w:rPr>
          <w:fldChar w:fldCharType="end"/>
        </w:r>
      </w:hyperlink>
    </w:p>
    <w:p w:rsidR="00D038C9" w:rsidRDefault="007F4467">
      <w:pPr>
        <w:pStyle w:val="TOC3"/>
        <w:rPr>
          <w:lang w:bidi="ar-SA"/>
        </w:rPr>
      </w:pPr>
      <w:hyperlink w:anchor="_Toc394608518" w:history="1">
        <w:r w:rsidR="00D038C9" w:rsidRPr="006C5FE9">
          <w:rPr>
            <w:rStyle w:val="Hyperlink"/>
          </w:rPr>
          <w:t>Escaping Special Characters</w:t>
        </w:r>
        <w:r w:rsidR="00D038C9">
          <w:rPr>
            <w:webHidden/>
          </w:rPr>
          <w:tab/>
        </w:r>
        <w:r w:rsidR="00D038C9">
          <w:rPr>
            <w:webHidden/>
          </w:rPr>
          <w:fldChar w:fldCharType="begin"/>
        </w:r>
        <w:r w:rsidR="00D038C9">
          <w:rPr>
            <w:webHidden/>
          </w:rPr>
          <w:instrText xml:space="preserve"> PAGEREF _Toc394608518 \h </w:instrText>
        </w:r>
        <w:r w:rsidR="00D038C9">
          <w:rPr>
            <w:webHidden/>
          </w:rPr>
        </w:r>
        <w:r w:rsidR="00D038C9">
          <w:rPr>
            <w:webHidden/>
          </w:rPr>
          <w:fldChar w:fldCharType="separate"/>
        </w:r>
        <w:r w:rsidR="00E63C66">
          <w:rPr>
            <w:webHidden/>
          </w:rPr>
          <w:t>10</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19" w:history="1">
        <w:r w:rsidR="00D038C9" w:rsidRPr="006C5FE9">
          <w:rPr>
            <w:rStyle w:val="Hyperlink"/>
          </w:rPr>
          <w:t>Sorting Search Results</w:t>
        </w:r>
        <w:r w:rsidR="00D038C9">
          <w:rPr>
            <w:webHidden/>
          </w:rPr>
          <w:tab/>
        </w:r>
        <w:r w:rsidR="00D038C9">
          <w:rPr>
            <w:webHidden/>
          </w:rPr>
          <w:fldChar w:fldCharType="begin"/>
        </w:r>
        <w:r w:rsidR="00D038C9">
          <w:rPr>
            <w:webHidden/>
          </w:rPr>
          <w:instrText xml:space="preserve"> PAGEREF _Toc394608519 \h </w:instrText>
        </w:r>
        <w:r w:rsidR="00D038C9">
          <w:rPr>
            <w:webHidden/>
          </w:rPr>
        </w:r>
        <w:r w:rsidR="00D038C9">
          <w:rPr>
            <w:webHidden/>
          </w:rPr>
          <w:fldChar w:fldCharType="separate"/>
        </w:r>
        <w:r w:rsidR="00E63C66">
          <w:rPr>
            <w:webHidden/>
          </w:rPr>
          <w:t>10</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20" w:history="1">
        <w:r w:rsidR="00D038C9" w:rsidRPr="006C5FE9">
          <w:rPr>
            <w:rStyle w:val="Hyperlink"/>
          </w:rPr>
          <w:t>Viewing Search Results</w:t>
        </w:r>
        <w:r w:rsidR="00D038C9">
          <w:rPr>
            <w:webHidden/>
          </w:rPr>
          <w:tab/>
        </w:r>
        <w:r w:rsidR="00D038C9">
          <w:rPr>
            <w:webHidden/>
          </w:rPr>
          <w:fldChar w:fldCharType="begin"/>
        </w:r>
        <w:r w:rsidR="00D038C9">
          <w:rPr>
            <w:webHidden/>
          </w:rPr>
          <w:instrText xml:space="preserve"> PAGEREF _Toc394608520 \h </w:instrText>
        </w:r>
        <w:r w:rsidR="00D038C9">
          <w:rPr>
            <w:webHidden/>
          </w:rPr>
        </w:r>
        <w:r w:rsidR="00D038C9">
          <w:rPr>
            <w:webHidden/>
          </w:rPr>
          <w:fldChar w:fldCharType="separate"/>
        </w:r>
        <w:r w:rsidR="00E63C66">
          <w:rPr>
            <w:webHidden/>
          </w:rPr>
          <w:t>11</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1" w:history="1">
        <w:r w:rsidR="00D038C9" w:rsidRPr="006C5FE9">
          <w:rPr>
            <w:rStyle w:val="Hyperlink"/>
          </w:rPr>
          <w:t>Summary View</w:t>
        </w:r>
        <w:r w:rsidR="00D038C9">
          <w:rPr>
            <w:webHidden/>
          </w:rPr>
          <w:tab/>
        </w:r>
        <w:r w:rsidR="00D038C9">
          <w:rPr>
            <w:webHidden/>
          </w:rPr>
          <w:fldChar w:fldCharType="begin"/>
        </w:r>
        <w:r w:rsidR="00D038C9">
          <w:rPr>
            <w:webHidden/>
          </w:rPr>
          <w:instrText xml:space="preserve"> PAGEREF _Toc394608521 \h </w:instrText>
        </w:r>
        <w:r w:rsidR="00D038C9">
          <w:rPr>
            <w:webHidden/>
          </w:rPr>
        </w:r>
        <w:r w:rsidR="00D038C9">
          <w:rPr>
            <w:webHidden/>
          </w:rPr>
          <w:fldChar w:fldCharType="separate"/>
        </w:r>
        <w:r w:rsidR="00E63C66">
          <w:rPr>
            <w:webHidden/>
          </w:rPr>
          <w:t>11</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2" w:history="1">
        <w:r w:rsidR="00D038C9" w:rsidRPr="006C5FE9">
          <w:rPr>
            <w:rStyle w:val="Hyperlink"/>
          </w:rPr>
          <w:t>Grid View</w:t>
        </w:r>
        <w:r w:rsidR="00D038C9">
          <w:rPr>
            <w:webHidden/>
          </w:rPr>
          <w:tab/>
        </w:r>
        <w:r w:rsidR="00D038C9">
          <w:rPr>
            <w:webHidden/>
          </w:rPr>
          <w:fldChar w:fldCharType="begin"/>
        </w:r>
        <w:r w:rsidR="00D038C9">
          <w:rPr>
            <w:webHidden/>
          </w:rPr>
          <w:instrText xml:space="preserve"> PAGEREF _Toc394608522 \h </w:instrText>
        </w:r>
        <w:r w:rsidR="00D038C9">
          <w:rPr>
            <w:webHidden/>
          </w:rPr>
        </w:r>
        <w:r w:rsidR="00D038C9">
          <w:rPr>
            <w:webHidden/>
          </w:rPr>
          <w:fldChar w:fldCharType="separate"/>
        </w:r>
        <w:r w:rsidR="00E63C66">
          <w:rPr>
            <w:webHidden/>
          </w:rPr>
          <w:t>11</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3" w:history="1">
        <w:r w:rsidR="00D038C9" w:rsidRPr="006C5FE9">
          <w:rPr>
            <w:rStyle w:val="Hyperlink"/>
          </w:rPr>
          <w:t>Map View</w:t>
        </w:r>
        <w:r w:rsidR="00D038C9">
          <w:rPr>
            <w:webHidden/>
          </w:rPr>
          <w:tab/>
        </w:r>
        <w:r w:rsidR="00D038C9">
          <w:rPr>
            <w:webHidden/>
          </w:rPr>
          <w:fldChar w:fldCharType="begin"/>
        </w:r>
        <w:r w:rsidR="00D038C9">
          <w:rPr>
            <w:webHidden/>
          </w:rPr>
          <w:instrText xml:space="preserve"> PAGEREF _Toc394608523 \h </w:instrText>
        </w:r>
        <w:r w:rsidR="00D038C9">
          <w:rPr>
            <w:webHidden/>
          </w:rPr>
        </w:r>
        <w:r w:rsidR="00D038C9">
          <w:rPr>
            <w:webHidden/>
          </w:rPr>
          <w:fldChar w:fldCharType="separate"/>
        </w:r>
        <w:r w:rsidR="00E63C66">
          <w:rPr>
            <w:webHidden/>
          </w:rPr>
          <w:t>12</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4" w:history="1">
        <w:r w:rsidR="00D038C9" w:rsidRPr="006C5FE9">
          <w:rPr>
            <w:rStyle w:val="Hyperlink"/>
          </w:rPr>
          <w:t>Table View</w:t>
        </w:r>
        <w:r w:rsidR="00D038C9">
          <w:rPr>
            <w:webHidden/>
          </w:rPr>
          <w:tab/>
        </w:r>
        <w:r w:rsidR="00D038C9">
          <w:rPr>
            <w:webHidden/>
          </w:rPr>
          <w:fldChar w:fldCharType="begin"/>
        </w:r>
        <w:r w:rsidR="00D038C9">
          <w:rPr>
            <w:webHidden/>
          </w:rPr>
          <w:instrText xml:space="preserve"> PAGEREF _Toc394608524 \h </w:instrText>
        </w:r>
        <w:r w:rsidR="00D038C9">
          <w:rPr>
            <w:webHidden/>
          </w:rPr>
        </w:r>
        <w:r w:rsidR="00D038C9">
          <w:rPr>
            <w:webHidden/>
          </w:rPr>
          <w:fldChar w:fldCharType="separate"/>
        </w:r>
        <w:r w:rsidR="00E63C66">
          <w:rPr>
            <w:webHidden/>
          </w:rPr>
          <w:t>12</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5" w:history="1">
        <w:r w:rsidR="00D038C9" w:rsidRPr="006C5FE9">
          <w:rPr>
            <w:rStyle w:val="Hyperlink"/>
          </w:rPr>
          <w:t>Report View</w:t>
        </w:r>
        <w:r w:rsidR="00D038C9">
          <w:rPr>
            <w:webHidden/>
          </w:rPr>
          <w:tab/>
        </w:r>
        <w:r w:rsidR="00D038C9">
          <w:rPr>
            <w:webHidden/>
          </w:rPr>
          <w:fldChar w:fldCharType="begin"/>
        </w:r>
        <w:r w:rsidR="00D038C9">
          <w:rPr>
            <w:webHidden/>
          </w:rPr>
          <w:instrText xml:space="preserve"> PAGEREF _Toc394608525 \h </w:instrText>
        </w:r>
        <w:r w:rsidR="00D038C9">
          <w:rPr>
            <w:webHidden/>
          </w:rPr>
        </w:r>
        <w:r w:rsidR="00D038C9">
          <w:rPr>
            <w:webHidden/>
          </w:rPr>
          <w:fldChar w:fldCharType="separate"/>
        </w:r>
        <w:r w:rsidR="00E63C66">
          <w:rPr>
            <w:webHidden/>
          </w:rPr>
          <w:t>14</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26" w:history="1">
        <w:r w:rsidR="00D038C9" w:rsidRPr="006C5FE9">
          <w:rPr>
            <w:rStyle w:val="Hyperlink"/>
          </w:rPr>
          <w:t>Configuring Views</w:t>
        </w:r>
        <w:r w:rsidR="00D038C9">
          <w:rPr>
            <w:webHidden/>
          </w:rPr>
          <w:tab/>
        </w:r>
        <w:r w:rsidR="00D038C9">
          <w:rPr>
            <w:webHidden/>
          </w:rPr>
          <w:fldChar w:fldCharType="begin"/>
        </w:r>
        <w:r w:rsidR="00D038C9">
          <w:rPr>
            <w:webHidden/>
          </w:rPr>
          <w:instrText xml:space="preserve"> PAGEREF _Toc394608526 \h </w:instrText>
        </w:r>
        <w:r w:rsidR="00D038C9">
          <w:rPr>
            <w:webHidden/>
          </w:rPr>
        </w:r>
        <w:r w:rsidR="00D038C9">
          <w:rPr>
            <w:webHidden/>
          </w:rPr>
          <w:fldChar w:fldCharType="separate"/>
        </w:r>
        <w:r w:rsidR="00E63C66">
          <w:rPr>
            <w:webHidden/>
          </w:rPr>
          <w:t>14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7" w:history="1">
        <w:r w:rsidR="00D038C9" w:rsidRPr="006C5FE9">
          <w:rPr>
            <w:rStyle w:val="Hyperlink"/>
          </w:rPr>
          <w:t>Configuring Filters</w:t>
        </w:r>
        <w:r w:rsidR="00D038C9">
          <w:rPr>
            <w:webHidden/>
          </w:rPr>
          <w:tab/>
        </w:r>
        <w:r w:rsidR="00D038C9">
          <w:rPr>
            <w:webHidden/>
          </w:rPr>
          <w:fldChar w:fldCharType="begin"/>
        </w:r>
        <w:r w:rsidR="00D038C9">
          <w:rPr>
            <w:webHidden/>
          </w:rPr>
          <w:instrText xml:space="preserve"> PAGEREF _Toc394608527 \h </w:instrText>
        </w:r>
        <w:r w:rsidR="00D038C9">
          <w:rPr>
            <w:webHidden/>
          </w:rPr>
        </w:r>
        <w:r w:rsidR="00D038C9">
          <w:rPr>
            <w:webHidden/>
          </w:rPr>
          <w:fldChar w:fldCharType="separate"/>
        </w:r>
        <w:r w:rsidR="00E63C66">
          <w:rPr>
            <w:webHidden/>
          </w:rPr>
          <w:t>14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28" w:history="1">
        <w:r w:rsidR="00D038C9" w:rsidRPr="006C5FE9">
          <w:rPr>
            <w:rStyle w:val="Hyperlink"/>
          </w:rPr>
          <w:t>Configuring the Display</w:t>
        </w:r>
        <w:r w:rsidR="00D038C9">
          <w:rPr>
            <w:webHidden/>
          </w:rPr>
          <w:tab/>
        </w:r>
        <w:r w:rsidR="00D038C9">
          <w:rPr>
            <w:webHidden/>
          </w:rPr>
          <w:fldChar w:fldCharType="begin"/>
        </w:r>
        <w:r w:rsidR="00D038C9">
          <w:rPr>
            <w:webHidden/>
          </w:rPr>
          <w:instrText xml:space="preserve"> PAGEREF _Toc394608528 \h </w:instrText>
        </w:r>
        <w:r w:rsidR="00D038C9">
          <w:rPr>
            <w:webHidden/>
          </w:rPr>
        </w:r>
        <w:r w:rsidR="00D038C9">
          <w:rPr>
            <w:webHidden/>
          </w:rPr>
          <w:fldChar w:fldCharType="separate"/>
        </w:r>
        <w:r w:rsidR="00E63C66">
          <w:rPr>
            <w:webHidden/>
          </w:rPr>
          <w:t>15</w:t>
        </w:r>
        <w:r w:rsidR="00D038C9">
          <w:rPr>
            <w:webHidden/>
          </w:rPr>
          <w:fldChar w:fldCharType="end"/>
        </w:r>
      </w:hyperlink>
    </w:p>
    <w:p w:rsidR="00D038C9" w:rsidRDefault="007F4467">
      <w:pPr>
        <w:pStyle w:val="TOC3"/>
        <w:rPr>
          <w:lang w:bidi="ar-SA"/>
        </w:rPr>
      </w:pPr>
      <w:hyperlink w:anchor="_Toc394608529" w:history="1">
        <w:r w:rsidR="00D038C9" w:rsidRPr="006C5FE9">
          <w:rPr>
            <w:rStyle w:val="Hyperlink"/>
          </w:rPr>
          <w:t>Displaying Metadata on the Detail Page</w:t>
        </w:r>
        <w:r w:rsidR="00D038C9">
          <w:rPr>
            <w:webHidden/>
          </w:rPr>
          <w:tab/>
        </w:r>
        <w:r w:rsidR="00D038C9">
          <w:rPr>
            <w:webHidden/>
          </w:rPr>
          <w:fldChar w:fldCharType="begin"/>
        </w:r>
        <w:r w:rsidR="00D038C9">
          <w:rPr>
            <w:webHidden/>
          </w:rPr>
          <w:instrText xml:space="preserve"> PAGEREF _Toc394608529 \h </w:instrText>
        </w:r>
        <w:r w:rsidR="00D038C9">
          <w:rPr>
            <w:webHidden/>
          </w:rPr>
        </w:r>
        <w:r w:rsidR="00D038C9">
          <w:rPr>
            <w:webHidden/>
          </w:rPr>
          <w:fldChar w:fldCharType="separate"/>
        </w:r>
        <w:r w:rsidR="00E63C66">
          <w:rPr>
            <w:webHidden/>
          </w:rPr>
          <w:t>15</w:t>
        </w:r>
        <w:r w:rsidR="00D038C9">
          <w:rPr>
            <w:webHidden/>
          </w:rPr>
          <w:fldChar w:fldCharType="end"/>
        </w:r>
      </w:hyperlink>
    </w:p>
    <w:p w:rsidR="00D038C9" w:rsidRDefault="007F4467">
      <w:pPr>
        <w:pStyle w:val="TOC3"/>
        <w:rPr>
          <w:lang w:bidi="ar-SA"/>
        </w:rPr>
      </w:pPr>
      <w:hyperlink w:anchor="_Toc394608530" w:history="1">
        <w:r w:rsidR="00D038C9" w:rsidRPr="006C5FE9">
          <w:rPr>
            <w:rStyle w:val="Hyperlink"/>
          </w:rPr>
          <w:t>Viewing All Metadata</w:t>
        </w:r>
        <w:r w:rsidR="00D038C9">
          <w:rPr>
            <w:webHidden/>
          </w:rPr>
          <w:tab/>
        </w:r>
        <w:r w:rsidR="00D038C9">
          <w:rPr>
            <w:webHidden/>
          </w:rPr>
          <w:fldChar w:fldCharType="begin"/>
        </w:r>
        <w:r w:rsidR="00D038C9">
          <w:rPr>
            <w:webHidden/>
          </w:rPr>
          <w:instrText xml:space="preserve"> PAGEREF _Toc394608530 \h </w:instrText>
        </w:r>
        <w:r w:rsidR="00D038C9">
          <w:rPr>
            <w:webHidden/>
          </w:rPr>
        </w:r>
        <w:r w:rsidR="00D038C9">
          <w:rPr>
            <w:webHidden/>
          </w:rPr>
          <w:fldChar w:fldCharType="separate"/>
        </w:r>
        <w:r w:rsidR="00E63C66">
          <w:rPr>
            <w:webHidden/>
          </w:rPr>
          <w:t>16</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1" w:history="1">
        <w:r w:rsidR="00D038C9" w:rsidRPr="006C5FE9">
          <w:rPr>
            <w:rStyle w:val="Hyperlink"/>
          </w:rPr>
          <w:t>Configuring Tables</w:t>
        </w:r>
        <w:r w:rsidR="00D038C9">
          <w:rPr>
            <w:webHidden/>
          </w:rPr>
          <w:tab/>
        </w:r>
        <w:r w:rsidR="00D038C9">
          <w:rPr>
            <w:webHidden/>
          </w:rPr>
          <w:fldChar w:fldCharType="begin"/>
        </w:r>
        <w:r w:rsidR="00D038C9">
          <w:rPr>
            <w:webHidden/>
          </w:rPr>
          <w:instrText xml:space="preserve"> PAGEREF _Toc394608531 \h </w:instrText>
        </w:r>
        <w:r w:rsidR="00D038C9">
          <w:rPr>
            <w:webHidden/>
          </w:rPr>
        </w:r>
        <w:r w:rsidR="00D038C9">
          <w:rPr>
            <w:webHidden/>
          </w:rPr>
          <w:fldChar w:fldCharType="separate"/>
        </w:r>
        <w:r w:rsidR="00E63C66">
          <w:rPr>
            <w:webHidden/>
          </w:rPr>
          <w:t>17</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2" w:history="1">
        <w:r w:rsidR="00D038C9" w:rsidRPr="006C5FE9">
          <w:rPr>
            <w:rStyle w:val="Hyperlink"/>
          </w:rPr>
          <w:t>Configuring Reports</w:t>
        </w:r>
        <w:r w:rsidR="00D038C9">
          <w:rPr>
            <w:webHidden/>
          </w:rPr>
          <w:tab/>
        </w:r>
        <w:r w:rsidR="00D038C9">
          <w:rPr>
            <w:webHidden/>
          </w:rPr>
          <w:fldChar w:fldCharType="begin"/>
        </w:r>
        <w:r w:rsidR="00D038C9">
          <w:rPr>
            <w:webHidden/>
          </w:rPr>
          <w:instrText xml:space="preserve"> PAGEREF _Toc394608532 \h </w:instrText>
        </w:r>
        <w:r w:rsidR="00D038C9">
          <w:rPr>
            <w:webHidden/>
          </w:rPr>
        </w:r>
        <w:r w:rsidR="00D038C9">
          <w:rPr>
            <w:webHidden/>
          </w:rPr>
          <w:fldChar w:fldCharType="separate"/>
        </w:r>
        <w:r w:rsidR="00E63C66">
          <w:rPr>
            <w:webHidden/>
          </w:rPr>
          <w:t>18</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3" w:history="1">
        <w:r w:rsidR="00D038C9" w:rsidRPr="006C5FE9">
          <w:rPr>
            <w:rStyle w:val="Hyperlink"/>
          </w:rPr>
          <w:t>Configuring Sorting</w:t>
        </w:r>
        <w:r w:rsidR="00D038C9">
          <w:rPr>
            <w:webHidden/>
          </w:rPr>
          <w:tab/>
        </w:r>
        <w:r w:rsidR="00D038C9">
          <w:rPr>
            <w:webHidden/>
          </w:rPr>
          <w:fldChar w:fldCharType="begin"/>
        </w:r>
        <w:r w:rsidR="00D038C9">
          <w:rPr>
            <w:webHidden/>
          </w:rPr>
          <w:instrText xml:space="preserve"> PAGEREF _Toc394608533 \h </w:instrText>
        </w:r>
        <w:r w:rsidR="00D038C9">
          <w:rPr>
            <w:webHidden/>
          </w:rPr>
        </w:r>
        <w:r w:rsidR="00D038C9">
          <w:rPr>
            <w:webHidden/>
          </w:rPr>
          <w:fldChar w:fldCharType="separate"/>
        </w:r>
        <w:r w:rsidR="00E63C66">
          <w:rPr>
            <w:webHidden/>
          </w:rPr>
          <w:t>18</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34" w:history="1">
        <w:r w:rsidR="00D038C9" w:rsidRPr="006C5FE9">
          <w:rPr>
            <w:rStyle w:val="Hyperlink"/>
          </w:rPr>
          <w:t>Viewing Information for a Single Item</w:t>
        </w:r>
        <w:r w:rsidR="00D038C9">
          <w:rPr>
            <w:webHidden/>
          </w:rPr>
          <w:tab/>
        </w:r>
        <w:r w:rsidR="00D038C9">
          <w:rPr>
            <w:webHidden/>
          </w:rPr>
          <w:fldChar w:fldCharType="begin"/>
        </w:r>
        <w:r w:rsidR="00D038C9">
          <w:rPr>
            <w:webHidden/>
          </w:rPr>
          <w:instrText xml:space="preserve"> PAGEREF _Toc394608534 \h </w:instrText>
        </w:r>
        <w:r w:rsidR="00D038C9">
          <w:rPr>
            <w:webHidden/>
          </w:rPr>
        </w:r>
        <w:r w:rsidR="00D038C9">
          <w:rPr>
            <w:webHidden/>
          </w:rPr>
          <w:fldChar w:fldCharType="separate"/>
        </w:r>
        <w:r w:rsidR="00E63C66">
          <w:rPr>
            <w:webHidden/>
          </w:rPr>
          <w:t>18</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5" w:history="1">
        <w:r w:rsidR="00D038C9" w:rsidRPr="006C5FE9">
          <w:rPr>
            <w:rStyle w:val="Hyperlink"/>
          </w:rPr>
          <w:t>Show Detail Page</w:t>
        </w:r>
        <w:r w:rsidR="00D038C9">
          <w:rPr>
            <w:webHidden/>
          </w:rPr>
          <w:tab/>
        </w:r>
        <w:r w:rsidR="00D038C9">
          <w:rPr>
            <w:webHidden/>
          </w:rPr>
          <w:fldChar w:fldCharType="begin"/>
        </w:r>
        <w:r w:rsidR="00D038C9">
          <w:rPr>
            <w:webHidden/>
          </w:rPr>
          <w:instrText xml:space="preserve"> PAGEREF _Toc394608535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6" w:history="1">
        <w:r w:rsidR="00D038C9" w:rsidRPr="006C5FE9">
          <w:rPr>
            <w:rStyle w:val="Hyperlink"/>
          </w:rPr>
          <w:t>Show Preview</w:t>
        </w:r>
        <w:r w:rsidR="00D038C9">
          <w:rPr>
            <w:webHidden/>
          </w:rPr>
          <w:tab/>
        </w:r>
        <w:r w:rsidR="00D038C9">
          <w:rPr>
            <w:webHidden/>
          </w:rPr>
          <w:fldChar w:fldCharType="begin"/>
        </w:r>
        <w:r w:rsidR="00D038C9">
          <w:rPr>
            <w:webHidden/>
          </w:rPr>
          <w:instrText xml:space="preserve"> PAGEREF _Toc394608536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7" w:history="1">
        <w:r w:rsidR="00D038C9" w:rsidRPr="006C5FE9">
          <w:rPr>
            <w:rStyle w:val="Hyperlink"/>
          </w:rPr>
          <w:t>Open With</w:t>
        </w:r>
        <w:r w:rsidR="00D038C9">
          <w:rPr>
            <w:webHidden/>
          </w:rPr>
          <w:tab/>
        </w:r>
        <w:r w:rsidR="00D038C9">
          <w:rPr>
            <w:webHidden/>
          </w:rPr>
          <w:fldChar w:fldCharType="begin"/>
        </w:r>
        <w:r w:rsidR="00D038C9">
          <w:rPr>
            <w:webHidden/>
          </w:rPr>
          <w:instrText xml:space="preserve"> PAGEREF _Toc394608537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8" w:history="1">
        <w:r w:rsidR="00D038C9" w:rsidRPr="006C5FE9">
          <w:rPr>
            <w:rStyle w:val="Hyperlink"/>
          </w:rPr>
          <w:t>Process</w:t>
        </w:r>
        <w:r w:rsidR="00D038C9">
          <w:rPr>
            <w:webHidden/>
          </w:rPr>
          <w:tab/>
        </w:r>
        <w:r w:rsidR="00D038C9">
          <w:rPr>
            <w:webHidden/>
          </w:rPr>
          <w:fldChar w:fldCharType="begin"/>
        </w:r>
        <w:r w:rsidR="00D038C9">
          <w:rPr>
            <w:webHidden/>
          </w:rPr>
          <w:instrText xml:space="preserve"> PAGEREF _Toc394608538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39" w:history="1">
        <w:r w:rsidR="00D038C9" w:rsidRPr="006C5FE9">
          <w:rPr>
            <w:rStyle w:val="Hyperlink"/>
          </w:rPr>
          <w:t>ArcGIS Online</w:t>
        </w:r>
        <w:r w:rsidR="00D038C9">
          <w:rPr>
            <w:webHidden/>
          </w:rPr>
          <w:tab/>
        </w:r>
        <w:r w:rsidR="00D038C9">
          <w:rPr>
            <w:webHidden/>
          </w:rPr>
          <w:fldChar w:fldCharType="begin"/>
        </w:r>
        <w:r w:rsidR="00D038C9">
          <w:rPr>
            <w:webHidden/>
          </w:rPr>
          <w:instrText xml:space="preserve"> PAGEREF _Toc394608539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40" w:history="1">
        <w:r w:rsidR="00D038C9" w:rsidRPr="006C5FE9">
          <w:rPr>
            <w:rStyle w:val="Hyperlink"/>
          </w:rPr>
          <w:t>Extent</w:t>
        </w:r>
        <w:r w:rsidR="00D038C9">
          <w:rPr>
            <w:webHidden/>
          </w:rPr>
          <w:tab/>
        </w:r>
        <w:r w:rsidR="00D038C9">
          <w:rPr>
            <w:webHidden/>
          </w:rPr>
          <w:fldChar w:fldCharType="begin"/>
        </w:r>
        <w:r w:rsidR="00D038C9">
          <w:rPr>
            <w:webHidden/>
          </w:rPr>
          <w:instrText xml:space="preserve"> PAGEREF _Toc394608540 \h </w:instrText>
        </w:r>
        <w:r w:rsidR="00D038C9">
          <w:rPr>
            <w:webHidden/>
          </w:rPr>
        </w:r>
        <w:r w:rsidR="00D038C9">
          <w:rPr>
            <w:webHidden/>
          </w:rPr>
          <w:fldChar w:fldCharType="separate"/>
        </w:r>
        <w:r w:rsidR="00E63C66">
          <w:rPr>
            <w:webHidden/>
          </w:rPr>
          <w:t>19</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41" w:history="1">
        <w:r w:rsidR="00D038C9" w:rsidRPr="006C5FE9">
          <w:rPr>
            <w:rStyle w:val="Hyperlink"/>
          </w:rPr>
          <w:t>Exclude Item</w:t>
        </w:r>
        <w:r w:rsidR="00D038C9">
          <w:rPr>
            <w:webHidden/>
          </w:rPr>
          <w:tab/>
        </w:r>
        <w:r w:rsidR="00D038C9">
          <w:rPr>
            <w:webHidden/>
          </w:rPr>
          <w:fldChar w:fldCharType="begin"/>
        </w:r>
        <w:r w:rsidR="00D038C9">
          <w:rPr>
            <w:webHidden/>
          </w:rPr>
          <w:instrText xml:space="preserve"> PAGEREF _Toc394608541 \h </w:instrText>
        </w:r>
        <w:r w:rsidR="00D038C9">
          <w:rPr>
            <w:webHidden/>
          </w:rPr>
        </w:r>
        <w:r w:rsidR="00D038C9">
          <w:rPr>
            <w:webHidden/>
          </w:rPr>
          <w:fldChar w:fldCharType="separate"/>
        </w:r>
        <w:r w:rsidR="00E63C66">
          <w:rPr>
            <w:webHidden/>
          </w:rPr>
          <w:t>20</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42" w:history="1">
        <w:r w:rsidR="00D038C9" w:rsidRPr="006C5FE9">
          <w:rPr>
            <w:rStyle w:val="Hyperlink"/>
          </w:rPr>
          <w:t>Saving Searches</w:t>
        </w:r>
        <w:r w:rsidR="00D038C9">
          <w:rPr>
            <w:webHidden/>
          </w:rPr>
          <w:tab/>
        </w:r>
        <w:r w:rsidR="00D038C9">
          <w:rPr>
            <w:webHidden/>
          </w:rPr>
          <w:fldChar w:fldCharType="begin"/>
        </w:r>
        <w:r w:rsidR="00D038C9">
          <w:rPr>
            <w:webHidden/>
          </w:rPr>
          <w:instrText xml:space="preserve"> PAGEREF _Toc394608542 \h </w:instrText>
        </w:r>
        <w:r w:rsidR="00D038C9">
          <w:rPr>
            <w:webHidden/>
          </w:rPr>
        </w:r>
        <w:r w:rsidR="00D038C9">
          <w:rPr>
            <w:webHidden/>
          </w:rPr>
          <w:fldChar w:fldCharType="separate"/>
        </w:r>
        <w:r w:rsidR="00E63C66">
          <w:rPr>
            <w:webHidden/>
          </w:rPr>
          <w:t>20</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43" w:history="1">
        <w:r w:rsidR="00D038C9" w:rsidRPr="006C5FE9">
          <w:rPr>
            <w:rStyle w:val="Hyperlink"/>
          </w:rPr>
          <w:t>Configuring the Default Search for all Users</w:t>
        </w:r>
        <w:r w:rsidR="00D038C9">
          <w:rPr>
            <w:webHidden/>
          </w:rPr>
          <w:tab/>
        </w:r>
        <w:r w:rsidR="00D038C9">
          <w:rPr>
            <w:webHidden/>
          </w:rPr>
          <w:fldChar w:fldCharType="begin"/>
        </w:r>
        <w:r w:rsidR="00D038C9">
          <w:rPr>
            <w:webHidden/>
          </w:rPr>
          <w:instrText xml:space="preserve"> PAGEREF _Toc394608543 \h </w:instrText>
        </w:r>
        <w:r w:rsidR="00D038C9">
          <w:rPr>
            <w:webHidden/>
          </w:rPr>
        </w:r>
        <w:r w:rsidR="00D038C9">
          <w:rPr>
            <w:webHidden/>
          </w:rPr>
          <w:fldChar w:fldCharType="separate"/>
        </w:r>
        <w:r w:rsidR="00E63C66">
          <w:rPr>
            <w:webHidden/>
          </w:rPr>
          <w:t>20</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44" w:history="1">
        <w:r w:rsidR="00D038C9" w:rsidRPr="006C5FE9">
          <w:rPr>
            <w:rStyle w:val="Hyperlink"/>
          </w:rPr>
          <w:t>Processing Search Results</w:t>
        </w:r>
        <w:r w:rsidR="00D038C9">
          <w:rPr>
            <w:webHidden/>
          </w:rPr>
          <w:tab/>
        </w:r>
        <w:r w:rsidR="00D038C9">
          <w:rPr>
            <w:webHidden/>
          </w:rPr>
          <w:fldChar w:fldCharType="begin"/>
        </w:r>
        <w:r w:rsidR="00D038C9">
          <w:rPr>
            <w:webHidden/>
          </w:rPr>
          <w:instrText xml:space="preserve"> PAGEREF _Toc394608544 \h </w:instrText>
        </w:r>
        <w:r w:rsidR="00D038C9">
          <w:rPr>
            <w:webHidden/>
          </w:rPr>
        </w:r>
        <w:r w:rsidR="00D038C9">
          <w:rPr>
            <w:webHidden/>
          </w:rPr>
          <w:fldChar w:fldCharType="separate"/>
        </w:r>
        <w:r w:rsidR="00E63C66">
          <w:rPr>
            <w:webHidden/>
          </w:rPr>
          <w:t>21</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45" w:history="1">
        <w:r w:rsidR="00D038C9" w:rsidRPr="006C5FE9">
          <w:rPr>
            <w:rStyle w:val="Hyperlink"/>
          </w:rPr>
          <w:t>Choosing a Task</w:t>
        </w:r>
        <w:r w:rsidR="00D038C9">
          <w:rPr>
            <w:webHidden/>
          </w:rPr>
          <w:tab/>
        </w:r>
        <w:r w:rsidR="00D038C9">
          <w:rPr>
            <w:webHidden/>
          </w:rPr>
          <w:fldChar w:fldCharType="begin"/>
        </w:r>
        <w:r w:rsidR="00D038C9">
          <w:rPr>
            <w:webHidden/>
          </w:rPr>
          <w:instrText xml:space="preserve"> PAGEREF _Toc394608545 \h </w:instrText>
        </w:r>
        <w:r w:rsidR="00D038C9">
          <w:rPr>
            <w:webHidden/>
          </w:rPr>
        </w:r>
        <w:r w:rsidR="00D038C9">
          <w:rPr>
            <w:webHidden/>
          </w:rPr>
          <w:fldChar w:fldCharType="separate"/>
        </w:r>
        <w:r w:rsidR="00E63C66">
          <w:rPr>
            <w:webHidden/>
          </w:rPr>
          <w:t>21</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46" w:history="1">
        <w:r w:rsidR="00D038C9" w:rsidRPr="006C5FE9">
          <w:rPr>
            <w:rStyle w:val="Hyperlink"/>
          </w:rPr>
          <w:t>Entering Task Details</w:t>
        </w:r>
        <w:r w:rsidR="00D038C9">
          <w:rPr>
            <w:webHidden/>
          </w:rPr>
          <w:tab/>
        </w:r>
        <w:r w:rsidR="00D038C9">
          <w:rPr>
            <w:webHidden/>
          </w:rPr>
          <w:fldChar w:fldCharType="begin"/>
        </w:r>
        <w:r w:rsidR="00D038C9">
          <w:rPr>
            <w:webHidden/>
          </w:rPr>
          <w:instrText xml:space="preserve"> PAGEREF _Toc394608546 \h </w:instrText>
        </w:r>
        <w:r w:rsidR="00D038C9">
          <w:rPr>
            <w:webHidden/>
          </w:rPr>
        </w:r>
        <w:r w:rsidR="00D038C9">
          <w:rPr>
            <w:webHidden/>
          </w:rPr>
          <w:fldChar w:fldCharType="separate"/>
        </w:r>
        <w:r w:rsidR="00E63C66">
          <w:rPr>
            <w:webHidden/>
          </w:rPr>
          <w:t>22</w:t>
        </w:r>
        <w:r w:rsidR="00D038C9">
          <w:rPr>
            <w:webHidden/>
          </w:rPr>
          <w:fldChar w:fldCharType="end"/>
        </w:r>
      </w:hyperlink>
    </w:p>
    <w:p w:rsidR="00D038C9" w:rsidRDefault="007F4467">
      <w:pPr>
        <w:pStyle w:val="TOC3"/>
        <w:rPr>
          <w:lang w:bidi="ar-SA"/>
        </w:rPr>
      </w:pPr>
      <w:hyperlink w:anchor="_Toc394608547" w:history="1">
        <w:r w:rsidR="00D038C9" w:rsidRPr="006C5FE9">
          <w:rPr>
            <w:rStyle w:val="Hyperlink"/>
          </w:rPr>
          <w:t>Add to Geodatabase</w:t>
        </w:r>
        <w:r w:rsidR="00D038C9">
          <w:rPr>
            <w:webHidden/>
          </w:rPr>
          <w:tab/>
        </w:r>
        <w:r w:rsidR="00D038C9">
          <w:rPr>
            <w:webHidden/>
          </w:rPr>
          <w:fldChar w:fldCharType="begin"/>
        </w:r>
        <w:r w:rsidR="00D038C9">
          <w:rPr>
            <w:webHidden/>
          </w:rPr>
          <w:instrText xml:space="preserve"> PAGEREF _Toc394608547 \h </w:instrText>
        </w:r>
        <w:r w:rsidR="00D038C9">
          <w:rPr>
            <w:webHidden/>
          </w:rPr>
        </w:r>
        <w:r w:rsidR="00D038C9">
          <w:rPr>
            <w:webHidden/>
          </w:rPr>
          <w:fldChar w:fldCharType="separate"/>
        </w:r>
        <w:r w:rsidR="00E63C66">
          <w:rPr>
            <w:webHidden/>
          </w:rPr>
          <w:t>22</w:t>
        </w:r>
        <w:r w:rsidR="00D038C9">
          <w:rPr>
            <w:webHidden/>
          </w:rPr>
          <w:fldChar w:fldCharType="end"/>
        </w:r>
      </w:hyperlink>
    </w:p>
    <w:p w:rsidR="00D038C9" w:rsidRDefault="007F4467">
      <w:pPr>
        <w:pStyle w:val="TOC3"/>
        <w:rPr>
          <w:lang w:bidi="ar-SA"/>
        </w:rPr>
      </w:pPr>
      <w:hyperlink w:anchor="_Toc394608548" w:history="1">
        <w:r w:rsidR="00D038C9" w:rsidRPr="006C5FE9">
          <w:rPr>
            <w:rStyle w:val="Hyperlink"/>
          </w:rPr>
          <w:t>Clip Data</w:t>
        </w:r>
        <w:r w:rsidR="00D038C9">
          <w:rPr>
            <w:webHidden/>
          </w:rPr>
          <w:tab/>
        </w:r>
        <w:r w:rsidR="00D038C9">
          <w:rPr>
            <w:webHidden/>
          </w:rPr>
          <w:fldChar w:fldCharType="begin"/>
        </w:r>
        <w:r w:rsidR="00D038C9">
          <w:rPr>
            <w:webHidden/>
          </w:rPr>
          <w:instrText xml:space="preserve"> PAGEREF _Toc394608548 \h </w:instrText>
        </w:r>
        <w:r w:rsidR="00D038C9">
          <w:rPr>
            <w:webHidden/>
          </w:rPr>
        </w:r>
        <w:r w:rsidR="00D038C9">
          <w:rPr>
            <w:webHidden/>
          </w:rPr>
          <w:fldChar w:fldCharType="separate"/>
        </w:r>
        <w:r w:rsidR="00E63C66">
          <w:rPr>
            <w:webHidden/>
          </w:rPr>
          <w:t>23</w:t>
        </w:r>
        <w:r w:rsidR="00D038C9">
          <w:rPr>
            <w:webHidden/>
          </w:rPr>
          <w:fldChar w:fldCharType="end"/>
        </w:r>
      </w:hyperlink>
    </w:p>
    <w:p w:rsidR="00D038C9" w:rsidRDefault="007F4467">
      <w:pPr>
        <w:pStyle w:val="TOC3"/>
        <w:rPr>
          <w:lang w:bidi="ar-SA"/>
        </w:rPr>
      </w:pPr>
      <w:hyperlink w:anchor="_Toc394608549" w:history="1">
        <w:r w:rsidR="00D038C9" w:rsidRPr="006C5FE9">
          <w:rPr>
            <w:rStyle w:val="Hyperlink"/>
          </w:rPr>
          <w:t>Convert to KML</w:t>
        </w:r>
        <w:r w:rsidR="00D038C9">
          <w:rPr>
            <w:webHidden/>
          </w:rPr>
          <w:tab/>
        </w:r>
        <w:r w:rsidR="00D038C9">
          <w:rPr>
            <w:webHidden/>
          </w:rPr>
          <w:fldChar w:fldCharType="begin"/>
        </w:r>
        <w:r w:rsidR="00D038C9">
          <w:rPr>
            <w:webHidden/>
          </w:rPr>
          <w:instrText xml:space="preserve"> PAGEREF _Toc394608549 \h </w:instrText>
        </w:r>
        <w:r w:rsidR="00D038C9">
          <w:rPr>
            <w:webHidden/>
          </w:rPr>
        </w:r>
        <w:r w:rsidR="00D038C9">
          <w:rPr>
            <w:webHidden/>
          </w:rPr>
          <w:fldChar w:fldCharType="separate"/>
        </w:r>
        <w:r w:rsidR="00E63C66">
          <w:rPr>
            <w:webHidden/>
          </w:rPr>
          <w:t>24</w:t>
        </w:r>
        <w:r w:rsidR="00D038C9">
          <w:rPr>
            <w:webHidden/>
          </w:rPr>
          <w:fldChar w:fldCharType="end"/>
        </w:r>
      </w:hyperlink>
    </w:p>
    <w:p w:rsidR="00D038C9" w:rsidRDefault="007F4467">
      <w:pPr>
        <w:pStyle w:val="TOC3"/>
        <w:rPr>
          <w:lang w:bidi="ar-SA"/>
        </w:rPr>
      </w:pPr>
      <w:hyperlink w:anchor="_Toc394608550" w:history="1">
        <w:r w:rsidR="00D038C9" w:rsidRPr="006C5FE9">
          <w:rPr>
            <w:rStyle w:val="Hyperlink"/>
          </w:rPr>
          <w:t>Copy Files</w:t>
        </w:r>
        <w:r w:rsidR="00D038C9">
          <w:rPr>
            <w:webHidden/>
          </w:rPr>
          <w:tab/>
        </w:r>
        <w:r w:rsidR="00D038C9">
          <w:rPr>
            <w:webHidden/>
          </w:rPr>
          <w:fldChar w:fldCharType="begin"/>
        </w:r>
        <w:r w:rsidR="00D038C9">
          <w:rPr>
            <w:webHidden/>
          </w:rPr>
          <w:instrText xml:space="preserve"> PAGEREF _Toc394608550 \h </w:instrText>
        </w:r>
        <w:r w:rsidR="00D038C9">
          <w:rPr>
            <w:webHidden/>
          </w:rPr>
        </w:r>
        <w:r w:rsidR="00D038C9">
          <w:rPr>
            <w:webHidden/>
          </w:rPr>
          <w:fldChar w:fldCharType="separate"/>
        </w:r>
        <w:r w:rsidR="00E63C66">
          <w:rPr>
            <w:webHidden/>
          </w:rPr>
          <w:t>25</w:t>
        </w:r>
        <w:r w:rsidR="00D038C9">
          <w:rPr>
            <w:webHidden/>
          </w:rPr>
          <w:fldChar w:fldCharType="end"/>
        </w:r>
      </w:hyperlink>
    </w:p>
    <w:p w:rsidR="00D038C9" w:rsidRDefault="007F4467">
      <w:pPr>
        <w:pStyle w:val="TOC3"/>
        <w:rPr>
          <w:lang w:bidi="ar-SA"/>
        </w:rPr>
      </w:pPr>
      <w:hyperlink w:anchor="_Toc394608551" w:history="1">
        <w:r w:rsidR="00D038C9" w:rsidRPr="006C5FE9">
          <w:rPr>
            <w:rStyle w:val="Hyperlink"/>
          </w:rPr>
          <w:t>Create an Esri Map or Layer Package</w:t>
        </w:r>
        <w:r w:rsidR="00D038C9">
          <w:rPr>
            <w:webHidden/>
          </w:rPr>
          <w:tab/>
        </w:r>
        <w:r w:rsidR="00D038C9">
          <w:rPr>
            <w:webHidden/>
          </w:rPr>
          <w:fldChar w:fldCharType="begin"/>
        </w:r>
        <w:r w:rsidR="00D038C9">
          <w:rPr>
            <w:webHidden/>
          </w:rPr>
          <w:instrText xml:space="preserve"> PAGEREF _Toc394608551 \h </w:instrText>
        </w:r>
        <w:r w:rsidR="00D038C9">
          <w:rPr>
            <w:webHidden/>
          </w:rPr>
        </w:r>
        <w:r w:rsidR="00D038C9">
          <w:rPr>
            <w:webHidden/>
          </w:rPr>
          <w:fldChar w:fldCharType="separate"/>
        </w:r>
        <w:r w:rsidR="00E63C66">
          <w:rPr>
            <w:webHidden/>
          </w:rPr>
          <w:t>26</w:t>
        </w:r>
        <w:r w:rsidR="00D038C9">
          <w:rPr>
            <w:webHidden/>
          </w:rPr>
          <w:fldChar w:fldCharType="end"/>
        </w:r>
      </w:hyperlink>
    </w:p>
    <w:p w:rsidR="00D038C9" w:rsidRDefault="007F4467">
      <w:pPr>
        <w:pStyle w:val="TOC3"/>
        <w:rPr>
          <w:lang w:bidi="ar-SA"/>
        </w:rPr>
      </w:pPr>
      <w:hyperlink w:anchor="_Toc394608552" w:history="1">
        <w:r w:rsidR="00D038C9" w:rsidRPr="006C5FE9">
          <w:rPr>
            <w:rStyle w:val="Hyperlink"/>
          </w:rPr>
          <w:t>Create GeoPDF</w:t>
        </w:r>
        <w:r w:rsidR="00D038C9">
          <w:rPr>
            <w:webHidden/>
          </w:rPr>
          <w:tab/>
        </w:r>
        <w:r w:rsidR="00D038C9">
          <w:rPr>
            <w:webHidden/>
          </w:rPr>
          <w:fldChar w:fldCharType="begin"/>
        </w:r>
        <w:r w:rsidR="00D038C9">
          <w:rPr>
            <w:webHidden/>
          </w:rPr>
          <w:instrText xml:space="preserve"> PAGEREF _Toc394608552 \h </w:instrText>
        </w:r>
        <w:r w:rsidR="00D038C9">
          <w:rPr>
            <w:webHidden/>
          </w:rPr>
        </w:r>
        <w:r w:rsidR="00D038C9">
          <w:rPr>
            <w:webHidden/>
          </w:rPr>
          <w:fldChar w:fldCharType="separate"/>
        </w:r>
        <w:r w:rsidR="00E63C66">
          <w:rPr>
            <w:webHidden/>
          </w:rPr>
          <w:t>27</w:t>
        </w:r>
        <w:r w:rsidR="00D038C9">
          <w:rPr>
            <w:webHidden/>
          </w:rPr>
          <w:fldChar w:fldCharType="end"/>
        </w:r>
      </w:hyperlink>
    </w:p>
    <w:p w:rsidR="00D038C9" w:rsidRDefault="007F4467">
      <w:pPr>
        <w:pStyle w:val="TOC3"/>
        <w:rPr>
          <w:lang w:bidi="ar-SA"/>
        </w:rPr>
      </w:pPr>
      <w:hyperlink w:anchor="_Toc394608553" w:history="1">
        <w:r w:rsidR="00D038C9" w:rsidRPr="006C5FE9">
          <w:rPr>
            <w:rStyle w:val="Hyperlink"/>
          </w:rPr>
          <w:t>Delete Files</w:t>
        </w:r>
        <w:r w:rsidR="00D038C9">
          <w:rPr>
            <w:webHidden/>
          </w:rPr>
          <w:tab/>
        </w:r>
        <w:r w:rsidR="00D038C9">
          <w:rPr>
            <w:webHidden/>
          </w:rPr>
          <w:fldChar w:fldCharType="begin"/>
        </w:r>
        <w:r w:rsidR="00D038C9">
          <w:rPr>
            <w:webHidden/>
          </w:rPr>
          <w:instrText xml:space="preserve"> PAGEREF _Toc394608553 \h </w:instrText>
        </w:r>
        <w:r w:rsidR="00D038C9">
          <w:rPr>
            <w:webHidden/>
          </w:rPr>
        </w:r>
        <w:r w:rsidR="00D038C9">
          <w:rPr>
            <w:webHidden/>
          </w:rPr>
          <w:fldChar w:fldCharType="separate"/>
        </w:r>
        <w:r w:rsidR="00E63C66">
          <w:rPr>
            <w:webHidden/>
          </w:rPr>
          <w:t>28</w:t>
        </w:r>
        <w:r w:rsidR="00D038C9">
          <w:rPr>
            <w:webHidden/>
          </w:rPr>
          <w:fldChar w:fldCharType="end"/>
        </w:r>
      </w:hyperlink>
    </w:p>
    <w:p w:rsidR="00D038C9" w:rsidRDefault="007F4467">
      <w:pPr>
        <w:pStyle w:val="TOC3"/>
        <w:rPr>
          <w:lang w:bidi="ar-SA"/>
        </w:rPr>
      </w:pPr>
      <w:hyperlink w:anchor="_Toc394608554" w:history="1">
        <w:r w:rsidR="00D038C9" w:rsidRPr="006C5FE9">
          <w:rPr>
            <w:rStyle w:val="Hyperlink"/>
          </w:rPr>
          <w:t>Mosaic</w:t>
        </w:r>
        <w:r w:rsidR="00D038C9">
          <w:rPr>
            <w:webHidden/>
          </w:rPr>
          <w:tab/>
        </w:r>
        <w:r w:rsidR="00D038C9">
          <w:rPr>
            <w:webHidden/>
          </w:rPr>
          <w:fldChar w:fldCharType="begin"/>
        </w:r>
        <w:r w:rsidR="00D038C9">
          <w:rPr>
            <w:webHidden/>
          </w:rPr>
          <w:instrText xml:space="preserve"> PAGEREF _Toc394608554 \h </w:instrText>
        </w:r>
        <w:r w:rsidR="00D038C9">
          <w:rPr>
            <w:webHidden/>
          </w:rPr>
        </w:r>
        <w:r w:rsidR="00D038C9">
          <w:rPr>
            <w:webHidden/>
          </w:rPr>
          <w:fldChar w:fldCharType="separate"/>
        </w:r>
        <w:r w:rsidR="00E63C66">
          <w:rPr>
            <w:webHidden/>
          </w:rPr>
          <w:t>28</w:t>
        </w:r>
        <w:r w:rsidR="00D038C9">
          <w:rPr>
            <w:webHidden/>
          </w:rPr>
          <w:fldChar w:fldCharType="end"/>
        </w:r>
      </w:hyperlink>
    </w:p>
    <w:p w:rsidR="00D038C9" w:rsidRDefault="007F4467">
      <w:pPr>
        <w:pStyle w:val="TOC3"/>
        <w:rPr>
          <w:lang w:bidi="ar-SA"/>
        </w:rPr>
      </w:pPr>
      <w:hyperlink w:anchor="_Toc394608555" w:history="1">
        <w:r w:rsidR="00D038C9" w:rsidRPr="006C5FE9">
          <w:rPr>
            <w:rStyle w:val="Hyperlink"/>
          </w:rPr>
          <w:t>Mosaic to Workspace</w:t>
        </w:r>
        <w:r w:rsidR="00D038C9">
          <w:rPr>
            <w:webHidden/>
          </w:rPr>
          <w:tab/>
        </w:r>
        <w:r w:rsidR="00D038C9">
          <w:rPr>
            <w:webHidden/>
          </w:rPr>
          <w:fldChar w:fldCharType="begin"/>
        </w:r>
        <w:r w:rsidR="00D038C9">
          <w:rPr>
            <w:webHidden/>
          </w:rPr>
          <w:instrText xml:space="preserve"> PAGEREF _Toc394608555 \h </w:instrText>
        </w:r>
        <w:r w:rsidR="00D038C9">
          <w:rPr>
            <w:webHidden/>
          </w:rPr>
        </w:r>
        <w:r w:rsidR="00D038C9">
          <w:rPr>
            <w:webHidden/>
          </w:rPr>
          <w:fldChar w:fldCharType="separate"/>
        </w:r>
        <w:r w:rsidR="00E63C66">
          <w:rPr>
            <w:webHidden/>
          </w:rPr>
          <w:t>30</w:t>
        </w:r>
        <w:r w:rsidR="00D038C9">
          <w:rPr>
            <w:webHidden/>
          </w:rPr>
          <w:fldChar w:fldCharType="end"/>
        </w:r>
      </w:hyperlink>
    </w:p>
    <w:p w:rsidR="00D038C9" w:rsidRDefault="007F4467">
      <w:pPr>
        <w:pStyle w:val="TOC3"/>
        <w:rPr>
          <w:lang w:bidi="ar-SA"/>
        </w:rPr>
      </w:pPr>
      <w:hyperlink w:anchor="_Toc394608556" w:history="1">
        <w:r w:rsidR="00D038C9" w:rsidRPr="006C5FE9">
          <w:rPr>
            <w:rStyle w:val="Hyperlink"/>
            <w:shd w:val="clear" w:color="auto" w:fill="FFFFFF"/>
          </w:rPr>
          <w:t>Move Files</w:t>
        </w:r>
        <w:r w:rsidR="00D038C9">
          <w:rPr>
            <w:webHidden/>
          </w:rPr>
          <w:tab/>
        </w:r>
        <w:r w:rsidR="00D038C9">
          <w:rPr>
            <w:webHidden/>
          </w:rPr>
          <w:fldChar w:fldCharType="begin"/>
        </w:r>
        <w:r w:rsidR="00D038C9">
          <w:rPr>
            <w:webHidden/>
          </w:rPr>
          <w:instrText xml:space="preserve"> PAGEREF _Toc394608556 \h </w:instrText>
        </w:r>
        <w:r w:rsidR="00D038C9">
          <w:rPr>
            <w:webHidden/>
          </w:rPr>
        </w:r>
        <w:r w:rsidR="00D038C9">
          <w:rPr>
            <w:webHidden/>
          </w:rPr>
          <w:fldChar w:fldCharType="separate"/>
        </w:r>
        <w:r w:rsidR="00E63C66">
          <w:rPr>
            <w:webHidden/>
          </w:rPr>
          <w:t>31</w:t>
        </w:r>
        <w:r w:rsidR="00D038C9">
          <w:rPr>
            <w:webHidden/>
          </w:rPr>
          <w:fldChar w:fldCharType="end"/>
        </w:r>
      </w:hyperlink>
    </w:p>
    <w:p w:rsidR="00D038C9" w:rsidRDefault="007F4467">
      <w:pPr>
        <w:pStyle w:val="TOC3"/>
        <w:rPr>
          <w:lang w:bidi="ar-SA"/>
        </w:rPr>
      </w:pPr>
      <w:hyperlink w:anchor="_Toc394608557" w:history="1">
        <w:r w:rsidR="00D038C9" w:rsidRPr="006C5FE9">
          <w:rPr>
            <w:rStyle w:val="Hyperlink"/>
            <w:shd w:val="clear" w:color="auto" w:fill="FFFFFF"/>
          </w:rPr>
          <w:t>Replace Data Source</w:t>
        </w:r>
        <w:r w:rsidR="00D038C9">
          <w:rPr>
            <w:webHidden/>
          </w:rPr>
          <w:tab/>
        </w:r>
        <w:r w:rsidR="00D038C9">
          <w:rPr>
            <w:webHidden/>
          </w:rPr>
          <w:fldChar w:fldCharType="begin"/>
        </w:r>
        <w:r w:rsidR="00D038C9">
          <w:rPr>
            <w:webHidden/>
          </w:rPr>
          <w:instrText xml:space="preserve"> PAGEREF _Toc394608557 \h </w:instrText>
        </w:r>
        <w:r w:rsidR="00D038C9">
          <w:rPr>
            <w:webHidden/>
          </w:rPr>
        </w:r>
        <w:r w:rsidR="00D038C9">
          <w:rPr>
            <w:webHidden/>
          </w:rPr>
          <w:fldChar w:fldCharType="separate"/>
        </w:r>
        <w:r w:rsidR="00E63C66">
          <w:rPr>
            <w:webHidden/>
          </w:rPr>
          <w:t>31</w:t>
        </w:r>
        <w:r w:rsidR="00D038C9">
          <w:rPr>
            <w:webHidden/>
          </w:rPr>
          <w:fldChar w:fldCharType="end"/>
        </w:r>
      </w:hyperlink>
    </w:p>
    <w:p w:rsidR="00D038C9" w:rsidRDefault="007F4467">
      <w:pPr>
        <w:pStyle w:val="TOC3"/>
        <w:rPr>
          <w:lang w:bidi="ar-SA"/>
        </w:rPr>
      </w:pPr>
      <w:hyperlink w:anchor="_Toc394608558" w:history="1">
        <w:r w:rsidR="00D038C9" w:rsidRPr="006C5FE9">
          <w:rPr>
            <w:rStyle w:val="Hyperlink"/>
            <w:shd w:val="clear" w:color="auto" w:fill="FFFFFF"/>
          </w:rPr>
          <w:t>Replace Workspace Path</w:t>
        </w:r>
        <w:r w:rsidR="00D038C9">
          <w:rPr>
            <w:webHidden/>
          </w:rPr>
          <w:tab/>
        </w:r>
        <w:r w:rsidR="00D038C9">
          <w:rPr>
            <w:webHidden/>
          </w:rPr>
          <w:fldChar w:fldCharType="begin"/>
        </w:r>
        <w:r w:rsidR="00D038C9">
          <w:rPr>
            <w:webHidden/>
          </w:rPr>
          <w:instrText xml:space="preserve"> PAGEREF _Toc394608558 \h </w:instrText>
        </w:r>
        <w:r w:rsidR="00D038C9">
          <w:rPr>
            <w:webHidden/>
          </w:rPr>
        </w:r>
        <w:r w:rsidR="00D038C9">
          <w:rPr>
            <w:webHidden/>
          </w:rPr>
          <w:fldChar w:fldCharType="separate"/>
        </w:r>
        <w:r w:rsidR="00E63C66">
          <w:rPr>
            <w:webHidden/>
          </w:rPr>
          <w:t>32</w:t>
        </w:r>
        <w:r w:rsidR="00D038C9">
          <w:rPr>
            <w:webHidden/>
          </w:rPr>
          <w:fldChar w:fldCharType="end"/>
        </w:r>
      </w:hyperlink>
    </w:p>
    <w:p w:rsidR="00D038C9" w:rsidRDefault="007F4467">
      <w:pPr>
        <w:pStyle w:val="TOC3"/>
        <w:rPr>
          <w:lang w:bidi="ar-SA"/>
        </w:rPr>
      </w:pPr>
      <w:hyperlink w:anchor="_Toc394608559" w:history="1">
        <w:r w:rsidR="00D038C9" w:rsidRPr="006C5FE9">
          <w:rPr>
            <w:rStyle w:val="Hyperlink"/>
            <w:shd w:val="clear" w:color="auto" w:fill="FFFFFF"/>
          </w:rPr>
          <w:t>Zip Files</w:t>
        </w:r>
        <w:r w:rsidR="00D038C9">
          <w:rPr>
            <w:webHidden/>
          </w:rPr>
          <w:tab/>
        </w:r>
        <w:r w:rsidR="00D038C9">
          <w:rPr>
            <w:webHidden/>
          </w:rPr>
          <w:fldChar w:fldCharType="begin"/>
        </w:r>
        <w:r w:rsidR="00D038C9">
          <w:rPr>
            <w:webHidden/>
          </w:rPr>
          <w:instrText xml:space="preserve"> PAGEREF _Toc394608559 \h </w:instrText>
        </w:r>
        <w:r w:rsidR="00D038C9">
          <w:rPr>
            <w:webHidden/>
          </w:rPr>
        </w:r>
        <w:r w:rsidR="00D038C9">
          <w:rPr>
            <w:webHidden/>
          </w:rPr>
          <w:fldChar w:fldCharType="separate"/>
        </w:r>
        <w:r w:rsidR="00E63C66">
          <w:rPr>
            <w:webHidden/>
          </w:rPr>
          <w:t>33</w:t>
        </w:r>
        <w:r w:rsidR="00D038C9">
          <w:rPr>
            <w:webHidden/>
          </w:rPr>
          <w:fldChar w:fldCharType="end"/>
        </w:r>
      </w:hyperlink>
    </w:p>
    <w:p w:rsidR="00D038C9" w:rsidRDefault="007F4467">
      <w:pPr>
        <w:pStyle w:val="TOC1"/>
        <w:rPr>
          <w:rFonts w:eastAsiaTheme="minorEastAsia" w:cstheme="minorBidi"/>
          <w:b w:val="0"/>
          <w:color w:val="auto"/>
          <w:sz w:val="22"/>
          <w:szCs w:val="22"/>
          <w:lang w:val="en-US" w:bidi="ar-SA"/>
        </w:rPr>
      </w:pPr>
      <w:hyperlink w:anchor="_Toc394608560" w:history="1">
        <w:r w:rsidR="00D038C9" w:rsidRPr="006C5FE9">
          <w:rPr>
            <w:rStyle w:val="Hyperlink"/>
          </w:rPr>
          <w:t>Working with Lists</w:t>
        </w:r>
        <w:r w:rsidR="00D038C9">
          <w:rPr>
            <w:webHidden/>
          </w:rPr>
          <w:tab/>
        </w:r>
        <w:r w:rsidR="00D038C9">
          <w:rPr>
            <w:webHidden/>
          </w:rPr>
          <w:fldChar w:fldCharType="begin"/>
        </w:r>
        <w:r w:rsidR="00D038C9">
          <w:rPr>
            <w:webHidden/>
          </w:rPr>
          <w:instrText xml:space="preserve"> PAGEREF _Toc394608560 \h </w:instrText>
        </w:r>
        <w:r w:rsidR="00D038C9">
          <w:rPr>
            <w:webHidden/>
          </w:rPr>
        </w:r>
        <w:r w:rsidR="00D038C9">
          <w:rPr>
            <w:webHidden/>
          </w:rPr>
          <w:fldChar w:fldCharType="separate"/>
        </w:r>
        <w:r w:rsidR="00E63C66">
          <w:rPr>
            <w:webHidden/>
          </w:rPr>
          <w:t>33</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61" w:history="1">
        <w:r w:rsidR="00D038C9" w:rsidRPr="006C5FE9">
          <w:rPr>
            <w:rStyle w:val="Hyperlink"/>
          </w:rPr>
          <w:t>Adding Results to a List</w:t>
        </w:r>
        <w:r w:rsidR="00D038C9">
          <w:rPr>
            <w:webHidden/>
          </w:rPr>
          <w:tab/>
        </w:r>
        <w:r w:rsidR="00D038C9">
          <w:rPr>
            <w:webHidden/>
          </w:rPr>
          <w:fldChar w:fldCharType="begin"/>
        </w:r>
        <w:r w:rsidR="00D038C9">
          <w:rPr>
            <w:webHidden/>
          </w:rPr>
          <w:instrText xml:space="preserve"> PAGEREF _Toc394608561 \h </w:instrText>
        </w:r>
        <w:r w:rsidR="00D038C9">
          <w:rPr>
            <w:webHidden/>
          </w:rPr>
        </w:r>
        <w:r w:rsidR="00D038C9">
          <w:rPr>
            <w:webHidden/>
          </w:rPr>
          <w:fldChar w:fldCharType="separate"/>
        </w:r>
        <w:r w:rsidR="00E63C66">
          <w:rPr>
            <w:webHidden/>
          </w:rPr>
          <w:t>34</w:t>
        </w:r>
        <w:r w:rsidR="00D038C9">
          <w:rPr>
            <w:webHidden/>
          </w:rPr>
          <w:fldChar w:fldCharType="end"/>
        </w:r>
      </w:hyperlink>
    </w:p>
    <w:p w:rsidR="00D038C9" w:rsidRDefault="007F4467">
      <w:pPr>
        <w:pStyle w:val="TOC2"/>
        <w:rPr>
          <w:rFonts w:eastAsiaTheme="minorEastAsia" w:cstheme="minorBidi"/>
          <w:color w:val="auto"/>
          <w:szCs w:val="22"/>
          <w:lang w:val="en-US" w:bidi="ar-SA"/>
        </w:rPr>
      </w:pPr>
      <w:hyperlink w:anchor="_Toc394608562" w:history="1">
        <w:r w:rsidR="00D038C9" w:rsidRPr="006C5FE9">
          <w:rPr>
            <w:rStyle w:val="Hyperlink"/>
          </w:rPr>
          <w:t>Exporting Results as a List</w:t>
        </w:r>
        <w:r w:rsidR="00D038C9">
          <w:rPr>
            <w:webHidden/>
          </w:rPr>
          <w:tab/>
        </w:r>
        <w:r w:rsidR="00D038C9">
          <w:rPr>
            <w:webHidden/>
          </w:rPr>
          <w:fldChar w:fldCharType="begin"/>
        </w:r>
        <w:r w:rsidR="00D038C9">
          <w:rPr>
            <w:webHidden/>
          </w:rPr>
          <w:instrText xml:space="preserve"> PAGEREF _Toc394608562 \h </w:instrText>
        </w:r>
        <w:r w:rsidR="00D038C9">
          <w:rPr>
            <w:webHidden/>
          </w:rPr>
        </w:r>
        <w:r w:rsidR="00D038C9">
          <w:rPr>
            <w:webHidden/>
          </w:rPr>
          <w:fldChar w:fldCharType="separate"/>
        </w:r>
        <w:r w:rsidR="00E63C66">
          <w:rPr>
            <w:webHidden/>
          </w:rPr>
          <w:t>34</w:t>
        </w:r>
        <w:r w:rsidR="00D038C9">
          <w:rPr>
            <w:webHidden/>
          </w:rPr>
          <w:fldChar w:fldCharType="end"/>
        </w:r>
      </w:hyperlink>
    </w:p>
    <w:p w:rsidR="002255BF" w:rsidRDefault="0027619C" w:rsidP="00B83183">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fldChar w:fldCharType="end"/>
      </w:r>
    </w:p>
    <w:p w:rsidR="002255BF" w:rsidRDefault="002255BF">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br w:type="page"/>
      </w:r>
    </w:p>
    <w:p w:rsidR="00A4293E" w:rsidRPr="00525E05" w:rsidRDefault="002F08FF" w:rsidP="00683109">
      <w:pPr>
        <w:pStyle w:val="VGHeading1"/>
        <w:rPr>
          <w:kern w:val="32"/>
          <w:lang w:eastAsia="en-AU"/>
        </w:rPr>
      </w:pPr>
      <w:bookmarkStart w:id="0" w:name="_Toc394608503"/>
      <w:bookmarkStart w:id="1" w:name="_Toc197233078"/>
      <w:bookmarkStart w:id="2" w:name="_Toc197246577"/>
      <w:bookmarkStart w:id="3" w:name="_Toc197246773"/>
      <w:bookmarkStart w:id="4" w:name="_Toc197488031"/>
      <w:r>
        <w:lastRenderedPageBreak/>
        <w:t>Introduction</w:t>
      </w:r>
      <w:bookmarkEnd w:id="0"/>
    </w:p>
    <w:p w:rsidR="00E54182" w:rsidRPr="005535EA" w:rsidRDefault="00E54182" w:rsidP="00683109">
      <w:pPr>
        <w:pStyle w:val="VGHeading2"/>
      </w:pPr>
      <w:bookmarkStart w:id="5" w:name="_Toc394608504"/>
      <w:bookmarkEnd w:id="1"/>
      <w:bookmarkEnd w:id="2"/>
      <w:bookmarkEnd w:id="3"/>
      <w:bookmarkEnd w:id="4"/>
      <w:r w:rsidRPr="005535EA">
        <w:t>What is Voyager?</w:t>
      </w:r>
      <w:bookmarkEnd w:id="5"/>
    </w:p>
    <w:p w:rsidR="00E54182" w:rsidRPr="005535EA" w:rsidRDefault="00E54182" w:rsidP="003F5A4D">
      <w:pPr>
        <w:pStyle w:val="Voyagertextindent"/>
      </w:pPr>
      <w:r w:rsidRPr="005535EA">
        <w:t>Voyager is a powerful search solution that combines a comprehensive knowledge of geospatial data with web style search.</w:t>
      </w:r>
    </w:p>
    <w:p w:rsidR="00E54182" w:rsidRPr="005535EA" w:rsidRDefault="00E54182" w:rsidP="003F5A4D">
      <w:pPr>
        <w:pStyle w:val="Voyagertextindent"/>
      </w:pPr>
      <w:r w:rsidRPr="005535EA">
        <w:t xml:space="preserve">With Voyager, users can easily find GIS datasets, images, maps, layers and other documents (Word, PowerPoint, PDF) stored on their desktop, </w:t>
      </w:r>
      <w:r w:rsidR="00BF4DE0">
        <w:t xml:space="preserve">on </w:t>
      </w:r>
      <w:r w:rsidRPr="005535EA">
        <w:t xml:space="preserve">servers or </w:t>
      </w:r>
      <w:r w:rsidR="00BF4DE0">
        <w:t>on</w:t>
      </w:r>
      <w:r w:rsidRPr="005535EA">
        <w:t xml:space="preserve"> the web.</w:t>
      </w:r>
      <w:r w:rsidR="00BF4DE0">
        <w:t xml:space="preserve">  This can greatly reduce the time users need to spend searching for information.</w:t>
      </w:r>
    </w:p>
    <w:p w:rsidR="00E54182" w:rsidRPr="005535EA" w:rsidRDefault="00E54182" w:rsidP="00683109">
      <w:pPr>
        <w:pStyle w:val="VGHeading2"/>
      </w:pPr>
      <w:bookmarkStart w:id="6" w:name="_Toc394608505"/>
      <w:r w:rsidRPr="005535EA">
        <w:t xml:space="preserve">How </w:t>
      </w:r>
      <w:r>
        <w:t>Does Voyager Work?</w:t>
      </w:r>
      <w:bookmarkEnd w:id="6"/>
    </w:p>
    <w:p w:rsidR="00E54182" w:rsidRDefault="00E54182" w:rsidP="003F5A4D">
      <w:pPr>
        <w:pStyle w:val="Voyagertextindent"/>
      </w:pPr>
      <w:r w:rsidRPr="005535EA">
        <w:t xml:space="preserve">Voyager runs as </w:t>
      </w:r>
      <w:r w:rsidR="00BF4DE0">
        <w:t xml:space="preserve">a </w:t>
      </w:r>
      <w:r w:rsidR="001078DC">
        <w:t>server-</w:t>
      </w:r>
      <w:r w:rsidRPr="005535EA">
        <w:t>based solution, accessed through any web browser. In both configurations Voyager fits within existing workflows and IT environments through an easy to install and easy to configure interface.</w:t>
      </w:r>
    </w:p>
    <w:p w:rsidR="00593DF2" w:rsidRPr="008E43F5" w:rsidRDefault="00593DF2" w:rsidP="00683109">
      <w:pPr>
        <w:pStyle w:val="VGHeading2"/>
      </w:pPr>
      <w:bookmarkStart w:id="7" w:name="_Toc394608506"/>
      <w:r w:rsidRPr="008E43F5">
        <w:t>Collectively Search</w:t>
      </w:r>
      <w:r>
        <w:t>es</w:t>
      </w:r>
      <w:r w:rsidRPr="008E43F5">
        <w:t xml:space="preserve"> all Content</w:t>
      </w:r>
      <w:bookmarkEnd w:id="7"/>
    </w:p>
    <w:p w:rsidR="00593DF2" w:rsidRPr="005535EA" w:rsidRDefault="00593DF2" w:rsidP="00593DF2">
      <w:pPr>
        <w:pStyle w:val="Voyagertextindent"/>
      </w:pPr>
      <w:r w:rsidRPr="005535EA">
        <w:t xml:space="preserve">Voyager provides the ability to search all geo-spatial content in an </w:t>
      </w:r>
      <w:r>
        <w:t>enterprise, a</w:t>
      </w:r>
      <w:r w:rsidRPr="005535EA">
        <w:t>lthough content sources might reside in different locations such as on a desktop, network file server, corporate database servers or web servers running inter</w:t>
      </w:r>
      <w:r>
        <w:t xml:space="preserve">nally or on the World Wide Web.  All of the data </w:t>
      </w:r>
      <w:r w:rsidRPr="005535EA">
        <w:t>appear as a single</w:t>
      </w:r>
      <w:r>
        <w:t>,</w:t>
      </w:r>
      <w:r w:rsidRPr="005535EA">
        <w:t xml:space="preserve"> integrated set of search results.</w:t>
      </w:r>
    </w:p>
    <w:p w:rsidR="00593DF2" w:rsidRPr="005535EA" w:rsidRDefault="00593DF2" w:rsidP="00683109">
      <w:pPr>
        <w:pStyle w:val="VGHeading2"/>
      </w:pPr>
      <w:bookmarkStart w:id="8" w:name="_Toc394608507"/>
      <w:r>
        <w:t>Creates a single index (catalog)</w:t>
      </w:r>
      <w:bookmarkEnd w:id="8"/>
    </w:p>
    <w:p w:rsidR="00E54182" w:rsidRPr="005535EA" w:rsidRDefault="00E54182" w:rsidP="003F5A4D">
      <w:pPr>
        <w:pStyle w:val="Voyagertextindent"/>
      </w:pPr>
      <w:r w:rsidRPr="005535EA">
        <w:t>Voyager builds a comprehensive catalog of resources rega</w:t>
      </w:r>
      <w:r w:rsidR="00593DF2">
        <w:t xml:space="preserve">rdless of where data is stored, and does not require metadata or any system downtime. </w:t>
      </w:r>
      <w:r w:rsidRPr="005535EA">
        <w:t>The catalog created by Voyager does not create a copy of the data, it simply finds it, makes a record of what it finds, and displays everything in a clean, easy to use interface.</w:t>
      </w:r>
    </w:p>
    <w:p w:rsidR="00E54182" w:rsidRPr="005535EA" w:rsidRDefault="00E54182" w:rsidP="00593DF2">
      <w:pPr>
        <w:pStyle w:val="Voyagertextindent"/>
      </w:pPr>
      <w:r w:rsidRPr="005535EA">
        <w:t>Once the catalog is created users can search for content using text, spatial and filtered queries.</w:t>
      </w:r>
      <w:r w:rsidR="00593DF2" w:rsidRPr="00593DF2">
        <w:t xml:space="preserve"> </w:t>
      </w:r>
    </w:p>
    <w:p w:rsidR="00E54182" w:rsidRPr="005535EA" w:rsidRDefault="00E54182" w:rsidP="00683109">
      <w:pPr>
        <w:pStyle w:val="VGHeading2"/>
      </w:pPr>
      <w:bookmarkStart w:id="9" w:name="_Toc394608508"/>
      <w:r>
        <w:t>What Can Voyager Do?</w:t>
      </w:r>
      <w:bookmarkEnd w:id="9"/>
    </w:p>
    <w:p w:rsidR="00E54182" w:rsidRPr="005535EA" w:rsidRDefault="00E54182" w:rsidP="003F5A4D">
      <w:pPr>
        <w:pStyle w:val="Voyagertextindent"/>
      </w:pPr>
      <w:r w:rsidRPr="005535EA">
        <w:t>Voyager’s universal search openly integrates data from anywhere in the organization using a single search solution. With Voyager you can:</w:t>
      </w:r>
    </w:p>
    <w:p w:rsidR="00E54182" w:rsidRPr="004C3AB3" w:rsidRDefault="00E54182" w:rsidP="00683109">
      <w:pPr>
        <w:pStyle w:val="Voyagertextindent"/>
      </w:pPr>
      <w:r w:rsidRPr="004C3AB3">
        <w:t xml:space="preserve">Quickly index GIS data, maps and office formats (PDF, Word, </w:t>
      </w:r>
      <w:r w:rsidR="0084449F" w:rsidRPr="004C3AB3">
        <w:t>and Excel</w:t>
      </w:r>
      <w:r w:rsidRPr="004C3AB3">
        <w:t xml:space="preserve"> etc.) on your own computer or across enterprise servers</w:t>
      </w:r>
    </w:p>
    <w:p w:rsidR="00E54182" w:rsidRPr="004C3AB3" w:rsidRDefault="00E54182" w:rsidP="00683109">
      <w:pPr>
        <w:pStyle w:val="Voyagertextindent"/>
      </w:pPr>
      <w:r w:rsidRPr="004C3AB3">
        <w:t>Search for data and maps using full text and spatial queries as easily as you search the web</w:t>
      </w:r>
    </w:p>
    <w:p w:rsidR="00E54182" w:rsidRPr="004C3AB3" w:rsidRDefault="00E54182" w:rsidP="00683109">
      <w:pPr>
        <w:pStyle w:val="Voyagertextindent"/>
      </w:pPr>
      <w:r w:rsidRPr="004C3AB3">
        <w:lastRenderedPageBreak/>
        <w:t>Immediately preview the results of your search through thumbnails and instantly use your selected items in a variety of GIS applications</w:t>
      </w:r>
    </w:p>
    <w:p w:rsidR="00E54182" w:rsidRPr="004C3AB3" w:rsidRDefault="00E54182" w:rsidP="00683109">
      <w:pPr>
        <w:pStyle w:val="Voyagertextindent"/>
      </w:pPr>
      <w:r w:rsidRPr="004C3AB3">
        <w:t>Use search results in daily tasks such as adding data to ArcMap, extracting data to share with colleagues or use in the field, editing metadata, convert</w:t>
      </w:r>
      <w:r w:rsidR="00B10040">
        <w:t>ing search results to KML, etc.</w:t>
      </w:r>
    </w:p>
    <w:p w:rsidR="00E54182" w:rsidRPr="004C3AB3" w:rsidRDefault="00E54182" w:rsidP="00683109">
      <w:pPr>
        <w:pStyle w:val="Voyagertextindent"/>
      </w:pPr>
      <w:r w:rsidRPr="004C3AB3">
        <w:t>Voyager allows you to index and then search all of your GIS resources whether they are on your local file system, network shares or across the Internet. Once content is indexed, voyager streamlines a variety of daily tasks.</w:t>
      </w:r>
    </w:p>
    <w:p w:rsidR="00E54182" w:rsidRPr="004C3AB3" w:rsidRDefault="00E54182" w:rsidP="00683109">
      <w:pPr>
        <w:pStyle w:val="Voyagertextindent"/>
      </w:pPr>
      <w:r w:rsidRPr="004C3AB3">
        <w:t>For people who are not familiar with specialized GIS software or simply have data in a variety of places, Voyager is the perfect solution for providing information on maps, datasets and GIS services when you want it – right on your desktop. Voyager improves productivity by providing easy access to all of your GIS resources.</w:t>
      </w:r>
    </w:p>
    <w:p w:rsidR="00E54182" w:rsidRPr="004C3AB3" w:rsidRDefault="00E54182" w:rsidP="00683109">
      <w:pPr>
        <w:pStyle w:val="Voyagertextindent"/>
      </w:pPr>
      <w:r w:rsidRPr="004C3AB3">
        <w:t>Voyager makes publishing a searchable index of available GIS resources within a team, across an organization or over the Internet as easy as a single step. With Voyager you can quickly index and publish the maps and datasets that you wish to share. Voyager serves as a GIS portal.</w:t>
      </w:r>
    </w:p>
    <w:p w:rsidR="00E54182" w:rsidRPr="004C3AB3" w:rsidRDefault="00E54182" w:rsidP="00683109">
      <w:pPr>
        <w:pStyle w:val="Voyagertextindent"/>
      </w:pPr>
      <w:r w:rsidRPr="004C3AB3">
        <w:t>Voyager creates a rich, searchable index by crawling your datasets, layers, maps and GIS services. It is because of this that Voyager surpasses traditional GIS portals by offering a richer index by including items which traditional portals ignore such as map layers and map documents. Voyagers modern search interface is easy to use and makes searching your organization’s GIS resources as easy as searching the web.</w:t>
      </w:r>
    </w:p>
    <w:p w:rsidR="00E54182" w:rsidRPr="005535EA" w:rsidRDefault="00E54182" w:rsidP="003F5A4D">
      <w:pPr>
        <w:pStyle w:val="Voyagertextindent"/>
      </w:pPr>
      <w:r w:rsidRPr="005535EA">
        <w:t>Voyager</w:t>
      </w:r>
      <w:r w:rsidR="001267D9">
        <w:t xml:space="preserve"> helps answer </w:t>
      </w:r>
    </w:p>
    <w:p w:rsidR="00E54182" w:rsidRPr="004C3AB3" w:rsidRDefault="00E54182" w:rsidP="00077249">
      <w:pPr>
        <w:pStyle w:val="Voyagertextindent2"/>
        <w:numPr>
          <w:ilvl w:val="0"/>
          <w:numId w:val="3"/>
        </w:numPr>
      </w:pPr>
      <w:r w:rsidRPr="004C3AB3">
        <w:t>How many datasets do I have?</w:t>
      </w:r>
    </w:p>
    <w:p w:rsidR="00E54182" w:rsidRPr="004C3AB3" w:rsidRDefault="00E54182" w:rsidP="00077249">
      <w:pPr>
        <w:pStyle w:val="Voyagertextindent2"/>
        <w:numPr>
          <w:ilvl w:val="0"/>
          <w:numId w:val="3"/>
        </w:numPr>
      </w:pPr>
      <w:r w:rsidRPr="004C3AB3">
        <w:t>How many duplicate datasets are there?</w:t>
      </w:r>
    </w:p>
    <w:p w:rsidR="00E54182" w:rsidRPr="004C3AB3" w:rsidRDefault="00E54182" w:rsidP="00077249">
      <w:pPr>
        <w:pStyle w:val="Voyagertextindent2"/>
        <w:numPr>
          <w:ilvl w:val="0"/>
          <w:numId w:val="3"/>
        </w:numPr>
      </w:pPr>
      <w:r w:rsidRPr="004C3AB3">
        <w:t>Which datasets are large? Which are small?</w:t>
      </w:r>
    </w:p>
    <w:p w:rsidR="00E54182" w:rsidRPr="004C3AB3" w:rsidRDefault="00E54182" w:rsidP="00077249">
      <w:pPr>
        <w:pStyle w:val="Voyagertextindent2"/>
        <w:numPr>
          <w:ilvl w:val="0"/>
          <w:numId w:val="3"/>
        </w:numPr>
      </w:pPr>
      <w:r w:rsidRPr="004C3AB3">
        <w:t>What spatial references am I using?</w:t>
      </w:r>
    </w:p>
    <w:p w:rsidR="00E54182" w:rsidRPr="004C3AB3" w:rsidRDefault="00E54182" w:rsidP="00077249">
      <w:pPr>
        <w:pStyle w:val="Voyagertextindent2"/>
        <w:numPr>
          <w:ilvl w:val="0"/>
          <w:numId w:val="3"/>
        </w:numPr>
      </w:pPr>
      <w:r w:rsidRPr="004C3AB3">
        <w:t>Which datasets are most commonly used in my maps?</w:t>
      </w:r>
    </w:p>
    <w:p w:rsidR="00E54182" w:rsidRPr="004C3AB3" w:rsidRDefault="00E54182" w:rsidP="00077249">
      <w:pPr>
        <w:pStyle w:val="Voyagertextindent2"/>
        <w:numPr>
          <w:ilvl w:val="0"/>
          <w:numId w:val="3"/>
        </w:numPr>
      </w:pPr>
      <w:r w:rsidRPr="004C3AB3">
        <w:t>Which resources are slow to access? Slow to draw?</w:t>
      </w:r>
    </w:p>
    <w:p w:rsidR="00E54182" w:rsidRPr="005535EA" w:rsidRDefault="00E54182" w:rsidP="003F5A4D">
      <w:pPr>
        <w:pStyle w:val="Voyagertextindent"/>
      </w:pPr>
      <w:r w:rsidRPr="005535EA">
        <w:t>All of these questions can be answered within the search window. Searches can be saved and then re-run or shared with other users. Search results can also be viewed as RSS feeds enabling you to be updated as changes occur.</w:t>
      </w:r>
    </w:p>
    <w:p w:rsidR="00332C08" w:rsidRDefault="00332C08">
      <w:pPr>
        <w:rPr>
          <w:rFonts w:asciiTheme="minorHAnsi" w:hAnsiTheme="minorHAnsi" w:cs="Transit-Normal"/>
          <w:b/>
          <w:color w:val="EE1A30"/>
          <w:spacing w:val="-6"/>
          <w:sz w:val="28"/>
          <w:lang w:val="en-GB" w:bidi="en-US"/>
        </w:rPr>
      </w:pPr>
      <w:r>
        <w:br w:type="page"/>
      </w:r>
    </w:p>
    <w:p w:rsidR="001E4E4E" w:rsidRPr="005535EA" w:rsidRDefault="001E4E4E" w:rsidP="00683109">
      <w:pPr>
        <w:pStyle w:val="VGHeading1"/>
      </w:pPr>
      <w:bookmarkStart w:id="10" w:name="_Toc394608509"/>
      <w:r>
        <w:lastRenderedPageBreak/>
        <w:t>The Voyager</w:t>
      </w:r>
      <w:r w:rsidRPr="005535EA">
        <w:t xml:space="preserve"> Interface</w:t>
      </w:r>
      <w:bookmarkEnd w:id="10"/>
    </w:p>
    <w:p w:rsidR="009314A8" w:rsidRDefault="001E4E4E" w:rsidP="009314A8">
      <w:pPr>
        <w:pStyle w:val="VoyagerText"/>
      </w:pPr>
      <w:r w:rsidRPr="005535EA">
        <w:t>The Voyager display is composed of a few basic components, including a textual search box, a toolbar containing some helpful menus, a search results area, an overview map, and filters, all of which will be explained in this section.</w:t>
      </w:r>
    </w:p>
    <w:p w:rsidR="009314A8" w:rsidRDefault="007F4467" w:rsidP="003F5A4D">
      <w:pPr>
        <w:pStyle w:val="VoyagerText"/>
      </w:pPr>
      <w:r>
        <w:rPr>
          <w:noProof/>
        </w:rPr>
        <w:pict>
          <v:shape id="_x0000_s1033" type="#_x0000_t202" style="position:absolute;left:0;text-align:left;margin-left:338.65pt;margin-top:7.9pt;width:112.85pt;height:29.1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3">
              <w:txbxContent>
                <w:p w:rsidR="007F4467" w:rsidRPr="009314A8" w:rsidRDefault="007F4467" w:rsidP="009314A8">
                  <w:pPr>
                    <w:rPr>
                      <w:rFonts w:asciiTheme="minorHAnsi" w:hAnsiTheme="minorHAnsi"/>
                      <w:b/>
                      <w:color w:val="FF0000"/>
                      <w:sz w:val="28"/>
                      <w:szCs w:val="28"/>
                    </w:rPr>
                  </w:pPr>
                  <w:r>
                    <w:rPr>
                      <w:rFonts w:asciiTheme="minorHAnsi" w:hAnsiTheme="minorHAnsi"/>
                      <w:b/>
                      <w:color w:val="FF0000"/>
                      <w:sz w:val="28"/>
                      <w:szCs w:val="28"/>
                    </w:rPr>
                    <w:t>Overview Map</w:t>
                  </w:r>
                </w:p>
              </w:txbxContent>
            </v:textbox>
          </v:shape>
        </w:pict>
      </w:r>
      <w:r>
        <w:rPr>
          <w:noProof/>
        </w:rPr>
        <w:pict>
          <v:shape id="_x0000_s1032" type="#_x0000_t202" style="position:absolute;left:0;text-align:left;margin-left:192.6pt;margin-top:6.7pt;width:84.35pt;height:24.3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mso-fit-shape-to-text:t">
              <w:txbxContent>
                <w:p w:rsidR="007F4467" w:rsidRPr="009314A8" w:rsidRDefault="007F4467">
                  <w:pPr>
                    <w:rPr>
                      <w:rFonts w:asciiTheme="minorHAnsi" w:hAnsiTheme="minorHAnsi"/>
                      <w:b/>
                      <w:color w:val="FF0000"/>
                      <w:sz w:val="28"/>
                      <w:szCs w:val="28"/>
                    </w:rPr>
                  </w:pPr>
                  <w:r w:rsidRPr="009314A8">
                    <w:rPr>
                      <w:rFonts w:asciiTheme="minorHAnsi" w:hAnsiTheme="minorHAnsi"/>
                      <w:b/>
                      <w:color w:val="FF0000"/>
                      <w:sz w:val="28"/>
                      <w:szCs w:val="28"/>
                    </w:rPr>
                    <w:t>Search Box</w:t>
                  </w:r>
                </w:p>
              </w:txbxContent>
            </v:textbox>
          </v:shape>
        </w:pict>
      </w:r>
    </w:p>
    <w:p w:rsidR="009314A8" w:rsidRDefault="007F4467" w:rsidP="009314A8">
      <w:r>
        <w:rPr>
          <w:noProof/>
          <w:lang w:val="en-US"/>
        </w:rPr>
        <w:pict>
          <v:shapetype id="_x0000_t32" coordsize="21600,21600" o:spt="32" o:oned="t" path="m,l21600,21600e" filled="f">
            <v:path arrowok="t" fillok="f" o:connecttype="none"/>
            <o:lock v:ext="edit" shapetype="t"/>
          </v:shapetype>
          <v:shape id="_x0000_s1047" type="#_x0000_t32" style="position:absolute;margin-left:230.25pt;margin-top:6.3pt;width:.05pt;height:16.35pt;flip:y;z-index:251677696" o:connectortype="straight" strokecolor="red" strokeweight="1.75pt"/>
        </w:pict>
      </w:r>
      <w:r>
        <w:rPr>
          <w:noProof/>
          <w:lang w:val="en-US"/>
        </w:rPr>
        <w:pict>
          <v:shape id="_x0000_s1046" type="#_x0000_t32" style="position:absolute;margin-left:387.75pt;margin-top:10.35pt;width:0;height:75.3pt;flip:y;z-index:251676672" o:connectortype="straight" strokecolor="red" strokeweight="1.75pt"/>
        </w:pict>
      </w:r>
    </w:p>
    <w:p w:rsidR="009314A8" w:rsidRDefault="007F4467" w:rsidP="00CD75C1">
      <w:r>
        <w:rPr>
          <w:noProof/>
          <w:lang w:val="en-US"/>
        </w:rPr>
        <w:pict>
          <v:shape id="_x0000_s1038" type="#_x0000_t202" style="position:absolute;margin-left:359.85pt;margin-top:465.75pt;width:60.15pt;height:24.3pt;z-index:2516705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8;mso-fit-shape-to-text:t">
              <w:txbxContent>
                <w:p w:rsidR="007F4467" w:rsidRPr="009314A8" w:rsidRDefault="007F4467" w:rsidP="0043556C">
                  <w:pPr>
                    <w:rPr>
                      <w:rFonts w:asciiTheme="minorHAnsi" w:hAnsiTheme="minorHAnsi"/>
                      <w:b/>
                      <w:color w:val="FF0000"/>
                      <w:sz w:val="28"/>
                      <w:szCs w:val="28"/>
                    </w:rPr>
                  </w:pPr>
                  <w:r>
                    <w:rPr>
                      <w:rFonts w:asciiTheme="minorHAnsi" w:hAnsiTheme="minorHAnsi"/>
                      <w:b/>
                      <w:color w:val="FF0000"/>
                      <w:sz w:val="28"/>
                      <w:szCs w:val="28"/>
                    </w:rPr>
                    <w:t>Filters</w:t>
                  </w:r>
                </w:p>
              </w:txbxContent>
            </v:textbox>
          </v:shape>
        </w:pict>
      </w:r>
      <w:r>
        <w:rPr>
          <w:noProof/>
          <w:lang w:val="en-US"/>
        </w:rPr>
        <w:pict>
          <v:shape id="_x0000_s1049" type="#_x0000_t32" style="position:absolute;margin-left:384pt;margin-top:441.45pt;width:.05pt;height:25.35pt;flip:y;z-index:251679744" o:connectortype="straight" strokecolor="red" strokeweight="1.75pt"/>
        </w:pict>
      </w:r>
      <w:r>
        <w:rPr>
          <w:noProof/>
          <w:lang w:val="en-GB" w:bidi="en-US"/>
        </w:rPr>
        <w:pict>
          <v:shape id="_x0000_s1034" type="#_x0000_t202" style="position:absolute;margin-left:-60.15pt;margin-top:221.55pt;width:60.15pt;height:39.75pt;z-index:25165926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4">
              <w:txbxContent>
                <w:p w:rsidR="007F4467" w:rsidRDefault="007F4467" w:rsidP="0091667B">
                  <w:pPr>
                    <w:rPr>
                      <w:rFonts w:asciiTheme="minorHAnsi" w:hAnsiTheme="minorHAnsi"/>
                      <w:b/>
                      <w:color w:val="FF0000"/>
                      <w:sz w:val="28"/>
                      <w:szCs w:val="28"/>
                    </w:rPr>
                  </w:pPr>
                  <w:r w:rsidRPr="009314A8">
                    <w:rPr>
                      <w:rFonts w:asciiTheme="minorHAnsi" w:hAnsiTheme="minorHAnsi"/>
                      <w:b/>
                      <w:color w:val="FF0000"/>
                      <w:sz w:val="28"/>
                      <w:szCs w:val="28"/>
                    </w:rPr>
                    <w:t xml:space="preserve">Search </w:t>
                  </w:r>
                </w:p>
                <w:p w:rsidR="007F4467" w:rsidRPr="009314A8" w:rsidRDefault="007F4467" w:rsidP="0091667B">
                  <w:pPr>
                    <w:rPr>
                      <w:rFonts w:asciiTheme="minorHAnsi" w:hAnsiTheme="minorHAnsi"/>
                      <w:b/>
                      <w:color w:val="FF0000"/>
                      <w:sz w:val="28"/>
                      <w:szCs w:val="28"/>
                    </w:rPr>
                  </w:pPr>
                  <w:r>
                    <w:rPr>
                      <w:rFonts w:asciiTheme="minorHAnsi" w:hAnsiTheme="minorHAnsi"/>
                      <w:b/>
                      <w:color w:val="FF0000"/>
                      <w:sz w:val="28"/>
                      <w:szCs w:val="28"/>
                    </w:rPr>
                    <w:t>Results</w:t>
                  </w:r>
                </w:p>
              </w:txbxContent>
            </v:textbox>
          </v:shape>
        </w:pict>
      </w:r>
      <w:r>
        <w:rPr>
          <w:noProof/>
          <w:lang w:val="en-GB" w:bidi="en-US"/>
        </w:rPr>
        <w:pict>
          <v:shape id="_x0000_s1048" type="#_x0000_t32" style="position:absolute;margin-left:-8.7pt;margin-top:241.8pt;width:34.55pt;height:0;z-index:251678720" o:connectortype="straight" strokecolor="red" strokeweight="1.75pt"/>
        </w:pict>
      </w:r>
      <w:r>
        <w:rPr>
          <w:noProof/>
          <w:lang w:val="en-GB" w:bidi="en-US"/>
        </w:rPr>
        <w:pict>
          <v:rect id="_x0000_s1043" style="position:absolute;margin-left:323.5pt;margin-top:69.3pt;width:128pt;height:127.5pt;z-index:251673600" strokecolor="red" strokeweight="2pt">
            <v:fill opacity="0"/>
          </v:rect>
        </w:pict>
      </w:r>
      <w:r>
        <w:rPr>
          <w:noProof/>
          <w:lang w:val="en-US"/>
        </w:rPr>
        <w:pict>
          <v:rect id="_x0000_s1044" style="position:absolute;margin-left:25.85pt;margin-top:85.8pt;width:286.9pt;height:354.75pt;z-index:251674624" strokecolor="red" strokeweight="2pt">
            <v:fill opacity="0"/>
          </v:rect>
        </w:pict>
      </w:r>
      <w:r>
        <w:rPr>
          <w:noProof/>
          <w:lang w:val="en-US"/>
        </w:rPr>
        <w:pict>
          <v:rect id="_x0000_s1045" style="position:absolute;margin-left:323.5pt;margin-top:252pt;width:128pt;height:188.55pt;z-index:251675648" strokecolor="red" strokeweight="2pt">
            <v:fill opacity="0"/>
          </v:rect>
        </w:pict>
      </w:r>
      <w:r>
        <w:rPr>
          <w:noProof/>
          <w:lang w:val="en-US"/>
        </w:rPr>
        <w:pict>
          <v:rect id="_x0000_s1042" style="position:absolute;margin-left:163.3pt;margin-top:6.3pt;width:149.45pt;height:36.3pt;z-index:251672576" strokecolor="red" strokeweight="2pt">
            <v:fill opacity="0"/>
          </v:rect>
        </w:pict>
      </w:r>
      <w:r>
        <w:pict>
          <v:shape id="Text Box 2" o:spid="_x0000_s1056" type="#_x0000_t202" style="width:472.95pt;height:521.5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
              <w:txbxContent>
                <w:p w:rsidR="007F4467" w:rsidRDefault="007F4467" w:rsidP="009314A8">
                  <w:pPr>
                    <w:jc w:val="center"/>
                  </w:pPr>
                  <w:r>
                    <w:rPr>
                      <w:noProof/>
                      <w:lang w:val="en-US"/>
                    </w:rPr>
                    <w:drawing>
                      <wp:inline distT="0" distB="0" distL="0" distR="0" wp14:anchorId="6F72D72B" wp14:editId="23B583AF">
                        <wp:extent cx="5605272" cy="5522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ndow.GIF"/>
                                <pic:cNvPicPr/>
                              </pic:nvPicPr>
                              <pic:blipFill>
                                <a:blip r:embed="rId14">
                                  <a:extLst>
                                    <a:ext uri="{28A0092B-C50C-407E-A947-70E740481C1C}">
                                      <a14:useLocalDpi xmlns:a14="http://schemas.microsoft.com/office/drawing/2010/main" val="0"/>
                                    </a:ext>
                                  </a:extLst>
                                </a:blip>
                                <a:stretch>
                                  <a:fillRect/>
                                </a:stretch>
                              </pic:blipFill>
                              <pic:spPr>
                                <a:xfrm>
                                  <a:off x="0" y="0"/>
                                  <a:ext cx="5605272" cy="5522976"/>
                                </a:xfrm>
                                <a:prstGeom prst="rect">
                                  <a:avLst/>
                                </a:prstGeom>
                              </pic:spPr>
                            </pic:pic>
                          </a:graphicData>
                        </a:graphic>
                      </wp:inline>
                    </w:drawing>
                  </w:r>
                </w:p>
              </w:txbxContent>
            </v:textbox>
            <w10:anchorlock/>
          </v:shape>
        </w:pict>
      </w:r>
    </w:p>
    <w:p w:rsidR="00744511" w:rsidRPr="005535EA" w:rsidRDefault="00744511" w:rsidP="00683109">
      <w:pPr>
        <w:pStyle w:val="VGHeading1"/>
      </w:pPr>
      <w:bookmarkStart w:id="11" w:name="_Toc394608510"/>
      <w:r w:rsidRPr="005535EA">
        <w:lastRenderedPageBreak/>
        <w:t>Searching for Data</w:t>
      </w:r>
      <w:bookmarkEnd w:id="11"/>
    </w:p>
    <w:p w:rsidR="00A8504D" w:rsidRDefault="00744511" w:rsidP="00A8504D">
      <w:pPr>
        <w:pStyle w:val="VoyagerText"/>
      </w:pPr>
      <w:r w:rsidRPr="00ED0750">
        <w:t>Searching for data can be done in different ways. Voyager provides filters, which can be used to narrow your set of results to just the data you are looking for. Another opt</w:t>
      </w:r>
      <w:r w:rsidR="00A8504D">
        <w:t>ion is to do a textual search</w:t>
      </w:r>
      <w:r w:rsidRPr="00ED0750">
        <w:t xml:space="preserve"> using the search box. </w:t>
      </w:r>
      <w:r w:rsidR="00A8504D">
        <w:t>You can also search by selecting an area from the Overview Map.</w:t>
      </w:r>
    </w:p>
    <w:p w:rsidR="00347BF2" w:rsidRPr="005535EA" w:rsidRDefault="00347BF2" w:rsidP="00683109">
      <w:pPr>
        <w:pStyle w:val="VGHeading2"/>
      </w:pPr>
      <w:bookmarkStart w:id="12" w:name="_Toc394608511"/>
      <w:r>
        <w:t>Filtering Data</w:t>
      </w:r>
      <w:bookmarkEnd w:id="12"/>
    </w:p>
    <w:p w:rsidR="00745BD1" w:rsidRPr="00C86D47" w:rsidRDefault="00347BF2" w:rsidP="00C86D47">
      <w:pPr>
        <w:pStyle w:val="Voyagertextindent"/>
        <w:rPr>
          <w:rStyle w:val="VoyagertextindentChar"/>
        </w:rPr>
      </w:pPr>
      <w:r w:rsidRPr="005535EA">
        <w:t xml:space="preserve">Below the Overview Map is a list of Filters, which are used to refine a search. </w:t>
      </w:r>
      <w:r w:rsidRPr="00DC41D7">
        <w:rPr>
          <w:rStyle w:val="VoyagertextindentChar"/>
        </w:rPr>
        <w:t>Within the Filters section, Field Statistics shows the total size, average size, and deviation for all files in the index.</w:t>
      </w:r>
      <w:r w:rsidR="00C86D47">
        <w:rPr>
          <w:rStyle w:val="VoyagertextindentChar"/>
        </w:rPr>
        <w:t xml:space="preserve"> </w:t>
      </w:r>
      <w:r w:rsidR="00745BD1">
        <w:rPr>
          <w:rStyle w:val="VoyagertextindentChar"/>
        </w:rPr>
        <w:t xml:space="preserve">See </w:t>
      </w:r>
      <w:r w:rsidR="00745BD1" w:rsidRPr="00745BD1">
        <w:rPr>
          <w:rStyle w:val="VoyagertextindentChar"/>
          <w:b/>
        </w:rPr>
        <w:t>Configuring Filters</w:t>
      </w:r>
      <w:r w:rsidR="00745BD1">
        <w:rPr>
          <w:rStyle w:val="VoyagertextindentChar"/>
        </w:rPr>
        <w:t xml:space="preserve"> for information on how to customize the filters.</w:t>
      </w:r>
    </w:p>
    <w:p w:rsidR="00A8504D" w:rsidRDefault="00A8504D" w:rsidP="00683109">
      <w:pPr>
        <w:pStyle w:val="VGHeading2"/>
      </w:pPr>
      <w:bookmarkStart w:id="13" w:name="_Toc394608512"/>
      <w:r>
        <w:t xml:space="preserve">Searching </w:t>
      </w:r>
      <w:r w:rsidR="00021497">
        <w:t xml:space="preserve">by </w:t>
      </w:r>
      <w:r>
        <w:t>Area</w:t>
      </w:r>
      <w:bookmarkEnd w:id="13"/>
    </w:p>
    <w:p w:rsidR="006A67B9" w:rsidRDefault="007F4467" w:rsidP="006A67B9">
      <w:pPr>
        <w:pStyle w:val="Voyagertextindent"/>
      </w:pPr>
      <w:r>
        <w:rPr>
          <w:noProof/>
        </w:rPr>
        <w:pict>
          <v:shape id="_x0000_s1050" type="#_x0000_t202" style="position:absolute;left:0;text-align:left;margin-left:92.6pt;margin-top:63.75pt;width:277.15pt;height:211.9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style="mso-next-textbox:#_x0000_s1050">
              <w:txbxContent>
                <w:p w:rsidR="007F4467" w:rsidRDefault="007F4467" w:rsidP="00021497">
                  <w:pPr>
                    <w:jc w:val="center"/>
                  </w:pPr>
                  <w:r>
                    <w:rPr>
                      <w:b/>
                      <w:noProof/>
                      <w:lang w:val="en-US"/>
                    </w:rPr>
                    <w:drawing>
                      <wp:inline distT="0" distB="0" distL="0" distR="0" wp14:anchorId="308F04E0" wp14:editId="79BAD924">
                        <wp:extent cx="2724912" cy="24780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etail.GIF"/>
                                <pic:cNvPicPr/>
                              </pic:nvPicPr>
                              <pic:blipFill>
                                <a:blip r:embed="rId15">
                                  <a:extLst>
                                    <a:ext uri="{28A0092B-C50C-407E-A947-70E740481C1C}">
                                      <a14:useLocalDpi xmlns:a14="http://schemas.microsoft.com/office/drawing/2010/main" val="0"/>
                                    </a:ext>
                                  </a:extLst>
                                </a:blip>
                                <a:stretch>
                                  <a:fillRect/>
                                </a:stretch>
                              </pic:blipFill>
                              <pic:spPr>
                                <a:xfrm>
                                  <a:off x="0" y="0"/>
                                  <a:ext cx="2724912" cy="2478024"/>
                                </a:xfrm>
                                <a:prstGeom prst="rect">
                                  <a:avLst/>
                                </a:prstGeom>
                              </pic:spPr>
                            </pic:pic>
                          </a:graphicData>
                        </a:graphic>
                      </wp:inline>
                    </w:drawing>
                  </w:r>
                </w:p>
              </w:txbxContent>
            </v:textbox>
          </v:shape>
        </w:pict>
      </w:r>
      <w:r w:rsidR="00021497">
        <w:t xml:space="preserve">By default, Voyager displays all of the search results on the Overview Map. </w:t>
      </w:r>
      <w:r w:rsidR="00A8504D" w:rsidRPr="00A8504D">
        <w:t xml:space="preserve">To search an area (extent), click and drag a rectangle on the </w:t>
      </w:r>
      <w:r w:rsidR="00021497">
        <w:t>m</w:t>
      </w:r>
      <w:r w:rsidR="00A8504D" w:rsidRPr="00A8504D">
        <w:t>ap.  Voyager will display search results for that area.</w:t>
      </w:r>
      <w:r w:rsidR="00FE47AC">
        <w:t xml:space="preserve">  </w:t>
      </w:r>
      <w:r w:rsidR="006A7D9A">
        <w:t>The green lines outline the search extent and the red lines show the results within that extent.</w:t>
      </w:r>
      <w:r w:rsidR="006A67B9" w:rsidRPr="006A67B9">
        <w:t xml:space="preserve"> </w:t>
      </w: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6A67B9" w:rsidRDefault="006A67B9" w:rsidP="006A67B9">
      <w:pPr>
        <w:pStyle w:val="Voyagertextindent"/>
        <w:ind w:left="0"/>
      </w:pPr>
      <w:r>
        <w:t>The map has the following controls (the selected control will be highlighted):</w:t>
      </w:r>
    </w:p>
    <w:p w:rsidR="006A67B9" w:rsidRPr="006A67B9" w:rsidRDefault="006A67B9" w:rsidP="006A67B9">
      <w:pPr>
        <w:pStyle w:val="Voyagertextindent"/>
      </w:pPr>
    </w:p>
    <w:p w:rsidR="00611881" w:rsidRPr="000E2D2E" w:rsidRDefault="00F209E6" w:rsidP="00065E39">
      <w:pPr>
        <w:pStyle w:val="Voyagertextindent"/>
        <w:rPr>
          <w:szCs w:val="24"/>
        </w:rPr>
      </w:pPr>
      <w:r>
        <w:rPr>
          <w:noProof/>
        </w:rPr>
        <w:drawing>
          <wp:inline distT="0" distB="0" distL="0" distR="0" wp14:anchorId="3B44757D" wp14:editId="4C5C13B4">
            <wp:extent cx="5303520" cy="2084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buttons.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084832"/>
                    </a:xfrm>
                    <a:prstGeom prst="rect">
                      <a:avLst/>
                    </a:prstGeom>
                  </pic:spPr>
                </pic:pic>
              </a:graphicData>
            </a:graphic>
          </wp:inline>
        </w:drawing>
      </w:r>
    </w:p>
    <w:p w:rsidR="007C4569" w:rsidRPr="00AD2B70" w:rsidRDefault="00A8504D" w:rsidP="00683109">
      <w:pPr>
        <w:pStyle w:val="VGHeading2"/>
      </w:pPr>
      <w:bookmarkStart w:id="14" w:name="_Toc394608513"/>
      <w:r>
        <w:t xml:space="preserve">Searching with </w:t>
      </w:r>
      <w:r w:rsidR="007C5FB6" w:rsidRPr="00AD2B70">
        <w:t>Text</w:t>
      </w:r>
      <w:bookmarkEnd w:id="14"/>
      <w:r w:rsidR="007C5FB6" w:rsidRPr="00AD2B70">
        <w:t xml:space="preserve"> </w:t>
      </w:r>
    </w:p>
    <w:p w:rsidR="00744511" w:rsidRPr="005535EA" w:rsidRDefault="007C4569" w:rsidP="003F5A4D">
      <w:pPr>
        <w:pStyle w:val="Voyagertextindent"/>
      </w:pPr>
      <w:r>
        <w:t>Use the search box for text queries.</w:t>
      </w:r>
      <w:r w:rsidR="00B65D59">
        <w:t xml:space="preserve">  </w:t>
      </w:r>
      <w:r w:rsidR="00744511" w:rsidRPr="005535EA">
        <w:t>By default</w:t>
      </w:r>
      <w:r w:rsidR="00CF0C0C">
        <w:t>,</w:t>
      </w:r>
      <w:r w:rsidR="00744511" w:rsidRPr="005535EA">
        <w:t xml:space="preserve"> Voyager searches over all text (including metadata) for matching items. Results that match the title or path are ranked above results matching any other text. </w:t>
      </w:r>
    </w:p>
    <w:p w:rsidR="00744511" w:rsidRDefault="009933D3" w:rsidP="00683109">
      <w:pPr>
        <w:pStyle w:val="VGHeading3"/>
      </w:pPr>
      <w:bookmarkStart w:id="15" w:name="_Toc394608514"/>
      <w:r>
        <w:t>Boolean Searches</w:t>
      </w:r>
      <w:bookmarkEnd w:id="15"/>
    </w:p>
    <w:p w:rsidR="009933D3" w:rsidRDefault="009933D3" w:rsidP="003F5A4D">
      <w:pPr>
        <w:pStyle w:val="Voyagertextindent"/>
      </w:pPr>
      <w:r>
        <w:t xml:space="preserve">Voyager supports the Boolean operators </w:t>
      </w:r>
      <w:r w:rsidRPr="009933D3">
        <w:rPr>
          <w:b/>
        </w:rPr>
        <w:t>AND</w:t>
      </w:r>
      <w:r>
        <w:t xml:space="preserve"> and </w:t>
      </w:r>
      <w:r w:rsidRPr="009933D3">
        <w:rPr>
          <w:b/>
        </w:rPr>
        <w:t>OR</w:t>
      </w:r>
      <w:r>
        <w:t>.</w:t>
      </w:r>
    </w:p>
    <w:p w:rsidR="00744511" w:rsidRPr="003A1832" w:rsidRDefault="00744511" w:rsidP="00683109">
      <w:pPr>
        <w:pStyle w:val="Voyagertextindent"/>
        <w:ind w:left="900"/>
        <w:rPr>
          <w:b/>
        </w:rPr>
      </w:pPr>
      <w:r w:rsidRPr="003A1832">
        <w:rPr>
          <w:b/>
        </w:rPr>
        <w:t>OR</w:t>
      </w:r>
    </w:p>
    <w:p w:rsidR="00744511" w:rsidRPr="005535EA" w:rsidRDefault="00744511" w:rsidP="00683109">
      <w:pPr>
        <w:pStyle w:val="Voyagertextindent2"/>
        <w:ind w:left="1440"/>
      </w:pPr>
      <w:r w:rsidRPr="005535EA">
        <w:t xml:space="preserve">The OR operator is the default search operator. This means that if there is no operator between two terms in a search, the OR operator is used. The OR operator links two </w:t>
      </w:r>
      <w:r w:rsidRPr="007C1924">
        <w:t>terms</w:t>
      </w:r>
      <w:r w:rsidRPr="005535EA">
        <w:t xml:space="preserve"> and finds a matching document if either of the terms exist in a document.</w:t>
      </w:r>
    </w:p>
    <w:p w:rsidR="00744511" w:rsidRPr="005535EA" w:rsidRDefault="00744511" w:rsidP="00683109">
      <w:pPr>
        <w:pStyle w:val="Voyagertextindent2"/>
        <w:ind w:left="1440"/>
      </w:pPr>
      <w:r w:rsidRPr="00ED0750">
        <w:rPr>
          <w:b/>
        </w:rPr>
        <w:t>EXAMPLE:</w:t>
      </w:r>
      <w:r w:rsidRPr="005535EA">
        <w:t xml:space="preserve"> to search for documents that contain either "Florida highways" or just "highways" use the query:</w:t>
      </w:r>
    </w:p>
    <w:p w:rsidR="00744511" w:rsidRPr="00595A3D" w:rsidRDefault="00744511" w:rsidP="00683109">
      <w:pPr>
        <w:pStyle w:val="Voyagertextindent2"/>
        <w:ind w:left="1440"/>
      </w:pPr>
      <w:r w:rsidRPr="00595A3D">
        <w:t>"Florida highways" highways</w:t>
      </w:r>
    </w:p>
    <w:p w:rsidR="00744511" w:rsidRPr="005535EA" w:rsidRDefault="00744511" w:rsidP="00683109">
      <w:pPr>
        <w:pStyle w:val="Voyagertextindent2"/>
        <w:ind w:left="1440"/>
      </w:pPr>
      <w:proofErr w:type="gramStart"/>
      <w:r w:rsidRPr="005535EA">
        <w:t>or</w:t>
      </w:r>
      <w:proofErr w:type="gramEnd"/>
    </w:p>
    <w:p w:rsidR="00744511" w:rsidRPr="00595A3D" w:rsidRDefault="00744511" w:rsidP="00683109">
      <w:pPr>
        <w:pStyle w:val="Voyagertextindent2"/>
        <w:ind w:left="1440"/>
      </w:pPr>
      <w:r w:rsidRPr="00595A3D">
        <w:t>"Florida highways" OR highways</w:t>
      </w:r>
    </w:p>
    <w:p w:rsidR="00744511" w:rsidRPr="003A1832" w:rsidRDefault="00744511" w:rsidP="00683109">
      <w:pPr>
        <w:pStyle w:val="Voyagertextindent"/>
        <w:ind w:left="900"/>
        <w:rPr>
          <w:b/>
        </w:rPr>
      </w:pPr>
      <w:r w:rsidRPr="003A1832">
        <w:rPr>
          <w:b/>
        </w:rPr>
        <w:t>AND</w:t>
      </w:r>
    </w:p>
    <w:p w:rsidR="00744511" w:rsidRPr="005535EA" w:rsidRDefault="00744511" w:rsidP="00683109">
      <w:pPr>
        <w:pStyle w:val="Voyagertextindent2"/>
        <w:ind w:left="1440"/>
      </w:pPr>
      <w:r w:rsidRPr="005535EA">
        <w:t>The AND operator matches documents where both terms exist anywhere in the text of a single document.</w:t>
      </w:r>
    </w:p>
    <w:p w:rsidR="00744511" w:rsidRPr="005535EA" w:rsidRDefault="00744511" w:rsidP="00683109">
      <w:pPr>
        <w:pStyle w:val="Voyagertextindent2"/>
        <w:ind w:left="1440"/>
      </w:pPr>
      <w:r w:rsidRPr="00ED0750">
        <w:rPr>
          <w:b/>
        </w:rPr>
        <w:t>EXAMPLE:</w:t>
      </w:r>
      <w:r>
        <w:t xml:space="preserve"> </w:t>
      </w:r>
      <w:r w:rsidRPr="005535EA">
        <w:t>to search for documents that contain "rivers" and "lakes" use the query:</w:t>
      </w:r>
    </w:p>
    <w:p w:rsidR="00744511" w:rsidRPr="00595A3D" w:rsidRDefault="00744511" w:rsidP="00683109">
      <w:pPr>
        <w:pStyle w:val="Voyagertextindent2"/>
        <w:ind w:left="1440"/>
      </w:pPr>
      <w:proofErr w:type="gramStart"/>
      <w:r w:rsidRPr="00595A3D">
        <w:lastRenderedPageBreak/>
        <w:t>rivers</w:t>
      </w:r>
      <w:proofErr w:type="gramEnd"/>
      <w:r w:rsidRPr="00595A3D">
        <w:t xml:space="preserve"> AND lakes</w:t>
      </w:r>
    </w:p>
    <w:p w:rsidR="00744511" w:rsidRPr="005535EA" w:rsidRDefault="00CF0C0C" w:rsidP="00683109">
      <w:pPr>
        <w:pStyle w:val="VGHeading3"/>
      </w:pPr>
      <w:bookmarkStart w:id="16" w:name="_Toc394608515"/>
      <w:r>
        <w:t>Searching by Field</w:t>
      </w:r>
      <w:bookmarkEnd w:id="16"/>
    </w:p>
    <w:p w:rsidR="00744511" w:rsidRDefault="00744511" w:rsidP="003F5A4D">
      <w:pPr>
        <w:pStyle w:val="Voyagertextindent2"/>
      </w:pPr>
      <w:r w:rsidRPr="005535EA">
        <w:t>When performing a search you can either specify a field name, or use the default search</w:t>
      </w:r>
      <w:r>
        <w:t>,</w:t>
      </w:r>
      <w:r w:rsidRPr="005535EA">
        <w:t xml:space="preserve"> which uses many</w:t>
      </w:r>
      <w:r>
        <w:t xml:space="preserve"> fields. </w:t>
      </w:r>
      <w:r w:rsidRPr="005535EA">
        <w:t>You can search any field by typing the field name in lowercase followed by a colon ":" and the</w:t>
      </w:r>
      <w:r>
        <w:t>n the term you are looking for.</w:t>
      </w:r>
    </w:p>
    <w:p w:rsidR="00744511" w:rsidRPr="005535EA" w:rsidRDefault="00744511" w:rsidP="003F5A4D">
      <w:pPr>
        <w:pStyle w:val="Voyagertextindent2"/>
      </w:pPr>
      <w:r w:rsidRPr="005535EA">
        <w:t>Searching by field names only produces results that match the particular field specified.</w:t>
      </w:r>
      <w:r>
        <w:t xml:space="preserve"> </w:t>
      </w:r>
      <w:r w:rsidRPr="005535EA">
        <w:t>For example, to search for</w:t>
      </w:r>
      <w:r w:rsidR="00A4665F" w:rsidRPr="005535EA">
        <w:t> any</w:t>
      </w:r>
      <w:r w:rsidRPr="005535EA">
        <w:t xml:space="preserve"> documents with "Rivers" in the name field and "Florida" in the path field, use the query:</w:t>
      </w:r>
    </w:p>
    <w:p w:rsidR="00744511" w:rsidRPr="00595A3D" w:rsidRDefault="00744511" w:rsidP="003F5A4D">
      <w:pPr>
        <w:pStyle w:val="Voyagertextindent2"/>
      </w:pPr>
      <w:r>
        <w:tab/>
      </w:r>
      <w:proofErr w:type="gramStart"/>
      <w:r w:rsidRPr="00595A3D">
        <w:t>name:</w:t>
      </w:r>
      <w:proofErr w:type="gramEnd"/>
      <w:r w:rsidRPr="00595A3D">
        <w:t>rivers AND path:Florida</w:t>
      </w:r>
    </w:p>
    <w:p w:rsidR="00744511" w:rsidRPr="005535EA" w:rsidRDefault="00744511" w:rsidP="003F5A4D">
      <w:pPr>
        <w:pStyle w:val="Voyagertextindent2"/>
      </w:pPr>
      <w:r w:rsidRPr="00B64C2E">
        <w:rPr>
          <w:b/>
        </w:rPr>
        <w:t>Note</w:t>
      </w:r>
      <w:r w:rsidRPr="005535EA">
        <w:t>: The field is only valid for the term that it directly precedes, so the query</w:t>
      </w:r>
    </w:p>
    <w:p w:rsidR="00744511" w:rsidRPr="00595A3D" w:rsidRDefault="00744511" w:rsidP="003F5A4D">
      <w:pPr>
        <w:pStyle w:val="Voyagertextindent2"/>
      </w:pPr>
      <w:proofErr w:type="gramStart"/>
      <w:r w:rsidRPr="00595A3D">
        <w:t>name:</w:t>
      </w:r>
      <w:proofErr w:type="gramEnd"/>
      <w:r w:rsidRPr="00595A3D">
        <w:t>major cities</w:t>
      </w:r>
    </w:p>
    <w:p w:rsidR="00744511" w:rsidRPr="005535EA" w:rsidRDefault="00744511" w:rsidP="003F5A4D">
      <w:pPr>
        <w:pStyle w:val="Voyagertextindent2"/>
      </w:pPr>
      <w:r w:rsidRPr="005535EA">
        <w:t>Will only find "major" in the name field. It will find "cities" using the default search which uses many fields.</w:t>
      </w:r>
    </w:p>
    <w:p w:rsidR="00744511" w:rsidRDefault="00744511" w:rsidP="003F5A4D">
      <w:pPr>
        <w:pStyle w:val="Voyagertextindent2"/>
      </w:pPr>
      <w:r w:rsidRPr="005535EA">
        <w:t xml:space="preserve">To search for 2 or more terms in a field name, quotes around the text are required. </w:t>
      </w:r>
    </w:p>
    <w:p w:rsidR="00744511" w:rsidRPr="005535EA" w:rsidRDefault="00744511" w:rsidP="003F5A4D">
      <w:pPr>
        <w:pStyle w:val="Voyagertextindent2"/>
      </w:pPr>
      <w:r w:rsidRPr="00ED0750">
        <w:rPr>
          <w:b/>
        </w:rPr>
        <w:t>EXAMPLE:</w:t>
      </w:r>
      <w:r>
        <w:t xml:space="preserve"> </w:t>
      </w:r>
      <w:r w:rsidRPr="005535EA">
        <w:t>to search the name field for "major cities", use the query:</w:t>
      </w:r>
    </w:p>
    <w:p w:rsidR="00744511" w:rsidRPr="00595A3D" w:rsidRDefault="00744511" w:rsidP="003F5A4D">
      <w:pPr>
        <w:pStyle w:val="Voyagertextindent2"/>
      </w:pPr>
      <w:proofErr w:type="gramStart"/>
      <w:r w:rsidRPr="00595A3D">
        <w:t>name</w:t>
      </w:r>
      <w:proofErr w:type="gramEnd"/>
      <w:r w:rsidRPr="00595A3D">
        <w:t>:"major cities"</w:t>
      </w:r>
    </w:p>
    <w:p w:rsidR="00744511" w:rsidRPr="005535EA" w:rsidRDefault="00CF0C0C" w:rsidP="00683109">
      <w:pPr>
        <w:pStyle w:val="VGHeading3"/>
      </w:pPr>
      <w:bookmarkStart w:id="17" w:name="_Toc394608516"/>
      <w:r>
        <w:t>Searching by Path</w:t>
      </w:r>
      <w:bookmarkEnd w:id="17"/>
    </w:p>
    <w:p w:rsidR="00744511" w:rsidRPr="005535EA" w:rsidRDefault="00744511" w:rsidP="003F5A4D">
      <w:pPr>
        <w:pStyle w:val="Voyagertextindent2"/>
      </w:pPr>
      <w:r>
        <w:t>Paths in V</w:t>
      </w:r>
      <w:r w:rsidRPr="005535EA">
        <w:t>oyager can either be searched for using the standard field selection operator ":", or a special "=" operator that matches folders explicitly.</w:t>
      </w:r>
    </w:p>
    <w:p w:rsidR="00744511" w:rsidRPr="005535EA" w:rsidRDefault="00744511" w:rsidP="003F5A4D">
      <w:pPr>
        <w:pStyle w:val="Voyagertextindent2"/>
      </w:pPr>
      <w:r w:rsidRPr="00ED0750">
        <w:rPr>
          <w:b/>
        </w:rPr>
        <w:t>EXAMPLE:</w:t>
      </w:r>
      <w:r>
        <w:t xml:space="preserve">  </w:t>
      </w:r>
      <w:r w:rsidRPr="005535EA">
        <w:t>Using the standard "path:" syntax, the query is looking for words in the path.</w:t>
      </w:r>
    </w:p>
    <w:p w:rsidR="00744511" w:rsidRPr="00595A3D" w:rsidRDefault="00744511" w:rsidP="003F5A4D">
      <w:pPr>
        <w:pStyle w:val="Voyagertextindent2"/>
      </w:pPr>
      <w:r>
        <w:tab/>
      </w:r>
      <w:proofErr w:type="gramStart"/>
      <w:r w:rsidRPr="00595A3D">
        <w:t>path:</w:t>
      </w:r>
      <w:proofErr w:type="gramEnd"/>
      <w:r w:rsidRPr="00595A3D">
        <w:t>Desktop</w:t>
      </w:r>
    </w:p>
    <w:p w:rsidR="00744511" w:rsidRPr="005535EA" w:rsidRDefault="00744511" w:rsidP="003F5A4D">
      <w:pPr>
        <w:pStyle w:val="Voyagertextindent2"/>
      </w:pPr>
      <w:r w:rsidRPr="005535EA">
        <w:t>Will return items with "Desktop" in the path.</w:t>
      </w:r>
    </w:p>
    <w:p w:rsidR="00744511" w:rsidRPr="005535EA" w:rsidRDefault="00744511" w:rsidP="003F5A4D">
      <w:pPr>
        <w:pStyle w:val="Voyagertextindent2"/>
      </w:pPr>
      <w:r w:rsidRPr="00ED0750">
        <w:rPr>
          <w:b/>
        </w:rPr>
        <w:t>EXAMPLE:</w:t>
      </w:r>
      <w:r>
        <w:t xml:space="preserve"> </w:t>
      </w:r>
      <w:r w:rsidRPr="005535EA">
        <w:t>Using the "=" operator will find files explicitly in a folder. For example:</w:t>
      </w:r>
    </w:p>
    <w:p w:rsidR="00744511" w:rsidRPr="00595A3D" w:rsidRDefault="00744511" w:rsidP="003F5A4D">
      <w:pPr>
        <w:pStyle w:val="Voyagertextindent2"/>
      </w:pPr>
      <w:r>
        <w:tab/>
      </w:r>
      <w:proofErr w:type="gramStart"/>
      <w:r w:rsidRPr="00595A3D">
        <w:t>path=</w:t>
      </w:r>
      <w:proofErr w:type="gramEnd"/>
      <w:r w:rsidRPr="00595A3D">
        <w:t>F:\Desktop\NJ DEP\NJ100mhillshd\nj100mhill</w:t>
      </w:r>
    </w:p>
    <w:p w:rsidR="00744511" w:rsidRPr="005535EA" w:rsidRDefault="00744511" w:rsidP="003F5A4D">
      <w:pPr>
        <w:pStyle w:val="Voyagertextindent2"/>
      </w:pPr>
      <w:r w:rsidRPr="005535EA">
        <w:t>Will find all results under this folder. Aditionally, the </w:t>
      </w:r>
      <w:r w:rsidRPr="005535EA">
        <w:rPr>
          <w:b/>
        </w:rPr>
        <w:t>path=</w:t>
      </w:r>
      <w:r w:rsidRPr="005535EA">
        <w:t> syntax triggers a special </w:t>
      </w:r>
      <w:hyperlink r:id="rId17" w:anchor="1573698" w:history="1">
        <w:r w:rsidRPr="00067D3E">
          <w:t>Path Navigation</w:t>
        </w:r>
      </w:hyperlink>
      <w:r w:rsidRPr="005535EA">
        <w:t> UI.</w:t>
      </w:r>
    </w:p>
    <w:p w:rsidR="00744511" w:rsidRPr="005535EA" w:rsidRDefault="00CF0C0C" w:rsidP="00683109">
      <w:pPr>
        <w:pStyle w:val="VGHeading3"/>
      </w:pPr>
      <w:bookmarkStart w:id="18" w:name="_Toc394608517"/>
      <w:r>
        <w:t xml:space="preserve">Searching with </w:t>
      </w:r>
      <w:r w:rsidR="00744511" w:rsidRPr="005535EA">
        <w:t>Wildcards</w:t>
      </w:r>
      <w:bookmarkEnd w:id="18"/>
    </w:p>
    <w:p w:rsidR="00744511" w:rsidRPr="005535EA" w:rsidRDefault="00744511" w:rsidP="003F5A4D">
      <w:pPr>
        <w:pStyle w:val="Voyagertextindent2"/>
      </w:pPr>
      <w:r w:rsidRPr="005535EA">
        <w:t>Voyager supports single and multiple character wildcard searches within single terms.</w:t>
      </w:r>
    </w:p>
    <w:p w:rsidR="00744511" w:rsidRPr="005535EA" w:rsidRDefault="00744511" w:rsidP="00077249">
      <w:pPr>
        <w:pStyle w:val="Voyagertextindent2"/>
        <w:numPr>
          <w:ilvl w:val="0"/>
          <w:numId w:val="1"/>
        </w:numPr>
      </w:pPr>
      <w:r w:rsidRPr="005535EA">
        <w:t>To perform a single character wildcard search use the "?" symbol.</w:t>
      </w:r>
    </w:p>
    <w:p w:rsidR="00744511" w:rsidRPr="005535EA" w:rsidRDefault="00744511" w:rsidP="00077249">
      <w:pPr>
        <w:pStyle w:val="Voyagertextindent2"/>
        <w:numPr>
          <w:ilvl w:val="0"/>
          <w:numId w:val="1"/>
        </w:numPr>
      </w:pPr>
      <w:r w:rsidRPr="005535EA">
        <w:t>To perform a multiple character wil</w:t>
      </w:r>
      <w:r w:rsidR="00BB1256">
        <w:t>dcard search use the "*" symbol</w:t>
      </w:r>
    </w:p>
    <w:p w:rsidR="00744511" w:rsidRDefault="00744511" w:rsidP="003F5A4D">
      <w:pPr>
        <w:pStyle w:val="Voyagertextindent2"/>
      </w:pPr>
      <w:r w:rsidRPr="005535EA">
        <w:lastRenderedPageBreak/>
        <w:t xml:space="preserve">The single character wildcard search looks for terms that match that with the single character replaced. </w:t>
      </w:r>
    </w:p>
    <w:p w:rsidR="00BF31FA" w:rsidRDefault="00BF31FA" w:rsidP="003F5A4D">
      <w:pPr>
        <w:pStyle w:val="Voyagertextindent2"/>
        <w:rPr>
          <w:b/>
        </w:rPr>
      </w:pPr>
    </w:p>
    <w:p w:rsidR="00744511" w:rsidRPr="005535EA" w:rsidRDefault="00744511" w:rsidP="003F5A4D">
      <w:pPr>
        <w:pStyle w:val="Voyagertextindent2"/>
      </w:pPr>
      <w:r w:rsidRPr="00ED0750">
        <w:rPr>
          <w:b/>
        </w:rPr>
        <w:t>EXAMPLE:</w:t>
      </w:r>
      <w:r>
        <w:t xml:space="preserve"> To </w:t>
      </w:r>
      <w:r w:rsidRPr="005535EA">
        <w:t>search for "text" or "test" you can use the search</w:t>
      </w:r>
    </w:p>
    <w:p w:rsidR="00744511" w:rsidRPr="00595A3D" w:rsidRDefault="00744511" w:rsidP="003F5A4D">
      <w:pPr>
        <w:pStyle w:val="Voyagertextindent2"/>
      </w:pPr>
      <w:r>
        <w:tab/>
      </w:r>
      <w:proofErr w:type="gramStart"/>
      <w:r w:rsidRPr="00595A3D">
        <w:t>te?t</w:t>
      </w:r>
      <w:proofErr w:type="gramEnd"/>
    </w:p>
    <w:p w:rsidR="00744511" w:rsidRPr="005535EA" w:rsidRDefault="00744511" w:rsidP="003F5A4D">
      <w:pPr>
        <w:pStyle w:val="Voyagertextindent2"/>
      </w:pPr>
      <w:r w:rsidRPr="005535EA">
        <w:t>Multiple character wildcard searches looks for 0 or more characters. For example, to search for counties or countries, you can use the search:</w:t>
      </w:r>
    </w:p>
    <w:p w:rsidR="00744511" w:rsidRPr="005535EA" w:rsidRDefault="00744511" w:rsidP="007E3B76">
      <w:pPr>
        <w:pStyle w:val="Voyagertextindent2"/>
      </w:pPr>
      <w:r>
        <w:tab/>
      </w:r>
      <w:r w:rsidR="007E3B76">
        <w:t>count\*</w:t>
      </w:r>
    </w:p>
    <w:p w:rsidR="00744511" w:rsidRPr="005535EA" w:rsidRDefault="00744511" w:rsidP="00683109">
      <w:pPr>
        <w:pStyle w:val="VGHeading3"/>
      </w:pPr>
      <w:bookmarkStart w:id="19" w:name="_Toc394608518"/>
      <w:r w:rsidRPr="005535EA">
        <w:t>Escaping Special Characters</w:t>
      </w:r>
      <w:bookmarkEnd w:id="19"/>
    </w:p>
    <w:p w:rsidR="00744511" w:rsidRPr="005535EA" w:rsidRDefault="00744511" w:rsidP="003F5A4D">
      <w:pPr>
        <w:pStyle w:val="Voyagertextindent2"/>
      </w:pPr>
      <w:r w:rsidRPr="005535EA">
        <w:t>Voyager supports escaping special characters that are part of the query syntax. The current list special characters are:</w:t>
      </w:r>
    </w:p>
    <w:p w:rsidR="00744511" w:rsidRPr="00595A3D" w:rsidRDefault="00744511" w:rsidP="003F5A4D">
      <w:pPr>
        <w:pStyle w:val="Voyagertextindent2"/>
      </w:pPr>
      <w:r w:rsidRPr="00595A3D">
        <w:t>+ - &amp;&amp; \|\| \! ( ) { } \[ \] ^ " ~ * ? :</w:t>
      </w:r>
    </w:p>
    <w:p w:rsidR="00744511" w:rsidRDefault="00744511" w:rsidP="003F5A4D">
      <w:pPr>
        <w:pStyle w:val="Voyagertextindent2"/>
      </w:pPr>
      <w:r w:rsidRPr="005535EA">
        <w:t xml:space="preserve">To escape these character use the \ before the character. </w:t>
      </w:r>
    </w:p>
    <w:p w:rsidR="00744511" w:rsidRDefault="00744511" w:rsidP="003F5A4D">
      <w:pPr>
        <w:pStyle w:val="Voyagertextindent2"/>
      </w:pPr>
      <w:r w:rsidRPr="00ED0750">
        <w:rPr>
          <w:b/>
        </w:rPr>
        <w:t>EXAMPLE:</w:t>
      </w:r>
      <w:r>
        <w:t xml:space="preserve"> T</w:t>
      </w:r>
      <w:r w:rsidRPr="005535EA">
        <w:t>o search for (1+1):2 use the query:</w:t>
      </w:r>
      <w:r>
        <w:t xml:space="preserve"> </w:t>
      </w:r>
    </w:p>
    <w:p w:rsidR="00744511" w:rsidRPr="005535EA" w:rsidRDefault="00744511" w:rsidP="003F5A4D">
      <w:pPr>
        <w:pStyle w:val="Voyagertextindent2"/>
      </w:pPr>
      <w:r>
        <w:tab/>
      </w:r>
      <w:proofErr w:type="gramStart"/>
      <w:r w:rsidRPr="005535EA">
        <w:t>\(</w:t>
      </w:r>
      <w:proofErr w:type="gramEnd"/>
      <w:r w:rsidRPr="005535EA">
        <w:t>1\+1\)\:2</w:t>
      </w:r>
    </w:p>
    <w:p w:rsidR="00744511" w:rsidRPr="005535EA" w:rsidRDefault="00744511" w:rsidP="0031034D">
      <w:pPr>
        <w:pStyle w:val="VGHeading1"/>
      </w:pPr>
      <w:bookmarkStart w:id="20" w:name="_Toc394608519"/>
      <w:r w:rsidRPr="005535EA">
        <w:t>Sorting</w:t>
      </w:r>
      <w:r w:rsidR="00271888">
        <w:t xml:space="preserve"> Search</w:t>
      </w:r>
      <w:r w:rsidRPr="005535EA">
        <w:t xml:space="preserve"> Results</w:t>
      </w:r>
      <w:bookmarkEnd w:id="20"/>
    </w:p>
    <w:p w:rsidR="00BF31FA" w:rsidRDefault="00744511" w:rsidP="007E3B76">
      <w:pPr>
        <w:pStyle w:val="Voyagertextindent"/>
      </w:pPr>
      <w:r w:rsidRPr="005535EA">
        <w:t xml:space="preserve">The Sort tab has a list of sorting options so you can see results in the way that makes most sense to you.  </w:t>
      </w:r>
      <w:r w:rsidR="00D70E85">
        <w:t>To change sorting options, select</w:t>
      </w:r>
      <w:r w:rsidRPr="005535EA">
        <w:t> </w:t>
      </w:r>
      <w:r w:rsidRPr="00D70E85">
        <w:rPr>
          <w:b/>
        </w:rPr>
        <w:t>Configure Sort</w:t>
      </w:r>
      <w:r w:rsidRPr="005535EA">
        <w:t xml:space="preserve"> </w:t>
      </w:r>
      <w:r w:rsidR="00D70E85">
        <w:t xml:space="preserve">from the </w:t>
      </w:r>
      <w:r w:rsidR="00D70E85" w:rsidRPr="00D70E85">
        <w:rPr>
          <w:b/>
        </w:rPr>
        <w:t>Settings</w:t>
      </w:r>
      <w:r w:rsidR="00D70E85">
        <w:t xml:space="preserve"> options under the </w:t>
      </w:r>
      <w:r w:rsidR="00D70E85" w:rsidRPr="00D70E85">
        <w:rPr>
          <w:b/>
        </w:rPr>
        <w:t>View</w:t>
      </w:r>
      <w:r w:rsidR="00D70E85">
        <w:t xml:space="preserve"> menu. </w:t>
      </w:r>
    </w:p>
    <w:p w:rsidR="00BF31FA" w:rsidRDefault="00BF31FA" w:rsidP="00683109">
      <w:pPr>
        <w:pStyle w:val="Voyagertextindent"/>
      </w:pPr>
    </w:p>
    <w:p w:rsidR="00FD392E" w:rsidRPr="00B65D59" w:rsidRDefault="00FD392E" w:rsidP="007E3B76">
      <w:pPr>
        <w:pStyle w:val="Voyagertextindent"/>
        <w:jc w:val="both"/>
      </w:pPr>
      <w:r>
        <w:rPr>
          <w:noProof/>
        </w:rPr>
        <w:lastRenderedPageBreak/>
        <w:drawing>
          <wp:inline distT="0" distB="0" distL="0" distR="0">
            <wp:extent cx="573151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gure sor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rsidR="00673B72" w:rsidRPr="005535EA" w:rsidRDefault="006B75D7" w:rsidP="0031034D">
      <w:pPr>
        <w:pStyle w:val="VGHeading1"/>
      </w:pPr>
      <w:bookmarkStart w:id="21" w:name="_Toc394608520"/>
      <w:r>
        <w:t>Viewing Search Results</w:t>
      </w:r>
      <w:bookmarkEnd w:id="21"/>
    </w:p>
    <w:p w:rsidR="003250C9" w:rsidRPr="005535EA" w:rsidRDefault="00673B72" w:rsidP="008365A4">
      <w:pPr>
        <w:pStyle w:val="VoyagerText"/>
      </w:pPr>
      <w:r w:rsidRPr="005535EA">
        <w:t>Once your index is created, you can view the items in the index in various ways, allowing you to visualize your information in the most appropriate way. Views are used to display the data in a layout of your choice (</w:t>
      </w:r>
      <w:r w:rsidRPr="00067D3E">
        <w:t>Summary View, Grid View, Overview Map, Table View, or Report View</w:t>
      </w:r>
      <w:r w:rsidRPr="005535EA">
        <w:t>), with a configurable set of fields displayed and providing a useful set of filters for further refining your queries.</w:t>
      </w:r>
    </w:p>
    <w:p w:rsidR="00673B72" w:rsidRPr="00AD2B70" w:rsidRDefault="00673B72" w:rsidP="0031034D">
      <w:pPr>
        <w:pStyle w:val="VGHeading2"/>
      </w:pPr>
      <w:bookmarkStart w:id="22" w:name="_Toc394608521"/>
      <w:r w:rsidRPr="00AD2B70">
        <w:t>Summary View</w:t>
      </w:r>
      <w:bookmarkEnd w:id="22"/>
    </w:p>
    <w:p w:rsidR="003250C9" w:rsidRDefault="00673B72" w:rsidP="003250C9">
      <w:pPr>
        <w:pStyle w:val="Voyagertextindent"/>
      </w:pPr>
      <w:r w:rsidRPr="00DC41D7">
        <w:rPr>
          <w:rStyle w:val="VoyagertextindentChar"/>
        </w:rPr>
        <w:t>The summary view displays a few pieces of information about each item, along w</w:t>
      </w:r>
      <w:r w:rsidR="003250C9">
        <w:rPr>
          <w:rStyle w:val="VoyagertextindentChar"/>
        </w:rPr>
        <w:t>ith the thumbnail for the item.</w:t>
      </w:r>
    </w:p>
    <w:p w:rsidR="003250C9" w:rsidRDefault="003250C9" w:rsidP="003F5A4D">
      <w:pPr>
        <w:pStyle w:val="Voyagertextindent"/>
      </w:pPr>
    </w:p>
    <w:p w:rsidR="003250C9" w:rsidRPr="003250C9" w:rsidRDefault="003250C9" w:rsidP="00DD402D">
      <w:pPr>
        <w:pStyle w:val="Voyagertextindent"/>
        <w:jc w:val="center"/>
        <w:rPr>
          <w:shd w:val="clear" w:color="auto" w:fill="FFFFFF"/>
        </w:rPr>
      </w:pPr>
      <w:r>
        <w:rPr>
          <w:noProof/>
          <w:shd w:val="clear" w:color="auto" w:fill="FFFFFF"/>
        </w:rPr>
        <w:lastRenderedPageBreak/>
        <w:drawing>
          <wp:inline distT="0" distB="0" distL="0" distR="0" wp14:anchorId="036CAB53" wp14:editId="7AF534D7">
            <wp:extent cx="5619750" cy="3226652"/>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view.PNG"/>
                    <pic:cNvPicPr/>
                  </pic:nvPicPr>
                  <pic:blipFill>
                    <a:blip r:embed="rId19">
                      <a:extLst>
                        <a:ext uri="{28A0092B-C50C-407E-A947-70E740481C1C}">
                          <a14:useLocalDpi xmlns:a14="http://schemas.microsoft.com/office/drawing/2010/main" val="0"/>
                        </a:ext>
                      </a:extLst>
                    </a:blip>
                    <a:stretch>
                      <a:fillRect/>
                    </a:stretch>
                  </pic:blipFill>
                  <pic:spPr>
                    <a:xfrm>
                      <a:off x="0" y="0"/>
                      <a:ext cx="5629918" cy="323249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3" w:name="_Toc394608522"/>
      <w:r w:rsidRPr="005535EA">
        <w:t>Grid View</w:t>
      </w:r>
      <w:bookmarkEnd w:id="23"/>
    </w:p>
    <w:p w:rsidR="003250C9" w:rsidRDefault="00673B72" w:rsidP="0027619C">
      <w:pPr>
        <w:pStyle w:val="Voyagertextindent"/>
      </w:pPr>
      <w:r w:rsidRPr="005535EA">
        <w:t>The grid view displays each item as a thumbnail only. When you hover over a thumbnail, more information</w:t>
      </w:r>
      <w:r w:rsidR="00B65D59">
        <w:t xml:space="preserve"> about that item is displayed. </w:t>
      </w:r>
    </w:p>
    <w:p w:rsidR="003250C9" w:rsidRDefault="003250C9" w:rsidP="00DD402D">
      <w:pPr>
        <w:jc w:val="center"/>
      </w:pPr>
      <w:r>
        <w:rPr>
          <w:noProof/>
          <w:lang w:val="en-US"/>
        </w:rPr>
        <w:drawing>
          <wp:inline distT="0" distB="0" distL="0" distR="0" wp14:anchorId="2BF903F5" wp14:editId="0B199E68">
            <wp:extent cx="4476750" cy="2399570"/>
            <wp:effectExtent l="19050" t="1905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 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8392" cy="240045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4" w:name="_Toc394608523"/>
      <w:r w:rsidRPr="005535EA">
        <w:t>Map View</w:t>
      </w:r>
      <w:bookmarkEnd w:id="24"/>
    </w:p>
    <w:p w:rsidR="00673B72" w:rsidRPr="00B65D59" w:rsidRDefault="00673B72" w:rsidP="0027619C">
      <w:pPr>
        <w:pStyle w:val="Voyagertextindent"/>
        <w:rPr>
          <w:shd w:val="clear" w:color="auto" w:fill="FFFFFF"/>
        </w:rPr>
      </w:pPr>
      <w:r w:rsidRPr="00DC41D7">
        <w:rPr>
          <w:rStyle w:val="VoyagertextindentChar"/>
        </w:rPr>
        <w:t>The map view displays the relationship between the dat</w:t>
      </w:r>
      <w:r w:rsidR="005459E6" w:rsidRPr="00DC41D7">
        <w:rPr>
          <w:rStyle w:val="VoyagertextindentChar"/>
        </w:rPr>
        <w:t>a and where it lies spatially.</w:t>
      </w:r>
    </w:p>
    <w:p w:rsidR="003250C9" w:rsidRDefault="003250C9" w:rsidP="00BB1256"/>
    <w:p w:rsidR="003250C9" w:rsidRDefault="003250C9" w:rsidP="00DD402D">
      <w:pPr>
        <w:jc w:val="center"/>
      </w:pPr>
      <w:r>
        <w:rPr>
          <w:noProof/>
          <w:lang w:val="en-US"/>
        </w:rPr>
        <w:lastRenderedPageBreak/>
        <w:drawing>
          <wp:inline distT="0" distB="0" distL="0" distR="0" wp14:anchorId="70DEAB6F" wp14:editId="2963AF3F">
            <wp:extent cx="4581525" cy="3150624"/>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0947" cy="3150227"/>
                    </a:xfrm>
                    <a:prstGeom prst="rect">
                      <a:avLst/>
                    </a:prstGeom>
                    <a:ln w="12700">
                      <a:solidFill>
                        <a:schemeClr val="tx1"/>
                      </a:solidFill>
                    </a:ln>
                  </pic:spPr>
                </pic:pic>
              </a:graphicData>
            </a:graphic>
          </wp:inline>
        </w:drawing>
      </w:r>
    </w:p>
    <w:p w:rsidR="003250C9" w:rsidRDefault="003250C9" w:rsidP="00BB1256"/>
    <w:p w:rsidR="003250C9" w:rsidRDefault="003250C9" w:rsidP="00BB1256"/>
    <w:p w:rsidR="003250C9" w:rsidRDefault="003250C9" w:rsidP="00BB1256"/>
    <w:p w:rsidR="003250C9" w:rsidRDefault="003250C9" w:rsidP="00BB1256"/>
    <w:p w:rsidR="00673B72" w:rsidRPr="005535EA" w:rsidRDefault="00673B72" w:rsidP="0031034D">
      <w:pPr>
        <w:pStyle w:val="VGHeading2"/>
      </w:pPr>
      <w:bookmarkStart w:id="25" w:name="_Toc394608524"/>
      <w:r w:rsidRPr="005535EA">
        <w:t>Table View</w:t>
      </w:r>
      <w:bookmarkEnd w:id="25"/>
    </w:p>
    <w:p w:rsidR="00673B72" w:rsidRPr="00FE3694" w:rsidRDefault="00673B72" w:rsidP="003F5A4D">
      <w:pPr>
        <w:pStyle w:val="Voyagertextindent"/>
        <w:rPr>
          <w:shd w:val="clear" w:color="auto" w:fill="FFFFFF"/>
        </w:rPr>
      </w:pPr>
      <w:r w:rsidRPr="00DC41D7">
        <w:rPr>
          <w:rStyle w:val="VoyagertextindentChar"/>
        </w:rPr>
        <w:t>The table view displays results as a list. This is useful for comparing results based on a property, such as the size of the item in Bytes or the tim</w:t>
      </w:r>
      <w:r w:rsidR="001571A2" w:rsidRPr="00DC41D7">
        <w:rPr>
          <w:rStyle w:val="VoyagertextindentChar"/>
        </w:rPr>
        <w:t>e it took to index the item.</w:t>
      </w:r>
    </w:p>
    <w:p w:rsidR="00673B72" w:rsidRPr="005535EA" w:rsidRDefault="00673B72" w:rsidP="003F5A4D">
      <w:pPr>
        <w:pStyle w:val="Voyagertextindent"/>
      </w:pPr>
      <w:r w:rsidRPr="005535EA">
        <w:t>To configure which fields shown in the table, see </w:t>
      </w:r>
      <w:r w:rsidRPr="00067D3E">
        <w:t>Configure Table</w:t>
      </w:r>
    </w:p>
    <w:p w:rsidR="00673B72" w:rsidRPr="005535EA" w:rsidRDefault="00673B72" w:rsidP="003F5A4D">
      <w:pPr>
        <w:pStyle w:val="Voyagertextindent"/>
      </w:pPr>
      <w:r w:rsidRPr="00DD402D">
        <w:rPr>
          <w:b/>
        </w:rPr>
        <w:t>Tip:</w:t>
      </w:r>
      <w:r w:rsidRPr="00DB66E3">
        <w:t xml:space="preserve"> When displaying results in the Table View a user has the ability to export the result list in CSV, SHP or XML. This option is off</w:t>
      </w:r>
      <w:r w:rsidR="00FE3694">
        <w:t>ered at the bottom of the page.</w:t>
      </w:r>
    </w:p>
    <w:p w:rsidR="003250C9" w:rsidRDefault="003250C9" w:rsidP="00BB1256"/>
    <w:p w:rsidR="003250C9" w:rsidRDefault="003250C9" w:rsidP="003250C9">
      <w:pPr>
        <w:jc w:val="center"/>
      </w:pPr>
      <w:r>
        <w:rPr>
          <w:noProof/>
          <w:lang w:val="en-US"/>
        </w:rPr>
        <w:lastRenderedPageBreak/>
        <w:drawing>
          <wp:inline distT="0" distB="0" distL="0" distR="0" wp14:anchorId="7046C958" wp14:editId="66A71D6B">
            <wp:extent cx="5250815" cy="3305175"/>
            <wp:effectExtent l="19050" t="1905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view.PNG"/>
                    <pic:cNvPicPr/>
                  </pic:nvPicPr>
                  <pic:blipFill>
                    <a:blip r:embed="rId22">
                      <a:extLst>
                        <a:ext uri="{28A0092B-C50C-407E-A947-70E740481C1C}">
                          <a14:useLocalDpi xmlns:a14="http://schemas.microsoft.com/office/drawing/2010/main" val="0"/>
                        </a:ext>
                      </a:extLst>
                    </a:blip>
                    <a:stretch>
                      <a:fillRect/>
                    </a:stretch>
                  </pic:blipFill>
                  <pic:spPr>
                    <a:xfrm>
                      <a:off x="0" y="0"/>
                      <a:ext cx="5256452" cy="3308723"/>
                    </a:xfrm>
                    <a:prstGeom prst="rect">
                      <a:avLst/>
                    </a:prstGeom>
                    <a:ln w="12700">
                      <a:solidFill>
                        <a:schemeClr val="tx1"/>
                      </a:solidFill>
                    </a:ln>
                  </pic:spPr>
                </pic:pic>
              </a:graphicData>
            </a:graphic>
          </wp:inline>
        </w:drawing>
      </w:r>
    </w:p>
    <w:p w:rsidR="003250C9" w:rsidRPr="003250C9" w:rsidRDefault="003250C9" w:rsidP="003250C9"/>
    <w:p w:rsidR="00DD402D" w:rsidRDefault="00DD402D">
      <w:pPr>
        <w:rPr>
          <w:rFonts w:asciiTheme="minorHAnsi" w:eastAsia="Times New Roman" w:hAnsiTheme="minorHAnsi" w:cs="Transit-Normal"/>
          <w:b/>
          <w:spacing w:val="-3"/>
          <w:sz w:val="24"/>
          <w:lang w:val="en-GB" w:bidi="en-US"/>
        </w:rPr>
      </w:pPr>
      <w:r>
        <w:br w:type="page"/>
      </w:r>
    </w:p>
    <w:p w:rsidR="00673B72" w:rsidRPr="005535EA" w:rsidRDefault="00673B72" w:rsidP="0031034D">
      <w:pPr>
        <w:pStyle w:val="VGHeading2"/>
      </w:pPr>
      <w:bookmarkStart w:id="26" w:name="_Toc394608525"/>
      <w:r w:rsidRPr="005535EA">
        <w:lastRenderedPageBreak/>
        <w:t>Report View</w:t>
      </w:r>
      <w:bookmarkEnd w:id="26"/>
    </w:p>
    <w:p w:rsidR="003250C9" w:rsidRDefault="00673B72" w:rsidP="00DD402D">
      <w:pPr>
        <w:pStyle w:val="Voyagertextindent"/>
        <w:rPr>
          <w:rStyle w:val="VoyagertextindentChar"/>
        </w:rPr>
      </w:pPr>
      <w:r w:rsidRPr="00DC41D7">
        <w:rPr>
          <w:rStyle w:val="VoyagertextindentChar"/>
        </w:rPr>
        <w:t xml:space="preserve">The report view that generates graphs based on the configurable set of filters used to narrow search results. Graphs include pie and bar charts, are interactive and will work in any web </w:t>
      </w:r>
      <w:r w:rsidR="00214D9F">
        <w:rPr>
          <w:rStyle w:val="VoyagertextindentChar"/>
        </w:rPr>
        <w:t>browser</w:t>
      </w:r>
      <w:r w:rsidR="003250C9">
        <w:rPr>
          <w:rStyle w:val="VoyagertextindentChar"/>
        </w:rPr>
        <w:t>.</w:t>
      </w:r>
    </w:p>
    <w:p w:rsidR="003250C9" w:rsidRPr="00FE3694" w:rsidRDefault="003250C9" w:rsidP="003F5A4D">
      <w:pPr>
        <w:pStyle w:val="Voyagertextindent"/>
        <w:rPr>
          <w:shd w:val="clear" w:color="auto" w:fill="FFFFFF"/>
        </w:rPr>
      </w:pPr>
      <w:r>
        <w:rPr>
          <w:noProof/>
          <w:shd w:val="clear" w:color="auto" w:fill="FFFFFF"/>
        </w:rPr>
        <w:drawing>
          <wp:inline distT="0" distB="0" distL="0" distR="0" wp14:anchorId="342073A7" wp14:editId="5C01A914">
            <wp:extent cx="4762500" cy="3251332"/>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view.PNG"/>
                    <pic:cNvPicPr/>
                  </pic:nvPicPr>
                  <pic:blipFill>
                    <a:blip r:embed="rId23">
                      <a:extLst>
                        <a:ext uri="{28A0092B-C50C-407E-A947-70E740481C1C}">
                          <a14:useLocalDpi xmlns:a14="http://schemas.microsoft.com/office/drawing/2010/main" val="0"/>
                        </a:ext>
                      </a:extLst>
                    </a:blip>
                    <a:stretch>
                      <a:fillRect/>
                    </a:stretch>
                  </pic:blipFill>
                  <pic:spPr>
                    <a:xfrm>
                      <a:off x="0" y="0"/>
                      <a:ext cx="4760390" cy="3249892"/>
                    </a:xfrm>
                    <a:prstGeom prst="rect">
                      <a:avLst/>
                    </a:prstGeom>
                    <a:ln w="12700">
                      <a:solidFill>
                        <a:schemeClr val="tx1"/>
                      </a:solidFill>
                    </a:ln>
                  </pic:spPr>
                </pic:pic>
              </a:graphicData>
            </a:graphic>
          </wp:inline>
        </w:drawing>
      </w:r>
    </w:p>
    <w:p w:rsidR="00DD402D" w:rsidRDefault="00DD402D" w:rsidP="002260E1"/>
    <w:p w:rsidR="002260E1" w:rsidRPr="005535EA" w:rsidRDefault="002260E1" w:rsidP="0031034D">
      <w:pPr>
        <w:pStyle w:val="VGHeading1"/>
      </w:pPr>
      <w:bookmarkStart w:id="27" w:name="_Toc394608526"/>
      <w:r>
        <w:t>Configuring Views</w:t>
      </w:r>
      <w:bookmarkEnd w:id="27"/>
    </w:p>
    <w:p w:rsidR="00125D33" w:rsidRDefault="002260E1" w:rsidP="003F5A4D">
      <w:pPr>
        <w:pStyle w:val="Voyagertextindent"/>
      </w:pPr>
      <w:r w:rsidRPr="005535EA">
        <w:t>Views are fully configurable, allowing you to change the filters, reports, sort, display, and table options.  Any u</w:t>
      </w:r>
      <w:r w:rsidR="00214D9F">
        <w:t xml:space="preserve">ser with the </w:t>
      </w:r>
      <w:r w:rsidR="00214D9F" w:rsidRPr="00214D9F">
        <w:rPr>
          <w:i/>
        </w:rPr>
        <w:t xml:space="preserve">configure_views </w:t>
      </w:r>
      <w:r w:rsidRPr="005535EA">
        <w:t>permission can create custom views.</w:t>
      </w:r>
      <w:r w:rsidR="002A7476">
        <w:t xml:space="preserve"> To configure views, select </w:t>
      </w:r>
      <w:r w:rsidR="002A7476" w:rsidRPr="004C3AB3">
        <w:rPr>
          <w:b/>
        </w:rPr>
        <w:t>Settings</w:t>
      </w:r>
      <w:r w:rsidR="002A7476">
        <w:t xml:space="preserve"> under the </w:t>
      </w:r>
      <w:r w:rsidR="002A7476" w:rsidRPr="004C3AB3">
        <w:rPr>
          <w:b/>
        </w:rPr>
        <w:t>View</w:t>
      </w:r>
      <w:r w:rsidR="002A7476">
        <w:t xml:space="preserve"> menu.</w:t>
      </w:r>
      <w:r w:rsidR="00125D33">
        <w:t xml:space="preserve">  You can choose to configure </w:t>
      </w:r>
    </w:p>
    <w:p w:rsidR="00125D33" w:rsidRPr="00125D33" w:rsidRDefault="00125D33" w:rsidP="00077249">
      <w:pPr>
        <w:pStyle w:val="VoyagerText"/>
        <w:numPr>
          <w:ilvl w:val="0"/>
          <w:numId w:val="4"/>
        </w:numPr>
      </w:pPr>
      <w:r w:rsidRPr="00125D33">
        <w:t>Filters</w:t>
      </w:r>
    </w:p>
    <w:p w:rsidR="00125D33" w:rsidRPr="00125D33" w:rsidRDefault="00125D33" w:rsidP="00077249">
      <w:pPr>
        <w:pStyle w:val="VoyagerText"/>
        <w:numPr>
          <w:ilvl w:val="0"/>
          <w:numId w:val="4"/>
        </w:numPr>
      </w:pPr>
      <w:r w:rsidRPr="00125D33">
        <w:t>Display</w:t>
      </w:r>
    </w:p>
    <w:p w:rsidR="00125D33" w:rsidRPr="00125D33" w:rsidRDefault="00125D33" w:rsidP="00077249">
      <w:pPr>
        <w:pStyle w:val="VoyagerText"/>
        <w:numPr>
          <w:ilvl w:val="0"/>
          <w:numId w:val="4"/>
        </w:numPr>
      </w:pPr>
      <w:r w:rsidRPr="00125D33">
        <w:t>Tables</w:t>
      </w:r>
    </w:p>
    <w:p w:rsidR="00125D33" w:rsidRDefault="00125D33" w:rsidP="00077249">
      <w:pPr>
        <w:pStyle w:val="VoyagerText"/>
        <w:numPr>
          <w:ilvl w:val="0"/>
          <w:numId w:val="4"/>
        </w:numPr>
      </w:pPr>
      <w:r>
        <w:t>Reports</w:t>
      </w:r>
    </w:p>
    <w:p w:rsidR="002260E1" w:rsidRPr="00125D33" w:rsidRDefault="00125D33" w:rsidP="00077249">
      <w:pPr>
        <w:pStyle w:val="VoyagerText"/>
        <w:numPr>
          <w:ilvl w:val="0"/>
          <w:numId w:val="4"/>
        </w:numPr>
      </w:pPr>
      <w:r w:rsidRPr="00125D33">
        <w:t>Sorting</w:t>
      </w:r>
    </w:p>
    <w:p w:rsidR="002260E1" w:rsidRPr="003820DD" w:rsidRDefault="002A7476" w:rsidP="00683109">
      <w:pPr>
        <w:pStyle w:val="VGHeading2"/>
      </w:pPr>
      <w:bookmarkStart w:id="28" w:name="_Toc394608527"/>
      <w:r>
        <w:t>Configuring</w:t>
      </w:r>
      <w:r w:rsidR="002260E1" w:rsidRPr="003820DD">
        <w:t xml:space="preserve"> Filters</w:t>
      </w:r>
      <w:bookmarkEnd w:id="28"/>
    </w:p>
    <w:p w:rsidR="002260E1" w:rsidRPr="005535EA" w:rsidRDefault="002260E1" w:rsidP="003F5A4D">
      <w:pPr>
        <w:pStyle w:val="Voyagertextindent"/>
      </w:pPr>
      <w:r w:rsidRPr="005535EA">
        <w:t>This option allows the user to select fields that will be used to filter query results. The filters are used to show a subset of the data, giving the user a better idea of the types of data in the index and to narrow down exactly what they may be searching for.</w:t>
      </w:r>
    </w:p>
    <w:p w:rsidR="002260E1" w:rsidRPr="005535EA" w:rsidRDefault="002260E1" w:rsidP="003F5A4D">
      <w:pPr>
        <w:pStyle w:val="Voyagertextindent"/>
      </w:pPr>
      <w:r w:rsidRPr="005535EA">
        <w:lastRenderedPageBreak/>
        <w:t>Additional filters can be added from the set of Fields on the left, or filters can be removed from the active Filters list by using the left/right arrow buttons in the middle of the window to move things into and out of the list. The display order the filters can also be changed using the up/down arrow buttons.</w:t>
      </w:r>
    </w:p>
    <w:p w:rsidR="002260E1" w:rsidRPr="005535EA" w:rsidRDefault="002260E1" w:rsidP="003F5A4D">
      <w:pPr>
        <w:pStyle w:val="Voyagertextindent"/>
      </w:pPr>
      <w:r w:rsidRPr="005535EA">
        <w:t>To view data from both local and remote catalogs, select the </w:t>
      </w:r>
      <w:r w:rsidRPr="00125D33">
        <w:rPr>
          <w:b/>
        </w:rPr>
        <w:t>S</w:t>
      </w:r>
      <w:r w:rsidR="00FE3694" w:rsidRPr="00125D33">
        <w:rPr>
          <w:b/>
        </w:rPr>
        <w:t>how Additional Catalogs</w:t>
      </w:r>
      <w:r w:rsidR="00FE3694">
        <w:t xml:space="preserve"> option. </w:t>
      </w:r>
      <w:r w:rsidRPr="005535EA">
        <w:t>Remote catalogs must have been previously configured by the administrator. See </w:t>
      </w:r>
      <w:r w:rsidRPr="00067D3E">
        <w:t>Federated Catalog Search</w:t>
      </w:r>
      <w:r w:rsidR="00125D33" w:rsidRPr="00067D3E">
        <w:t>.</w:t>
      </w:r>
    </w:p>
    <w:p w:rsidR="002260E1" w:rsidRPr="005535EA" w:rsidRDefault="002260E1" w:rsidP="00683109">
      <w:pPr>
        <w:pStyle w:val="VGHeading2"/>
      </w:pPr>
      <w:bookmarkStart w:id="29" w:name="_Toc394608528"/>
      <w:r w:rsidRPr="005535EA">
        <w:t>Configur</w:t>
      </w:r>
      <w:r w:rsidR="002A7476">
        <w:t>ing the</w:t>
      </w:r>
      <w:r w:rsidRPr="005535EA">
        <w:t xml:space="preserve"> Display</w:t>
      </w:r>
      <w:bookmarkEnd w:id="29"/>
    </w:p>
    <w:p w:rsidR="00CB7D6F" w:rsidRDefault="00CB7D6F" w:rsidP="00CB7D6F">
      <w:pPr>
        <w:pStyle w:val="Voyagertextindent"/>
      </w:pPr>
      <w:r>
        <w:t xml:space="preserve">You can configure which metadata fields Voyager displays on the </w:t>
      </w:r>
      <w:r w:rsidRPr="00CB7D6F">
        <w:rPr>
          <w:b/>
        </w:rPr>
        <w:t>Detail Page</w:t>
      </w:r>
      <w:r>
        <w:t xml:space="preserve"> as well as in the </w:t>
      </w:r>
      <w:r w:rsidRPr="00CB7D6F">
        <w:rPr>
          <w:b/>
        </w:rPr>
        <w:t>Table View</w:t>
      </w:r>
      <w:r>
        <w:t xml:space="preserve">. </w:t>
      </w:r>
    </w:p>
    <w:p w:rsidR="00CB7D6F" w:rsidRDefault="00473625" w:rsidP="00CB7D6F">
      <w:pPr>
        <w:pStyle w:val="VGHeading3"/>
      </w:pPr>
      <w:bookmarkStart w:id="30" w:name="_Toc394608529"/>
      <w:r>
        <w:t xml:space="preserve">Displaying </w:t>
      </w:r>
      <w:r w:rsidR="00CB7D6F">
        <w:t>Metadata on the Detail Page</w:t>
      </w:r>
      <w:bookmarkEnd w:id="30"/>
    </w:p>
    <w:p w:rsidR="00CB7D6F" w:rsidRDefault="00CB7D6F" w:rsidP="00CB7D6F">
      <w:pPr>
        <w:pStyle w:val="Voyagertextindent"/>
      </w:pPr>
      <w:r>
        <w:t xml:space="preserve">To configure metadata display on the </w:t>
      </w:r>
      <w:r w:rsidRPr="00CB7D6F">
        <w:rPr>
          <w:b/>
        </w:rPr>
        <w:t>Detail Page</w:t>
      </w:r>
      <w:r>
        <w:t>:</w:t>
      </w:r>
    </w:p>
    <w:p w:rsidR="00CB7D6F" w:rsidRDefault="00CB7D6F" w:rsidP="000F6839">
      <w:pPr>
        <w:pStyle w:val="Voyagertextindent"/>
        <w:numPr>
          <w:ilvl w:val="0"/>
          <w:numId w:val="24"/>
        </w:numPr>
      </w:pPr>
      <w:r>
        <w:t xml:space="preserve">Go to </w:t>
      </w:r>
      <w:r w:rsidRPr="00CB7D6F">
        <w:rPr>
          <w:b/>
        </w:rPr>
        <w:t>View -&gt; Settings -&gt; Configure Display</w:t>
      </w:r>
      <w:r>
        <w:t xml:space="preserve"> on the </w:t>
      </w:r>
      <w:r w:rsidRPr="00CB7D6F">
        <w:rPr>
          <w:b/>
        </w:rPr>
        <w:t>Summary</w:t>
      </w:r>
      <w:r>
        <w:t xml:space="preserve"> page</w:t>
      </w:r>
    </w:p>
    <w:p w:rsidR="00CB7D6F" w:rsidRDefault="00CB7D6F" w:rsidP="00CB7D6F">
      <w:pPr>
        <w:pStyle w:val="Voyagertextindent"/>
      </w:pPr>
    </w:p>
    <w:p w:rsidR="00CB7D6F" w:rsidRDefault="00CB7D6F" w:rsidP="00CB7D6F">
      <w:pPr>
        <w:pStyle w:val="Voyagertextindent"/>
        <w:jc w:val="center"/>
      </w:pPr>
      <w:r>
        <w:rPr>
          <w:noProof/>
        </w:rPr>
        <w:drawing>
          <wp:inline distT="0" distB="0" distL="0" distR="0">
            <wp:extent cx="2766300"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settings configure display.PNG"/>
                    <pic:cNvPicPr/>
                  </pic:nvPicPr>
                  <pic:blipFill>
                    <a:blip r:embed="rId24">
                      <a:extLst>
                        <a:ext uri="{28A0092B-C50C-407E-A947-70E740481C1C}">
                          <a14:useLocalDpi xmlns:a14="http://schemas.microsoft.com/office/drawing/2010/main" val="0"/>
                        </a:ext>
                      </a:extLst>
                    </a:blip>
                    <a:stretch>
                      <a:fillRect/>
                    </a:stretch>
                  </pic:blipFill>
                  <pic:spPr>
                    <a:xfrm>
                      <a:off x="0" y="0"/>
                      <a:ext cx="2766300" cy="2994920"/>
                    </a:xfrm>
                    <a:prstGeom prst="rect">
                      <a:avLst/>
                    </a:prstGeom>
                  </pic:spPr>
                </pic:pic>
              </a:graphicData>
            </a:graphic>
          </wp:inline>
        </w:drawing>
      </w:r>
    </w:p>
    <w:p w:rsidR="00CB7D6F" w:rsidRDefault="00CB7D6F" w:rsidP="00CB7D6F">
      <w:pPr>
        <w:pStyle w:val="Voyagertextindent"/>
      </w:pPr>
    </w:p>
    <w:p w:rsidR="00CB7D6F" w:rsidRDefault="00CB7D6F" w:rsidP="00CB7D6F">
      <w:pPr>
        <w:pStyle w:val="Voyagertextindent"/>
      </w:pPr>
    </w:p>
    <w:p w:rsidR="00CB7D6F" w:rsidRDefault="00CB7D6F" w:rsidP="000F6839">
      <w:pPr>
        <w:pStyle w:val="Voyagertextindent"/>
        <w:numPr>
          <w:ilvl w:val="0"/>
          <w:numId w:val="24"/>
        </w:numPr>
      </w:pPr>
      <w:r>
        <w:t xml:space="preserve">On the </w:t>
      </w:r>
      <w:r w:rsidRPr="00CB7D6F">
        <w:rPr>
          <w:b/>
        </w:rPr>
        <w:t>Fields</w:t>
      </w:r>
      <w:r>
        <w:t xml:space="preserve"> and </w:t>
      </w:r>
      <w:r w:rsidRPr="00CB7D6F">
        <w:rPr>
          <w:b/>
        </w:rPr>
        <w:t>Name</w:t>
      </w:r>
      <w:r>
        <w:t xml:space="preserve"> tabs, you can drag and drop fields from the left side to the list on the right</w:t>
      </w:r>
    </w:p>
    <w:p w:rsidR="00CB7D6F" w:rsidRDefault="00CB7D6F" w:rsidP="00CB7D6F">
      <w:pPr>
        <w:pStyle w:val="Voyagertextindent"/>
      </w:pPr>
    </w:p>
    <w:p w:rsidR="00CB7D6F" w:rsidRDefault="00CB7D6F" w:rsidP="00CB7D6F">
      <w:pPr>
        <w:pStyle w:val="Voyagertextindent"/>
        <w:jc w:val="center"/>
      </w:pPr>
      <w:r>
        <w:rPr>
          <w:noProof/>
        </w:rPr>
        <w:lastRenderedPageBreak/>
        <w:drawing>
          <wp:inline distT="0" distB="0" distL="0" distR="0">
            <wp:extent cx="5053330" cy="427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settings configure display fields.PNG"/>
                    <pic:cNvPicPr/>
                  </pic:nvPicPr>
                  <pic:blipFill>
                    <a:blip r:embed="rId25">
                      <a:extLst>
                        <a:ext uri="{28A0092B-C50C-407E-A947-70E740481C1C}">
                          <a14:useLocalDpi xmlns:a14="http://schemas.microsoft.com/office/drawing/2010/main" val="0"/>
                        </a:ext>
                      </a:extLst>
                    </a:blip>
                    <a:stretch>
                      <a:fillRect/>
                    </a:stretch>
                  </pic:blipFill>
                  <pic:spPr>
                    <a:xfrm>
                      <a:off x="0" y="0"/>
                      <a:ext cx="5053330" cy="4272880"/>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4"/>
        </w:numPr>
      </w:pPr>
      <w:r>
        <w:t xml:space="preserve">Click </w:t>
      </w:r>
      <w:r w:rsidRPr="00CB7D6F">
        <w:rPr>
          <w:b/>
        </w:rPr>
        <w:t>Update</w:t>
      </w:r>
      <w:r>
        <w:t xml:space="preserve"> to apply your changes.</w:t>
      </w:r>
    </w:p>
    <w:p w:rsidR="00CB7D6F" w:rsidRDefault="00CB2CFE" w:rsidP="004F7D3A">
      <w:pPr>
        <w:pStyle w:val="Voyagertextindent2"/>
      </w:pPr>
      <w:r>
        <w:t>T</w:t>
      </w:r>
      <w:r w:rsidR="00CB7D6F">
        <w:t xml:space="preserve">he added fields </w:t>
      </w:r>
      <w:r>
        <w:t xml:space="preserve">will </w:t>
      </w:r>
      <w:r w:rsidR="00CB7D6F">
        <w:t xml:space="preserve">appear on the </w:t>
      </w:r>
      <w:r w:rsidR="00CB7D6F" w:rsidRPr="00CB7D6F">
        <w:rPr>
          <w:b/>
        </w:rPr>
        <w:t>Detail page</w:t>
      </w:r>
      <w:r w:rsidR="00CB7D6F">
        <w:t>. Some of the fields may</w:t>
      </w:r>
      <w:r w:rsidR="00CB7D6F" w:rsidRPr="005535EA">
        <w:t xml:space="preserve"> </w:t>
      </w:r>
      <w:r w:rsidR="00CB7D6F">
        <w:t>also appear</w:t>
      </w:r>
      <w:r w:rsidR="00CB7D6F" w:rsidRPr="005535EA">
        <w:t xml:space="preserve"> in the </w:t>
      </w:r>
      <w:r w:rsidR="00CB7D6F" w:rsidRPr="00CB7D6F">
        <w:rPr>
          <w:b/>
        </w:rPr>
        <w:t>Summary</w:t>
      </w:r>
      <w:r w:rsidR="00CB7D6F" w:rsidRPr="005535EA">
        <w:t xml:space="preserve"> </w:t>
      </w:r>
      <w:r w:rsidR="00CB7D6F" w:rsidRPr="00CB7D6F">
        <w:rPr>
          <w:b/>
        </w:rPr>
        <w:t>View</w:t>
      </w:r>
      <w:r w:rsidR="00CB7D6F">
        <w:t xml:space="preserve">, when hovering in </w:t>
      </w:r>
      <w:r w:rsidR="00CB7D6F" w:rsidRPr="00CB7D6F">
        <w:rPr>
          <w:b/>
        </w:rPr>
        <w:t>Grid</w:t>
      </w:r>
      <w:r w:rsidR="00CB7D6F">
        <w:t xml:space="preserve"> </w:t>
      </w:r>
      <w:r w:rsidR="00CB7D6F" w:rsidRPr="00CB7D6F">
        <w:rPr>
          <w:b/>
        </w:rPr>
        <w:t>View</w:t>
      </w:r>
      <w:r w:rsidR="00CB7D6F" w:rsidRPr="005535EA">
        <w:t xml:space="preserve"> and in </w:t>
      </w:r>
      <w:r w:rsidR="00CB7D6F" w:rsidRPr="00CB7D6F">
        <w:rPr>
          <w:b/>
        </w:rPr>
        <w:t>Map</w:t>
      </w:r>
      <w:r w:rsidR="00CB7D6F" w:rsidRPr="005535EA">
        <w:t xml:space="preserve"> </w:t>
      </w:r>
      <w:r w:rsidR="00CB7D6F" w:rsidRPr="00CB7D6F">
        <w:rPr>
          <w:b/>
        </w:rPr>
        <w:t>View</w:t>
      </w:r>
      <w:r w:rsidR="00CB7D6F" w:rsidRPr="005535EA">
        <w:t>.</w:t>
      </w:r>
    </w:p>
    <w:p w:rsidR="00CB7D6F" w:rsidRDefault="00CB7D6F" w:rsidP="00CB7D6F">
      <w:pPr>
        <w:pStyle w:val="VGHeading3"/>
      </w:pPr>
      <w:bookmarkStart w:id="31" w:name="_Toc394608530"/>
      <w:r>
        <w:t>Viewing All Metadata</w:t>
      </w:r>
      <w:bookmarkEnd w:id="31"/>
    </w:p>
    <w:p w:rsidR="00CB7D6F" w:rsidRDefault="00CB7D6F" w:rsidP="000F6839">
      <w:pPr>
        <w:pStyle w:val="Voyagertextindent"/>
        <w:numPr>
          <w:ilvl w:val="0"/>
          <w:numId w:val="25"/>
        </w:numPr>
      </w:pPr>
      <w:r>
        <w:t xml:space="preserve">To </w:t>
      </w:r>
      <w:r w:rsidR="00CB2CFE">
        <w:t>view all metadata for a record</w:t>
      </w:r>
      <w:r>
        <w:t xml:space="preserve">, go </w:t>
      </w:r>
      <w:r w:rsidR="00CB2CFE">
        <w:t>to</w:t>
      </w:r>
      <w:r>
        <w:t xml:space="preserve"> </w:t>
      </w:r>
      <w:r w:rsidR="00CB2CFE" w:rsidRPr="002E104D">
        <w:rPr>
          <w:b/>
        </w:rPr>
        <w:t xml:space="preserve">View -&gt; Settings -&gt; Configure </w:t>
      </w:r>
      <w:r w:rsidR="00CB2CFE">
        <w:rPr>
          <w:b/>
        </w:rPr>
        <w:t xml:space="preserve">Display </w:t>
      </w:r>
      <w:r w:rsidRPr="00CB7D6F">
        <w:rPr>
          <w:b/>
        </w:rPr>
        <w:t>Settings</w:t>
      </w:r>
      <w:r w:rsidR="00CB2CFE">
        <w:t xml:space="preserve"> </w:t>
      </w:r>
    </w:p>
    <w:p w:rsidR="00CB7D6F" w:rsidRDefault="001B0DDF" w:rsidP="00CB7D6F">
      <w:pPr>
        <w:pStyle w:val="Voyagertextindent"/>
        <w:jc w:val="center"/>
      </w:pPr>
      <w:r>
        <w:rPr>
          <w:noProof/>
        </w:rPr>
        <w:lastRenderedPageBreak/>
        <w:drawing>
          <wp:inline distT="0" distB="0" distL="0" distR="0">
            <wp:extent cx="2293620" cy="3229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ettings configure display settings.PNG"/>
                    <pic:cNvPicPr/>
                  </pic:nvPicPr>
                  <pic:blipFill>
                    <a:blip r:embed="rId26">
                      <a:extLst>
                        <a:ext uri="{28A0092B-C50C-407E-A947-70E740481C1C}">
                          <a14:useLocalDpi xmlns:a14="http://schemas.microsoft.com/office/drawing/2010/main" val="0"/>
                        </a:ext>
                      </a:extLst>
                    </a:blip>
                    <a:stretch>
                      <a:fillRect/>
                    </a:stretch>
                  </pic:blipFill>
                  <pic:spPr>
                    <a:xfrm>
                      <a:off x="0" y="0"/>
                      <a:ext cx="2297637" cy="3234663"/>
                    </a:xfrm>
                    <a:prstGeom prst="rect">
                      <a:avLst/>
                    </a:prstGeom>
                  </pic:spPr>
                </pic:pic>
              </a:graphicData>
            </a:graphic>
          </wp:inline>
        </w:drawing>
      </w:r>
    </w:p>
    <w:p w:rsidR="00CB7D6F" w:rsidRDefault="00CB7D6F" w:rsidP="00CB7D6F">
      <w:pPr>
        <w:pStyle w:val="Voyagertextindent"/>
      </w:pPr>
    </w:p>
    <w:p w:rsidR="00CB7D6F" w:rsidRDefault="00CB7D6F" w:rsidP="000F6839">
      <w:pPr>
        <w:pStyle w:val="Voyagertextindent"/>
        <w:numPr>
          <w:ilvl w:val="0"/>
          <w:numId w:val="25"/>
        </w:numPr>
      </w:pPr>
      <w:r>
        <w:t xml:space="preserve">Select </w:t>
      </w:r>
      <w:r w:rsidRPr="00CB7D6F">
        <w:rPr>
          <w:b/>
        </w:rPr>
        <w:t>Show all fields on Detail Page</w:t>
      </w:r>
      <w:r>
        <w:t xml:space="preserve"> to display all metadata fields on each Detail Page</w:t>
      </w:r>
    </w:p>
    <w:p w:rsidR="00670032" w:rsidRDefault="00CB7D6F" w:rsidP="000F6839">
      <w:pPr>
        <w:pStyle w:val="Voyagertextindent"/>
        <w:numPr>
          <w:ilvl w:val="0"/>
          <w:numId w:val="25"/>
        </w:numPr>
      </w:pPr>
      <w:r>
        <w:t xml:space="preserve">When you are done, click </w:t>
      </w:r>
      <w:r w:rsidRPr="00CB7D6F">
        <w:rPr>
          <w:b/>
        </w:rPr>
        <w:t>Update</w:t>
      </w:r>
    </w:p>
    <w:p w:rsidR="002260E1" w:rsidRPr="005535EA" w:rsidRDefault="002260E1" w:rsidP="0031034D">
      <w:pPr>
        <w:pStyle w:val="VGHeading2"/>
      </w:pPr>
      <w:bookmarkStart w:id="32" w:name="_Toc394608531"/>
      <w:r w:rsidRPr="005535EA">
        <w:t>Configur</w:t>
      </w:r>
      <w:r w:rsidR="00125D33">
        <w:t>ing</w:t>
      </w:r>
      <w:r w:rsidRPr="005535EA">
        <w:t xml:space="preserve"> Table</w:t>
      </w:r>
      <w:r w:rsidR="004C3AB3">
        <w:t>s</w:t>
      </w:r>
      <w:bookmarkEnd w:id="32"/>
    </w:p>
    <w:p w:rsidR="00670032" w:rsidRDefault="00670032" w:rsidP="003F5A4D">
      <w:pPr>
        <w:pStyle w:val="Voyagertextindent"/>
      </w:pPr>
      <w:r>
        <w:t xml:space="preserve">You can choose which metadata fields appear in the </w:t>
      </w:r>
      <w:r w:rsidRPr="00670032">
        <w:rPr>
          <w:b/>
        </w:rPr>
        <w:t>Table View</w:t>
      </w:r>
      <w:r>
        <w:t>.  Each field you choose appears as a column in the table.</w:t>
      </w:r>
    </w:p>
    <w:p w:rsidR="002260E1" w:rsidRPr="002E104D" w:rsidRDefault="00670032" w:rsidP="000F6839">
      <w:pPr>
        <w:pStyle w:val="Voyagertextindent"/>
        <w:numPr>
          <w:ilvl w:val="0"/>
          <w:numId w:val="26"/>
        </w:numPr>
      </w:pPr>
      <w:r w:rsidRPr="002E104D">
        <w:t xml:space="preserve">To configure tables, go to </w:t>
      </w:r>
      <w:r w:rsidRPr="002E104D">
        <w:rPr>
          <w:b/>
        </w:rPr>
        <w:t>View -&gt; Settings -&gt; Configure Table</w:t>
      </w:r>
    </w:p>
    <w:p w:rsidR="002E104D" w:rsidRDefault="002E104D" w:rsidP="002E104D">
      <w:pPr>
        <w:pStyle w:val="Voyagertextindent"/>
        <w:jc w:val="center"/>
      </w:pPr>
      <w:r>
        <w:rPr>
          <w:noProof/>
        </w:rPr>
        <w:lastRenderedPageBreak/>
        <w:drawing>
          <wp:inline distT="0" distB="0" distL="0" distR="0">
            <wp:extent cx="4321288" cy="3451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ure table.PNG"/>
                    <pic:cNvPicPr/>
                  </pic:nvPicPr>
                  <pic:blipFill>
                    <a:blip r:embed="rId27">
                      <a:extLst>
                        <a:ext uri="{28A0092B-C50C-407E-A947-70E740481C1C}">
                          <a14:useLocalDpi xmlns:a14="http://schemas.microsoft.com/office/drawing/2010/main" val="0"/>
                        </a:ext>
                      </a:extLst>
                    </a:blip>
                    <a:stretch>
                      <a:fillRect/>
                    </a:stretch>
                  </pic:blipFill>
                  <pic:spPr>
                    <a:xfrm>
                      <a:off x="0" y="0"/>
                      <a:ext cx="4321288" cy="3451860"/>
                    </a:xfrm>
                    <a:prstGeom prst="rect">
                      <a:avLst/>
                    </a:prstGeom>
                  </pic:spPr>
                </pic:pic>
              </a:graphicData>
            </a:graphic>
          </wp:inline>
        </w:drawing>
      </w:r>
    </w:p>
    <w:p w:rsidR="002E104D" w:rsidRPr="002E104D" w:rsidRDefault="002E104D" w:rsidP="002E104D">
      <w:pPr>
        <w:pStyle w:val="Voyagertextindent"/>
        <w:jc w:val="center"/>
      </w:pPr>
    </w:p>
    <w:p w:rsidR="00670032" w:rsidRDefault="002E104D" w:rsidP="000F6839">
      <w:pPr>
        <w:pStyle w:val="Voyagertextindent"/>
        <w:numPr>
          <w:ilvl w:val="0"/>
          <w:numId w:val="26"/>
        </w:numPr>
      </w:pPr>
      <w:r>
        <w:t xml:space="preserve">Drag and drop field names from the list at the left over to the right.  The field columns will be added to the </w:t>
      </w:r>
      <w:r w:rsidRPr="002E104D">
        <w:rPr>
          <w:b/>
        </w:rPr>
        <w:t>Table View</w:t>
      </w:r>
      <w:r>
        <w:t xml:space="preserve"> even if there are no data for that particular field.</w:t>
      </w:r>
    </w:p>
    <w:p w:rsidR="002D79CD" w:rsidRDefault="002D79CD" w:rsidP="000F6839">
      <w:pPr>
        <w:pStyle w:val="Voyagertextindent"/>
        <w:numPr>
          <w:ilvl w:val="0"/>
          <w:numId w:val="26"/>
        </w:numPr>
      </w:pPr>
      <w:r>
        <w:t>To change the order in which the fields are displayed, click and drag fields up or down in the list at the right</w:t>
      </w:r>
    </w:p>
    <w:p w:rsidR="002E104D" w:rsidRPr="00FE3694" w:rsidRDefault="002E104D" w:rsidP="000F6839">
      <w:pPr>
        <w:pStyle w:val="Voyagertextindent"/>
        <w:numPr>
          <w:ilvl w:val="0"/>
          <w:numId w:val="26"/>
        </w:numPr>
      </w:pPr>
      <w:r>
        <w:t xml:space="preserve">Click </w:t>
      </w:r>
      <w:r w:rsidRPr="002E104D">
        <w:rPr>
          <w:b/>
        </w:rPr>
        <w:t>Update</w:t>
      </w:r>
      <w:r>
        <w:t xml:space="preserve"> when you are done</w:t>
      </w:r>
    </w:p>
    <w:p w:rsidR="002260E1" w:rsidRPr="005535EA" w:rsidRDefault="002260E1" w:rsidP="0031034D">
      <w:pPr>
        <w:pStyle w:val="VGHeading2"/>
      </w:pPr>
      <w:bookmarkStart w:id="33" w:name="_Toc394608532"/>
      <w:r w:rsidRPr="005535EA">
        <w:t>Configur</w:t>
      </w:r>
      <w:r w:rsidR="00125D33">
        <w:t>ing</w:t>
      </w:r>
      <w:r w:rsidRPr="005535EA">
        <w:t xml:space="preserve"> Reports</w:t>
      </w:r>
      <w:bookmarkEnd w:id="33"/>
    </w:p>
    <w:p w:rsidR="002260E1" w:rsidRPr="005535EA" w:rsidRDefault="002260E1" w:rsidP="003F5A4D">
      <w:pPr>
        <w:pStyle w:val="Voyagertextindent"/>
      </w:pPr>
      <w:r w:rsidRPr="005535EA">
        <w:t>The reporting view displays a graph for each of the fields used to filter query results (as seen on the right side of the Voyager interface). To hide or remove a report the appropriate field can be added or removed from the list of filters. </w:t>
      </w:r>
    </w:p>
    <w:p w:rsidR="002260E1" w:rsidRPr="005535EA" w:rsidRDefault="004C3AB3" w:rsidP="0031034D">
      <w:pPr>
        <w:pStyle w:val="VGHeading2"/>
      </w:pPr>
      <w:bookmarkStart w:id="34" w:name="_Toc394608533"/>
      <w:r>
        <w:t>Configuring</w:t>
      </w:r>
      <w:r w:rsidR="002260E1" w:rsidRPr="005535EA">
        <w:t xml:space="preserve"> Sort</w:t>
      </w:r>
      <w:r>
        <w:t>ing</w:t>
      </w:r>
      <w:bookmarkEnd w:id="34"/>
    </w:p>
    <w:p w:rsidR="002260E1" w:rsidRPr="005535EA" w:rsidRDefault="002260E1" w:rsidP="003F5A4D">
      <w:pPr>
        <w:pStyle w:val="Voyagertextindent"/>
      </w:pPr>
      <w:r w:rsidRPr="005535EA">
        <w:t>This option allows a user to choose which fields are available for sorting query results.</w:t>
      </w:r>
    </w:p>
    <w:p w:rsidR="002260E1" w:rsidRPr="005535EA" w:rsidRDefault="002260E1" w:rsidP="003F5A4D">
      <w:pPr>
        <w:pStyle w:val="Voyagertextindent"/>
      </w:pPr>
      <w:r w:rsidRPr="005535EA">
        <w:t>You can add or remove display fields, or change their display order using the arrow buttons in the middle of the window.</w:t>
      </w:r>
    </w:p>
    <w:p w:rsidR="006B75D7" w:rsidRPr="005535EA" w:rsidRDefault="006B75D7" w:rsidP="0031034D">
      <w:pPr>
        <w:pStyle w:val="VGHeading1"/>
      </w:pPr>
      <w:bookmarkStart w:id="35" w:name="_Toc394608534"/>
      <w:r>
        <w:lastRenderedPageBreak/>
        <w:t xml:space="preserve">Viewing Information for a </w:t>
      </w:r>
      <w:r w:rsidR="004C3AB3">
        <w:t>S</w:t>
      </w:r>
      <w:r>
        <w:t xml:space="preserve">ingle </w:t>
      </w:r>
      <w:r w:rsidR="004C3AB3">
        <w:t>I</w:t>
      </w:r>
      <w:r>
        <w:t>tem</w:t>
      </w:r>
      <w:bookmarkEnd w:id="35"/>
    </w:p>
    <w:p w:rsidR="006B75D7" w:rsidRDefault="006B75D7" w:rsidP="00125D33">
      <w:pPr>
        <w:pStyle w:val="Voyagertextindent"/>
      </w:pPr>
      <w:r w:rsidRPr="005535EA">
        <w:t xml:space="preserve">Voyager provides options to a user when a thumbnail of an individual search result is clicked in </w:t>
      </w:r>
      <w:r w:rsidRPr="00DC41D7">
        <w:rPr>
          <w:rStyle w:val="VoyagertextindentChar"/>
        </w:rPr>
        <w:t xml:space="preserve">the Summary, Grid or Map Views.  </w:t>
      </w:r>
      <w:r w:rsidRPr="005535EA">
        <w:t xml:space="preserve">The Overview Map to </w:t>
      </w:r>
      <w:r w:rsidRPr="00910C67">
        <w:t>the</w:t>
      </w:r>
      <w:r w:rsidRPr="005535EA">
        <w:t xml:space="preserve"> right of Search Results displays the extents of the data on a map.</w:t>
      </w:r>
    </w:p>
    <w:p w:rsidR="006B75D7" w:rsidRPr="005535EA" w:rsidRDefault="00125D33" w:rsidP="0031034D">
      <w:pPr>
        <w:pStyle w:val="VGHeading2"/>
      </w:pPr>
      <w:bookmarkStart w:id="36" w:name="_Toc394608535"/>
      <w:r>
        <w:t xml:space="preserve">Show </w:t>
      </w:r>
      <w:r w:rsidR="006B75D7" w:rsidRPr="005535EA">
        <w:t>Detail Page</w:t>
      </w:r>
      <w:bookmarkEnd w:id="36"/>
      <w:r w:rsidR="006B75D7">
        <w:t xml:space="preserve"> </w:t>
      </w:r>
    </w:p>
    <w:p w:rsidR="006B75D7" w:rsidRPr="005535EA" w:rsidRDefault="006B75D7" w:rsidP="0031034D">
      <w:pPr>
        <w:pStyle w:val="Voyagertextindent2"/>
      </w:pPr>
      <w:r w:rsidRPr="00DC41D7">
        <w:t>The Detail Page reveals many more information about this individual element. By default, the details displayed include basic attributes like the name, path, theme, place, etc. What information is displayed can be configured via the Configure Display option under the View menu.</w:t>
      </w:r>
    </w:p>
    <w:p w:rsidR="006B75D7" w:rsidRPr="005535EA" w:rsidRDefault="006B75D7" w:rsidP="0031034D">
      <w:pPr>
        <w:pStyle w:val="Voyagertextindent2"/>
      </w:pPr>
      <w:r w:rsidRPr="00DC41D7">
        <w:rPr>
          <w:rStyle w:val="VoyagerTextChar"/>
        </w:rPr>
        <w:t xml:space="preserve">The detail page also shows links or relationships between the item and any other items in the index.  For example, if the dataset is used in an MXD or Layer File, the MXDs or Layer Files will </w:t>
      </w:r>
      <w:r w:rsidRPr="005535EA">
        <w:t>be displayed as links in the "USED BY" se</w:t>
      </w:r>
      <w:r>
        <w:t>ction. </w:t>
      </w:r>
    </w:p>
    <w:p w:rsidR="00FE3694" w:rsidRDefault="006B75D7" w:rsidP="0031034D">
      <w:pPr>
        <w:pStyle w:val="Voyagertextindent2"/>
      </w:pPr>
      <w:r w:rsidRPr="005535EA">
        <w:t xml:space="preserve">Conversely, MXDs and Layer Files display the items within them in a tree structure, so users can see which Feature Layers and datasets are used in the document and can explore them directly from the DATA section or via the </w:t>
      </w:r>
      <w:r>
        <w:t>links in the MXD structure.</w:t>
      </w:r>
    </w:p>
    <w:p w:rsidR="006B75D7" w:rsidRPr="00FE3694" w:rsidRDefault="006B75D7" w:rsidP="0031034D">
      <w:pPr>
        <w:pStyle w:val="Voyagertextindent2"/>
      </w:pPr>
      <w:r w:rsidRPr="00DC41D7">
        <w:rPr>
          <w:rStyle w:val="VoyagertextindentChar"/>
        </w:rPr>
        <w:t>The relationships between items in a database are also captured and displayed. For example, databases show links to all of the items within them. Feature datasets show which database they are in, as well as the datasets they contain. And datasets have links to their database and feature datasets</w:t>
      </w:r>
      <w:r w:rsidRPr="00DC41D7">
        <w:rPr>
          <w:rStyle w:val="VoyagerTextChar"/>
        </w:rPr>
        <w:t>.</w:t>
      </w:r>
    </w:p>
    <w:p w:rsidR="006B75D7" w:rsidRPr="005535EA" w:rsidRDefault="006B75D7" w:rsidP="0031034D">
      <w:pPr>
        <w:pStyle w:val="VGHeading2"/>
      </w:pPr>
      <w:bookmarkStart w:id="37" w:name="_Toc394608536"/>
      <w:r>
        <w:t>Show Preview</w:t>
      </w:r>
      <w:bookmarkEnd w:id="37"/>
    </w:p>
    <w:p w:rsidR="006B75D7" w:rsidRPr="005535EA" w:rsidRDefault="006B75D7" w:rsidP="003F5A4D">
      <w:pPr>
        <w:pStyle w:val="Voyagertextindent"/>
      </w:pPr>
      <w:r w:rsidRPr="00910C67">
        <w:rPr>
          <w:rStyle w:val="VoyagertextindentChar"/>
          <w:shd w:val="clear" w:color="auto" w:fill="auto"/>
        </w:rPr>
        <w:t>Show Preview displays a larger, mo</w:t>
      </w:r>
      <w:r w:rsidR="001B0DDF">
        <w:rPr>
          <w:rStyle w:val="VoyagertextindentChar"/>
          <w:shd w:val="clear" w:color="auto" w:fill="auto"/>
        </w:rPr>
        <w:t xml:space="preserve">re detailed view of the record if it exists. </w:t>
      </w:r>
    </w:p>
    <w:p w:rsidR="006B75D7" w:rsidRPr="005535EA" w:rsidRDefault="00037B3F" w:rsidP="0031034D">
      <w:pPr>
        <w:pStyle w:val="VGHeading2"/>
      </w:pPr>
      <w:bookmarkStart w:id="38" w:name="_Toc394608537"/>
      <w:r>
        <w:t>Open With</w:t>
      </w:r>
      <w:bookmarkEnd w:id="38"/>
    </w:p>
    <w:p w:rsidR="006B75D7" w:rsidRPr="00FE3694" w:rsidRDefault="006B75D7" w:rsidP="0027619C">
      <w:pPr>
        <w:pStyle w:val="Voyagertextindent"/>
      </w:pPr>
      <w:r w:rsidRPr="005535EA">
        <w:t xml:space="preserve">The </w:t>
      </w:r>
      <w:r w:rsidRPr="001B0DDF">
        <w:rPr>
          <w:b/>
        </w:rPr>
        <w:t>Open With</w:t>
      </w:r>
      <w:r w:rsidRPr="005535EA">
        <w:t xml:space="preserve"> option allows the user to open the individual search result in a variety of desktop applications, including ArcGIS desktop applications, KML viewer, or the Window Default Application.</w:t>
      </w:r>
    </w:p>
    <w:p w:rsidR="006B75D7" w:rsidRPr="005535EA" w:rsidRDefault="006B75D7" w:rsidP="0031034D">
      <w:pPr>
        <w:pStyle w:val="VGHeading2"/>
      </w:pPr>
      <w:bookmarkStart w:id="39" w:name="_Toc394608538"/>
      <w:r w:rsidRPr="005535EA">
        <w:t>Process</w:t>
      </w:r>
      <w:bookmarkEnd w:id="39"/>
    </w:p>
    <w:p w:rsidR="006B75D7" w:rsidRPr="005535EA" w:rsidRDefault="006B75D7" w:rsidP="003F5A4D">
      <w:pPr>
        <w:pStyle w:val="Voyagertextindent"/>
      </w:pPr>
      <w:r w:rsidRPr="005535EA">
        <w:t>This option opens the choices for processing the individual search</w:t>
      </w:r>
      <w:r w:rsidR="00BF4DE0">
        <w:t xml:space="preserve"> result</w:t>
      </w:r>
      <w:r w:rsidRPr="005535EA">
        <w:t xml:space="preserve">. </w:t>
      </w:r>
    </w:p>
    <w:p w:rsidR="00037B3F" w:rsidRDefault="00037B3F" w:rsidP="0031034D">
      <w:pPr>
        <w:pStyle w:val="VGHeading2"/>
      </w:pPr>
      <w:bookmarkStart w:id="40" w:name="_Toc394608539"/>
      <w:r>
        <w:t>ArcGIS Online</w:t>
      </w:r>
      <w:bookmarkEnd w:id="40"/>
    </w:p>
    <w:p w:rsidR="00037B3F" w:rsidRPr="00037B3F" w:rsidRDefault="00037B3F" w:rsidP="0027619C">
      <w:pPr>
        <w:pStyle w:val="Voyagertextindent"/>
      </w:pPr>
      <w:r>
        <w:t>The individual search result can be added to ArcGIS online.</w:t>
      </w:r>
    </w:p>
    <w:p w:rsidR="006B75D7" w:rsidRPr="00AD2B70" w:rsidRDefault="006B75D7" w:rsidP="0031034D">
      <w:pPr>
        <w:pStyle w:val="VGHeading2"/>
      </w:pPr>
      <w:bookmarkStart w:id="41" w:name="_Toc394608540"/>
      <w:r w:rsidRPr="00AD2B70">
        <w:lastRenderedPageBreak/>
        <w:t>Extent</w:t>
      </w:r>
      <w:bookmarkEnd w:id="41"/>
    </w:p>
    <w:p w:rsidR="006B75D7" w:rsidRPr="00DC41D7" w:rsidRDefault="006B75D7" w:rsidP="003F5A4D">
      <w:pPr>
        <w:pStyle w:val="Voyagertextindent"/>
      </w:pPr>
      <w:r w:rsidRPr="00DC41D7">
        <w:t>This gives the user the options to:</w:t>
      </w:r>
    </w:p>
    <w:p w:rsidR="006B75D7" w:rsidRPr="00520485" w:rsidRDefault="00037B3F" w:rsidP="000F6839">
      <w:pPr>
        <w:pStyle w:val="Voyagertextindent"/>
        <w:numPr>
          <w:ilvl w:val="0"/>
          <w:numId w:val="23"/>
        </w:numPr>
      </w:pPr>
      <w:r w:rsidRPr="00037B3F">
        <w:rPr>
          <w:b/>
        </w:rPr>
        <w:t>Zoom to Extent</w:t>
      </w:r>
      <w:r>
        <w:t xml:space="preserve"> </w:t>
      </w:r>
      <w:r w:rsidR="006B75D7" w:rsidRPr="00520485">
        <w:t>-</w:t>
      </w:r>
      <w:r>
        <w:t xml:space="preserve"> </w:t>
      </w:r>
      <w:r w:rsidR="006B75D7" w:rsidRPr="00520485">
        <w:t>Zooms the map into the extent of this item</w:t>
      </w:r>
    </w:p>
    <w:p w:rsidR="006B75D7" w:rsidRPr="00520485" w:rsidRDefault="006B75D7" w:rsidP="000F6839">
      <w:pPr>
        <w:pStyle w:val="Voyagertextindent"/>
        <w:numPr>
          <w:ilvl w:val="0"/>
          <w:numId w:val="23"/>
        </w:numPr>
      </w:pPr>
      <w:r w:rsidRPr="00037B3F">
        <w:rPr>
          <w:b/>
        </w:rPr>
        <w:t>Query Within Extent</w:t>
      </w:r>
      <w:r w:rsidRPr="00520485">
        <w:t xml:space="preserve"> - Performs a spatial query and returns all items whose extent falls completely within the current item's extent.</w:t>
      </w:r>
    </w:p>
    <w:p w:rsidR="006B75D7" w:rsidRPr="00520485" w:rsidRDefault="006B75D7" w:rsidP="000F6839">
      <w:pPr>
        <w:pStyle w:val="Voyagertextindent"/>
        <w:numPr>
          <w:ilvl w:val="0"/>
          <w:numId w:val="23"/>
        </w:numPr>
      </w:pPr>
      <w:r w:rsidRPr="00037B3F">
        <w:rPr>
          <w:b/>
        </w:rPr>
        <w:t>Query Extent Intersection</w:t>
      </w:r>
      <w:r w:rsidRPr="00520485">
        <w:t xml:space="preserve"> - Performs a spatial query and returns all items whose extent intersects the current item's extent.</w:t>
      </w:r>
    </w:p>
    <w:p w:rsidR="006B75D7" w:rsidRPr="00DC41D7" w:rsidRDefault="006B75D7" w:rsidP="003F5A4D">
      <w:pPr>
        <w:pStyle w:val="Voyagertextindent"/>
      </w:pPr>
      <w:r w:rsidRPr="00DC41D7">
        <w:t>All results are reflected in the overview map in the upper right-hand corner of the window.</w:t>
      </w:r>
    </w:p>
    <w:p w:rsidR="006B75D7" w:rsidRPr="005535EA" w:rsidRDefault="006B75D7" w:rsidP="0031034D">
      <w:pPr>
        <w:pStyle w:val="VGHeading2"/>
      </w:pPr>
      <w:bookmarkStart w:id="42" w:name="_Toc394608541"/>
      <w:r w:rsidRPr="005535EA">
        <w:t>Exclude Item</w:t>
      </w:r>
      <w:bookmarkEnd w:id="42"/>
    </w:p>
    <w:p w:rsidR="006B75D7" w:rsidRPr="005535EA" w:rsidRDefault="006B75D7" w:rsidP="003F5A4D">
      <w:pPr>
        <w:pStyle w:val="Voyagertextindent"/>
      </w:pPr>
      <w:r w:rsidRPr="005535EA">
        <w:t>This option allows the user to exclude an individual search result from the search.</w:t>
      </w:r>
    </w:p>
    <w:p w:rsidR="00340B21" w:rsidRPr="005535EA" w:rsidRDefault="00340B21" w:rsidP="0031034D">
      <w:pPr>
        <w:pStyle w:val="VGHeading1"/>
      </w:pPr>
      <w:bookmarkStart w:id="43" w:name="_Toc394608542"/>
      <w:r>
        <w:t>Saving Searches</w:t>
      </w:r>
      <w:bookmarkEnd w:id="43"/>
    </w:p>
    <w:p w:rsidR="00340B21" w:rsidRPr="005535EA" w:rsidRDefault="00340B21" w:rsidP="0027619C">
      <w:pPr>
        <w:pStyle w:val="Voyagertextindent"/>
      </w:pPr>
      <w:r w:rsidRPr="005535EA">
        <w:t>This tool allows a u</w:t>
      </w:r>
      <w:r w:rsidR="00DE2B27">
        <w:t>ser to save their search result</w:t>
      </w:r>
      <w:r w:rsidR="00DD402D">
        <w:t xml:space="preserve">. </w:t>
      </w:r>
      <w:r w:rsidRPr="005535EA">
        <w:t xml:space="preserve">For a complete list of your </w:t>
      </w:r>
      <w:r w:rsidR="00DE2B27">
        <w:t>s</w:t>
      </w:r>
      <w:r w:rsidRPr="005535EA">
        <w:t xml:space="preserve">aved </w:t>
      </w:r>
      <w:r w:rsidR="00DE2B27">
        <w:t>s</w:t>
      </w:r>
      <w:r w:rsidRPr="005535EA">
        <w:t xml:space="preserve">earches, go to the </w:t>
      </w:r>
      <w:r w:rsidRPr="00F97815">
        <w:rPr>
          <w:b/>
        </w:rPr>
        <w:t>Saved Searches</w:t>
      </w:r>
      <w:r w:rsidRPr="005535EA">
        <w:t xml:space="preserve"> page from</w:t>
      </w:r>
      <w:r w:rsidR="00F97815">
        <w:t xml:space="preserve"> the</w:t>
      </w:r>
      <w:r w:rsidR="00FE3694">
        <w:t xml:space="preserve"> </w:t>
      </w:r>
      <w:r w:rsidR="006D1D0B">
        <w:t>Home menu.</w:t>
      </w:r>
    </w:p>
    <w:p w:rsidR="00531BD2" w:rsidRPr="005535EA" w:rsidRDefault="00B31230" w:rsidP="0031034D">
      <w:pPr>
        <w:pStyle w:val="VGHeading1"/>
      </w:pPr>
      <w:bookmarkStart w:id="44" w:name="_Toc394608544"/>
      <w:r>
        <w:lastRenderedPageBreak/>
        <w:t>Processing</w:t>
      </w:r>
      <w:r w:rsidR="006665BA">
        <w:t xml:space="preserve"> Search Results</w:t>
      </w:r>
      <w:bookmarkEnd w:id="44"/>
    </w:p>
    <w:p w:rsidR="00FE0D4E" w:rsidRDefault="00FE0D4E" w:rsidP="00FE0D4E">
      <w:pPr>
        <w:pStyle w:val="VGHeading2"/>
      </w:pPr>
      <w:bookmarkStart w:id="45" w:name="_Toc394608545"/>
      <w:r>
        <w:t>Choosing a Task</w:t>
      </w:r>
      <w:bookmarkEnd w:id="45"/>
    </w:p>
    <w:p w:rsidR="005A1CA5" w:rsidRPr="00FE0D4E" w:rsidRDefault="005A1CA5" w:rsidP="00FE0D4E">
      <w:pPr>
        <w:pStyle w:val="VoyagerText"/>
        <w:keepNext/>
      </w:pPr>
      <w:r>
        <w:t xml:space="preserve">You can select one or more search results and save or convert them to various formats.  Once you have selected the results, go to </w:t>
      </w:r>
      <w:r w:rsidR="00DE2B27">
        <w:rPr>
          <w:b/>
        </w:rPr>
        <w:t xml:space="preserve">Tools &gt; Process </w:t>
      </w:r>
      <w:r w:rsidR="00DE2B27" w:rsidRPr="00DE2B27">
        <w:t>to open the</w:t>
      </w:r>
      <w:r w:rsidR="00FE0D4E">
        <w:rPr>
          <w:b/>
        </w:rPr>
        <w:t xml:space="preserve"> Task Manager</w:t>
      </w:r>
      <w:r w:rsidR="00FE0D4E" w:rsidRPr="00FE0D4E">
        <w:t xml:space="preserve"> and select one of the following tasks:</w:t>
      </w:r>
    </w:p>
    <w:p w:rsidR="00DE2B27" w:rsidRPr="00C009C5" w:rsidRDefault="00DE2B27" w:rsidP="00DE2B27">
      <w:pPr>
        <w:pStyle w:val="Voyagertextindent"/>
        <w:keepNext/>
        <w:ind w:left="634"/>
        <w:jc w:val="right"/>
      </w:pPr>
    </w:p>
    <w:p w:rsidR="005A1CA5" w:rsidRDefault="004F7D3A" w:rsidP="004F7D3A">
      <w:pPr>
        <w:pStyle w:val="Voyagertextindent"/>
        <w:ind w:left="90"/>
        <w:jc w:val="center"/>
      </w:pPr>
      <w:r>
        <w:rPr>
          <w:noProof/>
        </w:rPr>
        <w:drawing>
          <wp:inline distT="0" distB="0" distL="0" distR="0">
            <wp:extent cx="3137101" cy="4709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cess - geoprocessing.PNG"/>
                    <pic:cNvPicPr/>
                  </pic:nvPicPr>
                  <pic:blipFill>
                    <a:blip r:embed="rId28">
                      <a:extLst>
                        <a:ext uri="{28A0092B-C50C-407E-A947-70E740481C1C}">
                          <a14:useLocalDpi xmlns:a14="http://schemas.microsoft.com/office/drawing/2010/main" val="0"/>
                        </a:ext>
                      </a:extLst>
                    </a:blip>
                    <a:stretch>
                      <a:fillRect/>
                    </a:stretch>
                  </pic:blipFill>
                  <pic:spPr>
                    <a:xfrm>
                      <a:off x="0" y="0"/>
                      <a:ext cx="3137101" cy="4709160"/>
                    </a:xfrm>
                    <a:prstGeom prst="rect">
                      <a:avLst/>
                    </a:prstGeom>
                  </pic:spPr>
                </pic:pic>
              </a:graphicData>
            </a:graphic>
          </wp:inline>
        </w:drawing>
      </w:r>
    </w:p>
    <w:p w:rsidR="00FE0D4E" w:rsidRDefault="00FE0D4E" w:rsidP="00DE2B27">
      <w:pPr>
        <w:pStyle w:val="Voyagertextindent"/>
        <w:ind w:left="90"/>
      </w:pPr>
    </w:p>
    <w:p w:rsidR="005A1CA5" w:rsidRDefault="00DE2B27" w:rsidP="005A1CA5">
      <w:pPr>
        <w:pStyle w:val="VoyagerText"/>
      </w:pPr>
      <w:r>
        <w:t>For each of the selections in the list, enter the required data and configuration information and confirm each step of the process before moving on to the next.  The particular information needed depends on the processing task you choose.</w:t>
      </w:r>
    </w:p>
    <w:p w:rsidR="00DE2B27" w:rsidRDefault="00D47DCA" w:rsidP="005A1CA5">
      <w:pPr>
        <w:pStyle w:val="VoyagerText"/>
      </w:pPr>
      <w:r>
        <w:t xml:space="preserve">In the </w:t>
      </w:r>
      <w:r w:rsidRPr="00D47DCA">
        <w:rPr>
          <w:b/>
        </w:rPr>
        <w:t>Task Manager</w:t>
      </w:r>
      <w:r>
        <w:t xml:space="preserve">, </w:t>
      </w:r>
      <w:r w:rsidR="00DE2B27">
        <w:t xml:space="preserve">current and previous steps are shown in blue; </w:t>
      </w:r>
      <w:r>
        <w:t>yet-to-be-completed</w:t>
      </w:r>
      <w:r w:rsidR="00DE2B27">
        <w:t xml:space="preserve"> steps are shown in gray.</w:t>
      </w:r>
    </w:p>
    <w:p w:rsidR="00DE2B27" w:rsidRDefault="00DE2B27" w:rsidP="005A1CA5">
      <w:pPr>
        <w:pStyle w:val="VoyagerText"/>
      </w:pPr>
    </w:p>
    <w:p w:rsidR="00DE2B27" w:rsidRDefault="00DE2B27" w:rsidP="005A1CA5">
      <w:pPr>
        <w:pStyle w:val="VoyagerText"/>
      </w:pPr>
      <w:r>
        <w:rPr>
          <w:noProof/>
        </w:rPr>
        <w:lastRenderedPageBreak/>
        <w:drawing>
          <wp:inline distT="0" distB="0" distL="0" distR="0">
            <wp:extent cx="5731510" cy="57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manager 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rsidR="00904968" w:rsidRDefault="00565B5E" w:rsidP="005A1CA5">
      <w:pPr>
        <w:pStyle w:val="VoyagerText"/>
      </w:pPr>
      <w:r>
        <w:t>There are five steps for each task.  You can return to a previous step or select a different task at any time.</w:t>
      </w:r>
    </w:p>
    <w:p w:rsidR="00904968" w:rsidRDefault="00904968" w:rsidP="008D588D">
      <w:pPr>
        <w:pStyle w:val="VoyagerText"/>
        <w:numPr>
          <w:ilvl w:val="0"/>
          <w:numId w:val="31"/>
        </w:numPr>
      </w:pPr>
      <w:r w:rsidRPr="00565B5E">
        <w:rPr>
          <w:b/>
        </w:rPr>
        <w:t>Choose Task</w:t>
      </w:r>
      <w:r w:rsidR="00565B5E">
        <w:br/>
      </w:r>
      <w:r>
        <w:t xml:space="preserve">Choose a task from the list in the </w:t>
      </w:r>
      <w:r w:rsidRPr="00565B5E">
        <w:rPr>
          <w:b/>
        </w:rPr>
        <w:t>Task Manager.</w:t>
      </w:r>
    </w:p>
    <w:p w:rsidR="00904968" w:rsidRDefault="00565B5E" w:rsidP="008D588D">
      <w:pPr>
        <w:pStyle w:val="VoyagerText"/>
        <w:numPr>
          <w:ilvl w:val="0"/>
          <w:numId w:val="31"/>
        </w:numPr>
      </w:pPr>
      <w:r w:rsidRPr="00565B5E">
        <w:rPr>
          <w:b/>
        </w:rPr>
        <w:t>Enter Task Details</w:t>
      </w:r>
      <w:r>
        <w:t xml:space="preserve"> </w:t>
      </w:r>
      <w:r>
        <w:br/>
      </w:r>
      <w:r w:rsidR="00904968">
        <w:t>Enter the required information for the task you have chosen.</w:t>
      </w:r>
    </w:p>
    <w:p w:rsidR="00904968" w:rsidRDefault="00904968" w:rsidP="008D588D">
      <w:pPr>
        <w:pStyle w:val="VoyagerText"/>
        <w:numPr>
          <w:ilvl w:val="0"/>
          <w:numId w:val="31"/>
        </w:numPr>
      </w:pPr>
      <w:r w:rsidRPr="00565B5E">
        <w:rPr>
          <w:b/>
        </w:rPr>
        <w:t>Confirm Content</w:t>
      </w:r>
      <w:r w:rsidR="00565B5E">
        <w:br/>
      </w:r>
      <w:r>
        <w:t>Voyager displays the selected content.  You can remove an item here and go back to the previous step to select different input information.</w:t>
      </w:r>
    </w:p>
    <w:p w:rsidR="00904968" w:rsidRDefault="00904968" w:rsidP="008D588D">
      <w:pPr>
        <w:pStyle w:val="VoyagerText"/>
        <w:numPr>
          <w:ilvl w:val="0"/>
          <w:numId w:val="31"/>
        </w:numPr>
      </w:pPr>
      <w:r w:rsidRPr="00565B5E">
        <w:rPr>
          <w:b/>
        </w:rPr>
        <w:t>Confirm Task Details</w:t>
      </w:r>
      <w:r w:rsidR="00565B5E">
        <w:br/>
      </w:r>
      <w:proofErr w:type="gramStart"/>
      <w:r>
        <w:t>This</w:t>
      </w:r>
      <w:proofErr w:type="gramEnd"/>
      <w:r>
        <w:t xml:space="preserve"> displays the content and the task information you selected.  Click Run Task </w:t>
      </w:r>
      <w:r w:rsidR="00565B5E">
        <w:t>to process the content.</w:t>
      </w:r>
    </w:p>
    <w:p w:rsidR="00565B5E" w:rsidRDefault="00904968" w:rsidP="008D588D">
      <w:pPr>
        <w:pStyle w:val="VoyagerText"/>
        <w:numPr>
          <w:ilvl w:val="0"/>
          <w:numId w:val="31"/>
        </w:numPr>
      </w:pPr>
      <w:r w:rsidRPr="00565B5E">
        <w:rPr>
          <w:b/>
        </w:rPr>
        <w:t>Task Status</w:t>
      </w:r>
      <w:r w:rsidR="00565B5E">
        <w:br/>
      </w:r>
      <w:proofErr w:type="gramStart"/>
      <w:r w:rsidR="00565B5E">
        <w:t>This</w:t>
      </w:r>
      <w:proofErr w:type="gramEnd"/>
      <w:r w:rsidR="00565B5E">
        <w:t xml:space="preserve"> displays the status of the task, including any error messages.</w:t>
      </w:r>
      <w:r w:rsidR="00565B5E">
        <w:br/>
      </w:r>
    </w:p>
    <w:p w:rsidR="00DE2B27" w:rsidRDefault="00FE0D4E" w:rsidP="00DE2B27">
      <w:pPr>
        <w:pStyle w:val="VGHeading2"/>
      </w:pPr>
      <w:bookmarkStart w:id="46" w:name="_Toc394608546"/>
      <w:r>
        <w:t>Entering Task Details</w:t>
      </w:r>
      <w:bookmarkEnd w:id="46"/>
    </w:p>
    <w:p w:rsidR="00FE0D4E" w:rsidRDefault="0039616D" w:rsidP="00FE0D4E">
      <w:pPr>
        <w:pStyle w:val="VoyagerText"/>
        <w:rPr>
          <w:lang w:val="en-GB" w:bidi="en-US"/>
        </w:rPr>
      </w:pPr>
      <w:r>
        <w:rPr>
          <w:lang w:val="en-GB" w:bidi="en-US"/>
        </w:rPr>
        <w:t>Enter information for</w:t>
      </w:r>
      <w:r w:rsidR="00FE0D4E">
        <w:rPr>
          <w:lang w:val="en-GB" w:bidi="en-US"/>
        </w:rPr>
        <w:t xml:space="preserve"> task</w:t>
      </w:r>
      <w:r>
        <w:rPr>
          <w:lang w:val="en-GB" w:bidi="en-US"/>
        </w:rPr>
        <w:t>s</w:t>
      </w:r>
      <w:r w:rsidR="00FE0D4E">
        <w:rPr>
          <w:lang w:val="en-GB" w:bidi="en-US"/>
        </w:rPr>
        <w:t xml:space="preserve"> in the </w:t>
      </w:r>
      <w:r w:rsidR="00FE0D4E" w:rsidRPr="00FE0D4E">
        <w:rPr>
          <w:b/>
          <w:lang w:val="en-GB" w:bidi="en-US"/>
        </w:rPr>
        <w:t>Enter Task Details</w:t>
      </w:r>
      <w:r w:rsidR="00FE0D4E">
        <w:rPr>
          <w:lang w:val="en-GB" w:bidi="en-US"/>
        </w:rPr>
        <w:t xml:space="preserve"> tab as described below.</w:t>
      </w:r>
    </w:p>
    <w:p w:rsidR="00FE0D4E" w:rsidRPr="00FE0D4E" w:rsidRDefault="00FE0D4E" w:rsidP="00FE0D4E">
      <w:pPr>
        <w:pStyle w:val="VoyagerText"/>
        <w:rPr>
          <w:lang w:val="en-GB" w:bidi="en-US"/>
        </w:rPr>
      </w:pPr>
    </w:p>
    <w:p w:rsidR="005A1CA5" w:rsidRDefault="005A1CA5" w:rsidP="00DE2B27">
      <w:pPr>
        <w:pStyle w:val="VGHeading3"/>
      </w:pPr>
      <w:bookmarkStart w:id="47" w:name="_Toc391556836"/>
      <w:bookmarkStart w:id="48" w:name="_Toc394608547"/>
      <w:r>
        <w:t>Add to Geodatabase</w:t>
      </w:r>
      <w:bookmarkEnd w:id="47"/>
      <w:bookmarkEnd w:id="48"/>
    </w:p>
    <w:p w:rsidR="00FE0D4E" w:rsidRDefault="009E1581" w:rsidP="00C94980">
      <w:pPr>
        <w:pStyle w:val="Voyagertextindent"/>
      </w:pPr>
      <w:proofErr w:type="gramStart"/>
      <w:r>
        <w:t>Adds</w:t>
      </w:r>
      <w:proofErr w:type="gramEnd"/>
      <w:r>
        <w:t xml:space="preserve"> selected search results to an existing geodatabase.</w:t>
      </w:r>
    </w:p>
    <w:p w:rsidR="00F93826" w:rsidRDefault="00F93826" w:rsidP="00B443CC">
      <w:pPr>
        <w:pStyle w:val="Voyagertextindent"/>
      </w:pPr>
      <w:r>
        <w:rPr>
          <w:noProof/>
        </w:rPr>
        <w:drawing>
          <wp:inline distT="0" distB="0" distL="0" distR="0">
            <wp:extent cx="5021580" cy="1573347"/>
            <wp:effectExtent l="19050" t="1905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geodatabase.PNG"/>
                    <pic:cNvPicPr/>
                  </pic:nvPicPr>
                  <pic:blipFill>
                    <a:blip r:embed="rId30">
                      <a:extLst>
                        <a:ext uri="{28A0092B-C50C-407E-A947-70E740481C1C}">
                          <a14:useLocalDpi xmlns:a14="http://schemas.microsoft.com/office/drawing/2010/main" val="0"/>
                        </a:ext>
                      </a:extLst>
                    </a:blip>
                    <a:stretch>
                      <a:fillRect/>
                    </a:stretch>
                  </pic:blipFill>
                  <pic:spPr>
                    <a:xfrm>
                      <a:off x="0" y="0"/>
                      <a:ext cx="5024067" cy="1574126"/>
                    </a:xfrm>
                    <a:prstGeom prst="rect">
                      <a:avLst/>
                    </a:prstGeom>
                    <a:ln w="12700">
                      <a:solidFill>
                        <a:schemeClr val="tx1"/>
                      </a:solidFill>
                    </a:ln>
                  </pic:spPr>
                </pic:pic>
              </a:graphicData>
            </a:graphic>
          </wp:inline>
        </w:drawing>
      </w:r>
    </w:p>
    <w:p w:rsidR="00FE0D4E" w:rsidRDefault="00FE0D4E" w:rsidP="00B443CC">
      <w:pPr>
        <w:pStyle w:val="Voyagertextindent"/>
      </w:pPr>
    </w:p>
    <w:p w:rsidR="00B443CC" w:rsidRDefault="00DF229C" w:rsidP="008D588D">
      <w:pPr>
        <w:pStyle w:val="Voyagertextindent"/>
        <w:numPr>
          <w:ilvl w:val="0"/>
          <w:numId w:val="38"/>
        </w:numPr>
      </w:pPr>
      <w:r>
        <w:t>Enter the target database or dataset an</w:t>
      </w:r>
      <w:r w:rsidR="0039616D">
        <w:t>d select an output projection</w:t>
      </w:r>
    </w:p>
    <w:p w:rsidR="009E1581" w:rsidRDefault="00DF229C" w:rsidP="008D588D">
      <w:pPr>
        <w:pStyle w:val="Voyagertextindent"/>
        <w:numPr>
          <w:ilvl w:val="0"/>
          <w:numId w:val="38"/>
        </w:numPr>
      </w:pPr>
      <w:r>
        <w:t xml:space="preserve">Click </w:t>
      </w:r>
      <w:r w:rsidRPr="00DF229C">
        <w:rPr>
          <w:b/>
        </w:rPr>
        <w:t>Next</w:t>
      </w:r>
      <w:r w:rsidR="00904968">
        <w:t xml:space="preserve"> to go to the </w:t>
      </w:r>
      <w:r w:rsidR="00904968" w:rsidRPr="00904968">
        <w:rPr>
          <w:b/>
        </w:rPr>
        <w:t>Confirm Content</w:t>
      </w:r>
      <w:r w:rsidR="00904968">
        <w:t xml:space="preserve"> tab</w:t>
      </w:r>
      <w:r w:rsidR="00C94980">
        <w:br/>
      </w:r>
    </w:p>
    <w:p w:rsidR="00C94980" w:rsidRPr="008A57C3" w:rsidRDefault="00C94980" w:rsidP="00C94980">
      <w:pPr>
        <w:pStyle w:val="Voyagertextindent"/>
        <w:ind w:left="720"/>
        <w:rPr>
          <w:b/>
        </w:rPr>
      </w:pPr>
      <w:r>
        <w:rPr>
          <w:b/>
        </w:rPr>
        <w:lastRenderedPageBreak/>
        <w:t xml:space="preserve">USAGE </w:t>
      </w:r>
      <w:r w:rsidRPr="008A57C3">
        <w:rPr>
          <w:b/>
        </w:rPr>
        <w:t>NOTES</w:t>
      </w:r>
    </w:p>
    <w:p w:rsidR="009E1581" w:rsidRDefault="009E1581" w:rsidP="008D588D">
      <w:pPr>
        <w:pStyle w:val="Voyagertextindent"/>
        <w:numPr>
          <w:ilvl w:val="0"/>
          <w:numId w:val="36"/>
        </w:numPr>
      </w:pPr>
      <w:r>
        <w:t>The target geodatabase or feature dataset must exist.</w:t>
      </w:r>
    </w:p>
    <w:p w:rsidR="009E1581" w:rsidRDefault="009E1581" w:rsidP="008D588D">
      <w:pPr>
        <w:pStyle w:val="Voyagertextindent"/>
        <w:numPr>
          <w:ilvl w:val="0"/>
          <w:numId w:val="36"/>
        </w:numPr>
      </w:pPr>
      <w:r>
        <w:t>The projection is used to project the output results. The default is WGS84.</w:t>
      </w:r>
    </w:p>
    <w:p w:rsidR="009E1581" w:rsidRDefault="009E1581" w:rsidP="008D588D">
      <w:pPr>
        <w:pStyle w:val="Voyagertextindent"/>
        <w:numPr>
          <w:ilvl w:val="0"/>
          <w:numId w:val="36"/>
        </w:numPr>
      </w:pPr>
      <w:r>
        <w:t>If the target workspace is a geodatabase feature dataset, the output will be the projection of the target feature dataset.</w:t>
      </w:r>
    </w:p>
    <w:p w:rsidR="00F93826" w:rsidRDefault="009E1581" w:rsidP="008D588D">
      <w:pPr>
        <w:pStyle w:val="Voyagertextindent"/>
        <w:numPr>
          <w:ilvl w:val="0"/>
          <w:numId w:val="36"/>
        </w:numPr>
      </w:pPr>
      <w:r>
        <w:t>If the input is a map document (.</w:t>
      </w:r>
      <w:r w:rsidRPr="00C94980">
        <w:rPr>
          <w:b/>
        </w:rPr>
        <w:t>mxd</w:t>
      </w:r>
      <w:r>
        <w:t>), the data source for each layer and table view</w:t>
      </w:r>
      <w:r w:rsidR="00C94980">
        <w:t xml:space="preserve"> are</w:t>
      </w:r>
      <w:r>
        <w:t xml:space="preserve"> added to the geodatabase.</w:t>
      </w:r>
    </w:p>
    <w:p w:rsidR="00077B3D" w:rsidRPr="00C009C5" w:rsidRDefault="00077B3D" w:rsidP="008D588D">
      <w:pPr>
        <w:pStyle w:val="Voyagertextindent"/>
        <w:numPr>
          <w:ilvl w:val="0"/>
          <w:numId w:val="36"/>
        </w:numPr>
      </w:pPr>
      <w:r>
        <w:t>Requires ArcGIS 10.x</w:t>
      </w:r>
    </w:p>
    <w:p w:rsidR="005A1CA5" w:rsidRDefault="005A1CA5" w:rsidP="00DE2B27">
      <w:pPr>
        <w:pStyle w:val="VGHeading3"/>
      </w:pPr>
      <w:bookmarkStart w:id="49" w:name="_Toc391556837"/>
      <w:bookmarkStart w:id="50" w:name="_Toc394608548"/>
      <w:r>
        <w:t xml:space="preserve">Clip </w:t>
      </w:r>
      <w:bookmarkEnd w:id="49"/>
      <w:r w:rsidR="0023144A">
        <w:t>Data</w:t>
      </w:r>
      <w:bookmarkEnd w:id="50"/>
      <w:r>
        <w:t xml:space="preserve"> </w:t>
      </w:r>
    </w:p>
    <w:p w:rsidR="00FE0D4E" w:rsidRDefault="00531DFE" w:rsidP="0039616D">
      <w:pPr>
        <w:pStyle w:val="Voyagertextindent"/>
        <w:keepNext/>
        <w:ind w:left="634"/>
      </w:pPr>
      <w:r>
        <w:t>Clips selected search results using the clip geometry.</w:t>
      </w:r>
    </w:p>
    <w:p w:rsidR="0039616D" w:rsidRDefault="0039616D" w:rsidP="0039616D">
      <w:pPr>
        <w:pStyle w:val="Voyagertextindent"/>
        <w:keepNext/>
        <w:ind w:left="634"/>
      </w:pPr>
    </w:p>
    <w:p w:rsidR="00F93826" w:rsidRDefault="00092FF1" w:rsidP="00092FF1">
      <w:pPr>
        <w:pStyle w:val="Voyagertextindent"/>
        <w:jc w:val="center"/>
      </w:pPr>
      <w:r>
        <w:rPr>
          <w:noProof/>
        </w:rPr>
        <w:drawing>
          <wp:inline distT="0" distB="0" distL="0" distR="0">
            <wp:extent cx="4632960" cy="28230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cess_clip.PNG"/>
                    <pic:cNvPicPr/>
                  </pic:nvPicPr>
                  <pic:blipFill>
                    <a:blip r:embed="rId31">
                      <a:extLst>
                        <a:ext uri="{28A0092B-C50C-407E-A947-70E740481C1C}">
                          <a14:useLocalDpi xmlns:a14="http://schemas.microsoft.com/office/drawing/2010/main" val="0"/>
                        </a:ext>
                      </a:extLst>
                    </a:blip>
                    <a:stretch>
                      <a:fillRect/>
                    </a:stretch>
                  </pic:blipFill>
                  <pic:spPr>
                    <a:xfrm>
                      <a:off x="0" y="0"/>
                      <a:ext cx="4632960" cy="2823098"/>
                    </a:xfrm>
                    <a:prstGeom prst="rect">
                      <a:avLst/>
                    </a:prstGeom>
                  </pic:spPr>
                </pic:pic>
              </a:graphicData>
            </a:graphic>
          </wp:inline>
        </w:drawing>
      </w:r>
    </w:p>
    <w:p w:rsidR="005C581D" w:rsidRDefault="005C581D" w:rsidP="005C581D">
      <w:pPr>
        <w:pStyle w:val="Voyagertextindent"/>
        <w:ind w:left="0"/>
      </w:pPr>
    </w:p>
    <w:p w:rsidR="00F93826" w:rsidRPr="00FE0D4E" w:rsidRDefault="00FE0D4E" w:rsidP="008D588D">
      <w:pPr>
        <w:pStyle w:val="VoyagerText"/>
        <w:numPr>
          <w:ilvl w:val="0"/>
          <w:numId w:val="29"/>
        </w:numPr>
      </w:pPr>
      <w:r>
        <w:t>Select whether to clip a rectangle or polygon:</w:t>
      </w:r>
    </w:p>
    <w:p w:rsidR="00D10331" w:rsidRDefault="00D10331" w:rsidP="005C581D">
      <w:pPr>
        <w:pStyle w:val="Voyagertextindent2"/>
        <w:ind w:left="1080"/>
      </w:pPr>
      <w:r w:rsidRPr="005C581D">
        <w:rPr>
          <w:noProof/>
        </w:rPr>
        <w:drawing>
          <wp:inline distT="0" distB="0" distL="0" distR="0">
            <wp:extent cx="2225040" cy="628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ping choice.PNG"/>
                    <pic:cNvPicPr/>
                  </pic:nvPicPr>
                  <pic:blipFill>
                    <a:blip r:embed="rId32">
                      <a:extLst>
                        <a:ext uri="{28A0092B-C50C-407E-A947-70E740481C1C}">
                          <a14:useLocalDpi xmlns:a14="http://schemas.microsoft.com/office/drawing/2010/main" val="0"/>
                        </a:ext>
                      </a:extLst>
                    </a:blip>
                    <a:stretch>
                      <a:fillRect/>
                    </a:stretch>
                  </pic:blipFill>
                  <pic:spPr>
                    <a:xfrm>
                      <a:off x="0" y="0"/>
                      <a:ext cx="2368080" cy="668903"/>
                    </a:xfrm>
                    <a:prstGeom prst="rect">
                      <a:avLst/>
                    </a:prstGeom>
                  </pic:spPr>
                </pic:pic>
              </a:graphicData>
            </a:graphic>
          </wp:inline>
        </w:drawing>
      </w:r>
    </w:p>
    <w:p w:rsidR="00D10331" w:rsidRDefault="005C581D" w:rsidP="008D588D">
      <w:pPr>
        <w:pStyle w:val="VoyagerText"/>
        <w:numPr>
          <w:ilvl w:val="0"/>
          <w:numId w:val="29"/>
        </w:numPr>
      </w:pPr>
      <w:r>
        <w:t>For a rectangle</w:t>
      </w:r>
      <w:r w:rsidR="00B443CC">
        <w:t>,</w:t>
      </w:r>
      <w:r>
        <w:t xml:space="preserve"> click and drag to select an extent on the ma</w:t>
      </w:r>
      <w:r w:rsidR="00FE0D4E">
        <w:t>p</w:t>
      </w:r>
    </w:p>
    <w:p w:rsidR="009E1581" w:rsidRDefault="005C581D" w:rsidP="008D588D">
      <w:pPr>
        <w:pStyle w:val="VoyagerText"/>
        <w:numPr>
          <w:ilvl w:val="0"/>
          <w:numId w:val="29"/>
        </w:numPr>
      </w:pPr>
      <w:r>
        <w:t>For a polygon, click the points that outline the desired extent and double-click to select the area</w:t>
      </w:r>
    </w:p>
    <w:p w:rsidR="00B443CC" w:rsidRDefault="00904968" w:rsidP="008D588D">
      <w:pPr>
        <w:pStyle w:val="VoyagerText"/>
        <w:numPr>
          <w:ilvl w:val="0"/>
          <w:numId w:val="29"/>
        </w:numPr>
      </w:pPr>
      <w:r>
        <w:t xml:space="preserve">Click </w:t>
      </w:r>
      <w:r w:rsidRPr="009E1581">
        <w:rPr>
          <w:b/>
        </w:rPr>
        <w:t>Next</w:t>
      </w:r>
      <w:r>
        <w:t xml:space="preserve"> to go to the </w:t>
      </w:r>
      <w:r w:rsidRPr="009E1581">
        <w:rPr>
          <w:b/>
        </w:rPr>
        <w:t>Confirm Content</w:t>
      </w:r>
      <w:r>
        <w:t xml:space="preserve"> tab</w:t>
      </w:r>
      <w:r>
        <w:br/>
      </w:r>
    </w:p>
    <w:p w:rsidR="009E1581" w:rsidRPr="008A57C3" w:rsidRDefault="00C94980" w:rsidP="009E1581">
      <w:pPr>
        <w:pStyle w:val="Voyagertextindent"/>
        <w:ind w:left="720"/>
        <w:rPr>
          <w:b/>
        </w:rPr>
      </w:pPr>
      <w:r>
        <w:rPr>
          <w:b/>
        </w:rPr>
        <w:lastRenderedPageBreak/>
        <w:t xml:space="preserve">USAGE </w:t>
      </w:r>
      <w:r w:rsidR="009E1581" w:rsidRPr="008A57C3">
        <w:rPr>
          <w:b/>
        </w:rPr>
        <w:t>NOTES</w:t>
      </w:r>
    </w:p>
    <w:p w:rsidR="009E1581" w:rsidRPr="009E1581" w:rsidRDefault="009E1581" w:rsidP="008D588D">
      <w:pPr>
        <w:pStyle w:val="Voyagertextindent"/>
        <w:numPr>
          <w:ilvl w:val="0"/>
          <w:numId w:val="37"/>
        </w:numPr>
      </w:pPr>
      <w:r w:rsidRPr="009E1581">
        <w:t>The clip geometry can be specified as a rectangle or polygon. For rasters, the extent of the polygon feature is used.</w:t>
      </w:r>
    </w:p>
    <w:p w:rsidR="009E1581" w:rsidRPr="009E1581" w:rsidRDefault="009E1581" w:rsidP="008D588D">
      <w:pPr>
        <w:pStyle w:val="Voyagertextindent"/>
        <w:numPr>
          <w:ilvl w:val="0"/>
          <w:numId w:val="37"/>
        </w:numPr>
      </w:pPr>
      <w:r w:rsidRPr="009E1581">
        <w:t>If no clip geometry is provided, the entire result is copied to the output.</w:t>
      </w:r>
    </w:p>
    <w:p w:rsidR="009E1581" w:rsidRPr="009E1581" w:rsidRDefault="009E1581" w:rsidP="008D588D">
      <w:pPr>
        <w:pStyle w:val="Voyagertextindent"/>
        <w:numPr>
          <w:ilvl w:val="0"/>
          <w:numId w:val="37"/>
        </w:numPr>
      </w:pPr>
      <w:r w:rsidRPr="009E1581">
        <w:t>The projection is used to project the output results. The default is WGS84.</w:t>
      </w:r>
    </w:p>
    <w:p w:rsidR="00C94980" w:rsidRDefault="009E1581" w:rsidP="008D588D">
      <w:pPr>
        <w:pStyle w:val="Voyagertextindent"/>
        <w:numPr>
          <w:ilvl w:val="0"/>
          <w:numId w:val="37"/>
        </w:numPr>
      </w:pPr>
      <w:r w:rsidRPr="009E1581">
        <w:t xml:space="preserve">The outputs can be saved to the following </w:t>
      </w:r>
      <w:bookmarkStart w:id="51" w:name="_GoBack"/>
      <w:r w:rsidRPr="009E1581">
        <w:t>formats</w:t>
      </w:r>
      <w:bookmarkEnd w:id="51"/>
      <w:r w:rsidRPr="009E1581">
        <w:t>: </w:t>
      </w:r>
    </w:p>
    <w:p w:rsidR="00C94980" w:rsidRPr="00C94980" w:rsidRDefault="00C94980" w:rsidP="008D588D">
      <w:pPr>
        <w:pStyle w:val="Voyagertextindent"/>
        <w:numPr>
          <w:ilvl w:val="1"/>
          <w:numId w:val="37"/>
        </w:numPr>
        <w:rPr>
          <w:b/>
        </w:rPr>
      </w:pPr>
      <w:r w:rsidRPr="00C94980">
        <w:rPr>
          <w:b/>
        </w:rPr>
        <w:t>File Geodatabase</w:t>
      </w:r>
    </w:p>
    <w:p w:rsidR="00C94980" w:rsidRPr="00C94980" w:rsidRDefault="00C94980" w:rsidP="008D588D">
      <w:pPr>
        <w:pStyle w:val="Voyagertextindent"/>
        <w:numPr>
          <w:ilvl w:val="1"/>
          <w:numId w:val="37"/>
        </w:numPr>
        <w:rPr>
          <w:b/>
        </w:rPr>
      </w:pPr>
      <w:r w:rsidRPr="00C94980">
        <w:rPr>
          <w:b/>
        </w:rPr>
        <w:t>Shapefile</w:t>
      </w:r>
    </w:p>
    <w:p w:rsidR="00C94980" w:rsidRPr="00C94980" w:rsidRDefault="00C94980" w:rsidP="008D588D">
      <w:pPr>
        <w:pStyle w:val="Voyagertextindent"/>
        <w:numPr>
          <w:ilvl w:val="1"/>
          <w:numId w:val="37"/>
        </w:numPr>
        <w:rPr>
          <w:b/>
        </w:rPr>
      </w:pPr>
      <w:r w:rsidRPr="00C94980">
        <w:rPr>
          <w:b/>
        </w:rPr>
        <w:t>Layer Package</w:t>
      </w:r>
    </w:p>
    <w:p w:rsidR="009E1581" w:rsidRPr="00C94980" w:rsidRDefault="009E1581" w:rsidP="008D588D">
      <w:pPr>
        <w:pStyle w:val="Voyagertextindent"/>
        <w:numPr>
          <w:ilvl w:val="1"/>
          <w:numId w:val="37"/>
        </w:numPr>
        <w:rPr>
          <w:b/>
        </w:rPr>
      </w:pPr>
      <w:r w:rsidRPr="00C94980">
        <w:rPr>
          <w:b/>
        </w:rPr>
        <w:t>Map Package</w:t>
      </w:r>
    </w:p>
    <w:p w:rsidR="009E1581" w:rsidRPr="009E1581" w:rsidRDefault="009E1581" w:rsidP="008D588D">
      <w:pPr>
        <w:pStyle w:val="Voyagertextindent"/>
        <w:numPr>
          <w:ilvl w:val="0"/>
          <w:numId w:val="37"/>
        </w:numPr>
      </w:pPr>
      <w:r w:rsidRPr="009E1581">
        <w:t xml:space="preserve">If the output format is a </w:t>
      </w:r>
      <w:r w:rsidRPr="009E1581">
        <w:rPr>
          <w:b/>
        </w:rPr>
        <w:t>File Geodatabase</w:t>
      </w:r>
      <w:r w:rsidRPr="009E1581">
        <w:t xml:space="preserve"> or </w:t>
      </w:r>
      <w:r w:rsidRPr="009E1581">
        <w:rPr>
          <w:b/>
        </w:rPr>
        <w:t>Shapefile</w:t>
      </w:r>
      <w:r w:rsidRPr="009E1581">
        <w:t>, the results are compressed into a zip file that can be downloaded. The zip file will also contain a map document with all the results added.</w:t>
      </w:r>
    </w:p>
    <w:p w:rsidR="009E1581" w:rsidRPr="009E1581" w:rsidRDefault="009E1581" w:rsidP="008D588D">
      <w:pPr>
        <w:pStyle w:val="Voyagertextindent"/>
        <w:numPr>
          <w:ilvl w:val="0"/>
          <w:numId w:val="37"/>
        </w:numPr>
      </w:pPr>
      <w:r w:rsidRPr="009E1581">
        <w:t>If the output format is a layer package (</w:t>
      </w:r>
      <w:r w:rsidRPr="009E1581">
        <w:rPr>
          <w:b/>
        </w:rPr>
        <w:t>LPK</w:t>
      </w:r>
      <w:r w:rsidRPr="009E1581">
        <w:t>) or map package (</w:t>
      </w:r>
      <w:r w:rsidRPr="009E1581">
        <w:rPr>
          <w:b/>
        </w:rPr>
        <w:t>MPK</w:t>
      </w:r>
      <w:r w:rsidRPr="009E1581">
        <w:t xml:space="preserve">), the package file can be downloaded and opened directly in </w:t>
      </w:r>
      <w:r w:rsidRPr="009E1581">
        <w:rPr>
          <w:b/>
        </w:rPr>
        <w:t>ArcMap</w:t>
      </w:r>
      <w:r w:rsidRPr="009E1581">
        <w:t>.</w:t>
      </w:r>
    </w:p>
    <w:p w:rsidR="009E1581" w:rsidRPr="009E1581" w:rsidRDefault="009E1581" w:rsidP="008D588D">
      <w:pPr>
        <w:pStyle w:val="Voyagertextindent"/>
        <w:numPr>
          <w:ilvl w:val="0"/>
          <w:numId w:val="37"/>
        </w:numPr>
      </w:pPr>
      <w:r w:rsidRPr="009E1581">
        <w:t xml:space="preserve">The output data for layer and map packages is a </w:t>
      </w:r>
      <w:r w:rsidRPr="009E1581">
        <w:rPr>
          <w:b/>
        </w:rPr>
        <w:t>File Geodatabase</w:t>
      </w:r>
    </w:p>
    <w:p w:rsidR="009E1581" w:rsidRPr="009E1581" w:rsidRDefault="009E1581" w:rsidP="008D588D">
      <w:pPr>
        <w:pStyle w:val="Voyagertextindent"/>
        <w:numPr>
          <w:ilvl w:val="0"/>
          <w:numId w:val="37"/>
        </w:numPr>
      </w:pPr>
      <w:r w:rsidRPr="009E1581">
        <w:t xml:space="preserve">If a search result is a layer file, it is copied, clipped, and re-sourced so </w:t>
      </w:r>
      <w:r w:rsidR="00C94980">
        <w:t xml:space="preserve">that the </w:t>
      </w:r>
      <w:r w:rsidRPr="009E1581">
        <w:t>symbology is maintained.</w:t>
      </w:r>
    </w:p>
    <w:p w:rsidR="009E1581" w:rsidRPr="009E1581" w:rsidRDefault="009E1581" w:rsidP="008D588D">
      <w:pPr>
        <w:pStyle w:val="Voyagertextindent"/>
        <w:numPr>
          <w:ilvl w:val="0"/>
          <w:numId w:val="37"/>
        </w:numPr>
      </w:pPr>
      <w:r w:rsidRPr="009E1581">
        <w:t xml:space="preserve">If a search result is a map document, the map document is copied and all </w:t>
      </w:r>
      <w:r w:rsidR="00C94980" w:rsidRPr="009E1581">
        <w:t>its</w:t>
      </w:r>
      <w:r w:rsidRPr="009E1581">
        <w:t xml:space="preserve"> layers are clipped and re-sourced.</w:t>
      </w:r>
    </w:p>
    <w:p w:rsidR="009E1581" w:rsidRDefault="009E1581" w:rsidP="008D588D">
      <w:pPr>
        <w:pStyle w:val="Voyagertextindent"/>
        <w:numPr>
          <w:ilvl w:val="0"/>
          <w:numId w:val="37"/>
        </w:numPr>
      </w:pPr>
      <w:r w:rsidRPr="009E1581">
        <w:t>Non-spatial files such as text files, PDF, and Office documents will be copied and included in the zip file or package.</w:t>
      </w:r>
    </w:p>
    <w:p w:rsidR="00077B3D" w:rsidRPr="009E1581" w:rsidRDefault="00077B3D" w:rsidP="008D588D">
      <w:pPr>
        <w:pStyle w:val="Voyagertextindent"/>
        <w:numPr>
          <w:ilvl w:val="0"/>
          <w:numId w:val="37"/>
        </w:numPr>
      </w:pPr>
      <w:r>
        <w:t>Requires ArcGIS 10.x</w:t>
      </w:r>
    </w:p>
    <w:p w:rsidR="009E1581" w:rsidRPr="00904968" w:rsidRDefault="009E1581" w:rsidP="009E1581">
      <w:pPr>
        <w:pStyle w:val="VoyagerText"/>
      </w:pPr>
    </w:p>
    <w:p w:rsidR="005A1CA5" w:rsidRDefault="005A1CA5" w:rsidP="00DE2B27">
      <w:pPr>
        <w:pStyle w:val="VGHeading3"/>
      </w:pPr>
      <w:bookmarkStart w:id="52" w:name="_Toc391556838"/>
      <w:bookmarkStart w:id="53" w:name="_Toc394608549"/>
      <w:r>
        <w:t>Convert to KML</w:t>
      </w:r>
      <w:bookmarkEnd w:id="52"/>
      <w:bookmarkEnd w:id="53"/>
    </w:p>
    <w:p w:rsidR="00B97598" w:rsidRDefault="00B97598" w:rsidP="00B97598">
      <w:pPr>
        <w:pStyle w:val="Voyagertextindent"/>
      </w:pPr>
      <w:r>
        <w:t xml:space="preserve">Converts feature or raster data into </w:t>
      </w:r>
      <w:r w:rsidRPr="00B97598">
        <w:rPr>
          <w:b/>
        </w:rPr>
        <w:t>Keyhole Markup Language</w:t>
      </w:r>
      <w:r>
        <w:t xml:space="preserve"> (</w:t>
      </w:r>
      <w:r w:rsidRPr="00B97598">
        <w:rPr>
          <w:b/>
        </w:rPr>
        <w:t>KML</w:t>
      </w:r>
      <w:r>
        <w:t xml:space="preserve">). The output </w:t>
      </w:r>
      <w:r w:rsidRPr="00B97598">
        <w:rPr>
          <w:b/>
        </w:rPr>
        <w:t>KML</w:t>
      </w:r>
      <w:r>
        <w:t xml:space="preserve"> files can be read by any </w:t>
      </w:r>
      <w:r w:rsidRPr="00B97598">
        <w:rPr>
          <w:b/>
        </w:rPr>
        <w:t>KML</w:t>
      </w:r>
      <w:r>
        <w:t xml:space="preserve"> client including </w:t>
      </w:r>
      <w:r w:rsidRPr="00B97598">
        <w:rPr>
          <w:b/>
        </w:rPr>
        <w:t>ArcGIS Explorer</w:t>
      </w:r>
      <w:r>
        <w:t xml:space="preserve">, </w:t>
      </w:r>
      <w:r w:rsidRPr="00B97598">
        <w:rPr>
          <w:b/>
        </w:rPr>
        <w:t>ArcGlobe</w:t>
      </w:r>
      <w:r>
        <w:t xml:space="preserve">, and </w:t>
      </w:r>
      <w:r w:rsidRPr="00B97598">
        <w:rPr>
          <w:b/>
        </w:rPr>
        <w:t>Google Earth</w:t>
      </w:r>
      <w:r>
        <w:t>.</w:t>
      </w:r>
    </w:p>
    <w:p w:rsidR="00B97598" w:rsidRPr="008A57C3" w:rsidRDefault="00B97598" w:rsidP="00B97598">
      <w:pPr>
        <w:pStyle w:val="Voyagertextindent"/>
        <w:rPr>
          <w:b/>
        </w:rPr>
      </w:pPr>
      <w:r>
        <w:rPr>
          <w:b/>
        </w:rPr>
        <w:t xml:space="preserve">USAGE </w:t>
      </w:r>
      <w:r w:rsidRPr="008A57C3">
        <w:rPr>
          <w:b/>
        </w:rPr>
        <w:t>NOTES</w:t>
      </w:r>
    </w:p>
    <w:p w:rsidR="00B97598" w:rsidRDefault="00B97598" w:rsidP="008D588D">
      <w:pPr>
        <w:pStyle w:val="Voyagertextindent"/>
        <w:numPr>
          <w:ilvl w:val="0"/>
          <w:numId w:val="39"/>
        </w:numPr>
      </w:pPr>
      <w:r>
        <w:t>Each output result is converted to a compressed file with a .</w:t>
      </w:r>
      <w:r w:rsidRPr="00B97598">
        <w:rPr>
          <w:b/>
        </w:rPr>
        <w:t>kmz</w:t>
      </w:r>
      <w:r>
        <w:t xml:space="preserve"> extension where geometries and symbology is maintained.</w:t>
      </w:r>
    </w:p>
    <w:p w:rsidR="00B97598" w:rsidRDefault="00B97598" w:rsidP="008D588D">
      <w:pPr>
        <w:pStyle w:val="Voyagertextindent"/>
        <w:numPr>
          <w:ilvl w:val="0"/>
          <w:numId w:val="39"/>
        </w:numPr>
      </w:pPr>
      <w:r>
        <w:t>Converting a single result produces a single .</w:t>
      </w:r>
      <w:r w:rsidRPr="00B97598">
        <w:rPr>
          <w:b/>
        </w:rPr>
        <w:t>kmz</w:t>
      </w:r>
      <w:r>
        <w:t xml:space="preserve"> file that can be downloaded. If there are multiple results, the .</w:t>
      </w:r>
      <w:r w:rsidRPr="00B97598">
        <w:rPr>
          <w:b/>
        </w:rPr>
        <w:t>kmz</w:t>
      </w:r>
      <w:r>
        <w:t xml:space="preserve"> files are added to a zip file that can be downloaded.</w:t>
      </w:r>
    </w:p>
    <w:p w:rsidR="00B97598" w:rsidRDefault="00B97598" w:rsidP="008D588D">
      <w:pPr>
        <w:pStyle w:val="Voyagertextindent"/>
        <w:numPr>
          <w:ilvl w:val="0"/>
          <w:numId w:val="39"/>
        </w:numPr>
      </w:pPr>
      <w:r>
        <w:lastRenderedPageBreak/>
        <w:t>A processing extent can be specified to limit the geographic area being exported.</w:t>
      </w:r>
    </w:p>
    <w:p w:rsidR="00B97598" w:rsidRDefault="00B97598" w:rsidP="008D588D">
      <w:pPr>
        <w:pStyle w:val="Voyagertextindent"/>
        <w:numPr>
          <w:ilvl w:val="0"/>
          <w:numId w:val="39"/>
        </w:numPr>
      </w:pPr>
      <w:r>
        <w:t>If a processing extent is not specified, the full extent of inputs is converted.</w:t>
      </w:r>
    </w:p>
    <w:p w:rsidR="00077B3D" w:rsidRDefault="00B97598" w:rsidP="008D588D">
      <w:pPr>
        <w:pStyle w:val="Voyagertextindent"/>
        <w:numPr>
          <w:ilvl w:val="0"/>
          <w:numId w:val="39"/>
        </w:numPr>
      </w:pPr>
      <w:r>
        <w:t xml:space="preserve">All output </w:t>
      </w:r>
      <w:r w:rsidRPr="00B97598">
        <w:rPr>
          <w:b/>
        </w:rPr>
        <w:t>KML</w:t>
      </w:r>
      <w:r>
        <w:t xml:space="preserve"> files are created in the </w:t>
      </w:r>
      <w:r w:rsidRPr="00B97598">
        <w:rPr>
          <w:b/>
        </w:rPr>
        <w:t>WGS84</w:t>
      </w:r>
      <w:r>
        <w:t xml:space="preserve"> coordinate system.</w:t>
      </w:r>
    </w:p>
    <w:p w:rsidR="00B97598" w:rsidRDefault="00077B3D" w:rsidP="008D588D">
      <w:pPr>
        <w:pStyle w:val="Voyagertextindent"/>
        <w:numPr>
          <w:ilvl w:val="0"/>
          <w:numId w:val="39"/>
        </w:numPr>
      </w:pPr>
      <w:r>
        <w:t xml:space="preserve">Requires </w:t>
      </w:r>
      <w:r w:rsidRPr="00D328C0">
        <w:rPr>
          <w:b/>
        </w:rPr>
        <w:t>ArcGIS</w:t>
      </w:r>
      <w:r>
        <w:t xml:space="preserve"> 10.x</w:t>
      </w:r>
      <w:r w:rsidR="00B97598">
        <w:br/>
      </w:r>
    </w:p>
    <w:p w:rsidR="00F93826" w:rsidRDefault="00CD73BE" w:rsidP="00077B3D">
      <w:pPr>
        <w:pStyle w:val="Voyagertextindent"/>
        <w:jc w:val="center"/>
      </w:pPr>
      <w:r>
        <w:rPr>
          <w:noProof/>
        </w:rPr>
        <w:drawing>
          <wp:inline distT="0" distB="0" distL="0" distR="0">
            <wp:extent cx="4442460" cy="25775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cess_K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2460" cy="2577572"/>
                    </a:xfrm>
                    <a:prstGeom prst="rect">
                      <a:avLst/>
                    </a:prstGeom>
                  </pic:spPr>
                </pic:pic>
              </a:graphicData>
            </a:graphic>
          </wp:inline>
        </w:drawing>
      </w:r>
    </w:p>
    <w:p w:rsidR="0069485F" w:rsidRDefault="0069485F" w:rsidP="00F93826">
      <w:pPr>
        <w:pStyle w:val="Voyagertextindent"/>
      </w:pPr>
    </w:p>
    <w:p w:rsidR="00F93826" w:rsidRDefault="00B443CC" w:rsidP="008D588D">
      <w:pPr>
        <w:pStyle w:val="VoyagerText"/>
        <w:numPr>
          <w:ilvl w:val="0"/>
          <w:numId w:val="28"/>
        </w:numPr>
      </w:pPr>
      <w:bookmarkStart w:id="54" w:name="_Toc391556843"/>
      <w:bookmarkStart w:id="55" w:name="_Toc391556839"/>
      <w:r>
        <w:t>Click and drag on the map to select an extent</w:t>
      </w:r>
    </w:p>
    <w:p w:rsidR="00FE0D4E" w:rsidRPr="00B443CC" w:rsidRDefault="00904968" w:rsidP="008D588D">
      <w:pPr>
        <w:pStyle w:val="VoyagerText"/>
        <w:numPr>
          <w:ilvl w:val="0"/>
          <w:numId w:val="28"/>
        </w:num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pPr>
      <w:bookmarkStart w:id="56" w:name="_Toc394608550"/>
      <w:r>
        <w:t xml:space="preserve">Copy </w:t>
      </w:r>
      <w:bookmarkEnd w:id="54"/>
      <w:r>
        <w:t>Files</w:t>
      </w:r>
      <w:bookmarkEnd w:id="56"/>
    </w:p>
    <w:p w:rsidR="00F93826" w:rsidRDefault="00531DFE" w:rsidP="00FE0D4E">
      <w:pPr>
        <w:pStyle w:val="Voyagertextindent"/>
        <w:rPr>
          <w:lang w:bidi="en-US"/>
        </w:rPr>
      </w:pPr>
      <w:r>
        <w:rPr>
          <w:lang w:bidi="en-US"/>
        </w:rPr>
        <w:t>Copies files to a target folder.</w:t>
      </w:r>
    </w:p>
    <w:p w:rsidR="00F93826" w:rsidRDefault="00F93826" w:rsidP="007F2BCF">
      <w:pPr>
        <w:pStyle w:val="Voyagertextindent"/>
        <w:jc w:val="center"/>
        <w:rPr>
          <w:lang w:bidi="en-US"/>
        </w:rPr>
      </w:pPr>
      <w:r>
        <w:rPr>
          <w:noProof/>
        </w:rPr>
        <w:drawing>
          <wp:inline distT="0" distB="0" distL="0" distR="0" wp14:anchorId="7C22D1EF" wp14:editId="5EDCC046">
            <wp:extent cx="4544703" cy="1424940"/>
            <wp:effectExtent l="19050" t="1905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 copy 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4703" cy="1424940"/>
                    </a:xfrm>
                    <a:prstGeom prst="rect">
                      <a:avLst/>
                    </a:prstGeom>
                    <a:ln w="12700">
                      <a:solidFill>
                        <a:schemeClr val="tx1"/>
                      </a:solidFill>
                    </a:ln>
                  </pic:spPr>
                </pic:pic>
              </a:graphicData>
            </a:graphic>
          </wp:inline>
        </w:drawing>
      </w:r>
    </w:p>
    <w:p w:rsidR="00FE0D4E" w:rsidRDefault="00FE0D4E" w:rsidP="00F93826">
      <w:pPr>
        <w:pStyle w:val="Voyagertextindent"/>
        <w:rPr>
          <w:lang w:bidi="en-US"/>
        </w:rPr>
      </w:pPr>
    </w:p>
    <w:p w:rsidR="00FE0D4E" w:rsidRDefault="00FE0D4E" w:rsidP="002C19F6">
      <w:pPr>
        <w:pStyle w:val="Voyagertextindent"/>
        <w:rPr>
          <w:lang w:bidi="en-US"/>
        </w:rPr>
      </w:pPr>
      <w:r>
        <w:rPr>
          <w:lang w:bidi="en-US"/>
        </w:rPr>
        <w:t>Enter the location of the target folder</w:t>
      </w:r>
    </w:p>
    <w:p w:rsidR="00FE0D4E" w:rsidRDefault="00FE0D4E" w:rsidP="008D588D">
      <w:pPr>
        <w:pStyle w:val="Voyagertextindent"/>
        <w:numPr>
          <w:ilvl w:val="0"/>
          <w:numId w:val="40"/>
        </w:numPr>
        <w:rPr>
          <w:lang w:bidi="en-US"/>
        </w:rPr>
      </w:pPr>
      <w:r>
        <w:rPr>
          <w:lang w:bidi="en-US"/>
        </w:rPr>
        <w:t xml:space="preserve">Click </w:t>
      </w:r>
      <w:r w:rsidRPr="00FE0D4E">
        <w:rPr>
          <w:b/>
          <w:lang w:bidi="en-US"/>
        </w:rPr>
        <w:t>Flatten Results</w:t>
      </w:r>
      <w:r>
        <w:rPr>
          <w:lang w:bidi="en-US"/>
        </w:rPr>
        <w:t xml:space="preserve"> to copy all results into the target folder</w:t>
      </w:r>
    </w:p>
    <w:p w:rsidR="00FE0D4E" w:rsidRDefault="00904968" w:rsidP="008D588D">
      <w:pPr>
        <w:pStyle w:val="Voyagertextindent"/>
        <w:numPr>
          <w:ilvl w:val="0"/>
          <w:numId w:val="40"/>
        </w:numPr>
        <w:rPr>
          <w:lang w:bidi="en-US"/>
        </w:rPr>
      </w:pPr>
      <w:r>
        <w:t xml:space="preserve">Click </w:t>
      </w:r>
      <w:r w:rsidRPr="00DF229C">
        <w:rPr>
          <w:b/>
        </w:rPr>
        <w:t>Next</w:t>
      </w:r>
      <w:r>
        <w:t xml:space="preserve"> to go to the </w:t>
      </w:r>
      <w:r w:rsidRPr="00904968">
        <w:rPr>
          <w:b/>
        </w:rPr>
        <w:t>Confirm Content</w:t>
      </w:r>
      <w:r w:rsidR="002C19F6">
        <w:t xml:space="preserve"> tab</w:t>
      </w:r>
    </w:p>
    <w:p w:rsidR="002C19F6" w:rsidRPr="007F2BCF" w:rsidRDefault="002C19F6" w:rsidP="002C19F6">
      <w:pPr>
        <w:pStyle w:val="Voyagertextindent"/>
        <w:rPr>
          <w:b/>
        </w:rPr>
      </w:pPr>
      <w:r w:rsidRPr="007F2BCF">
        <w:rPr>
          <w:b/>
        </w:rPr>
        <w:lastRenderedPageBreak/>
        <w:t>USAGE NOTES</w:t>
      </w:r>
    </w:p>
    <w:p w:rsidR="002C19F6" w:rsidRPr="007F2BCF" w:rsidRDefault="002C19F6" w:rsidP="008D588D">
      <w:pPr>
        <w:pStyle w:val="Voyagertextindent"/>
        <w:numPr>
          <w:ilvl w:val="0"/>
          <w:numId w:val="41"/>
        </w:numPr>
        <w:rPr>
          <w:rFonts w:eastAsia="Times New Roman"/>
          <w:color w:val="333333"/>
          <w:szCs w:val="24"/>
        </w:rPr>
      </w:pPr>
      <w:r w:rsidRPr="007F2BCF">
        <w:rPr>
          <w:rFonts w:eastAsia="Times New Roman"/>
          <w:color w:val="333333"/>
          <w:szCs w:val="24"/>
        </w:rPr>
        <w:t>If the target folder does not exist, it will be created.</w:t>
      </w:r>
    </w:p>
    <w:p w:rsidR="002C19F6" w:rsidRPr="007F2BCF" w:rsidRDefault="002C19F6" w:rsidP="008D588D">
      <w:pPr>
        <w:pStyle w:val="Voyagertextindent"/>
        <w:numPr>
          <w:ilvl w:val="0"/>
          <w:numId w:val="41"/>
        </w:numPr>
        <w:rPr>
          <w:rFonts w:eastAsia="Times New Roman"/>
          <w:color w:val="333333"/>
          <w:szCs w:val="24"/>
        </w:rPr>
      </w:pPr>
      <w:r w:rsidRPr="007F2BCF">
        <w:rPr>
          <w:rFonts w:eastAsia="Times New Roman"/>
          <w:color w:val="333333"/>
          <w:szCs w:val="24"/>
        </w:rPr>
        <w:t xml:space="preserve">The input results must be file types and cannot include </w:t>
      </w:r>
      <w:r w:rsidRPr="007F2BCF">
        <w:rPr>
          <w:rFonts w:eastAsia="Times New Roman"/>
          <w:b/>
          <w:color w:val="333333"/>
          <w:szCs w:val="24"/>
        </w:rPr>
        <w:t>ArcGIS</w:t>
      </w:r>
      <w:r w:rsidRPr="007F2BCF">
        <w:rPr>
          <w:rFonts w:eastAsia="Times New Roman"/>
          <w:color w:val="333333"/>
          <w:szCs w:val="24"/>
        </w:rPr>
        <w:t xml:space="preserve"> geodatabase datasets such as feature classes. However, a file geodatabase (.</w:t>
      </w:r>
      <w:r w:rsidRPr="007F2BCF">
        <w:rPr>
          <w:rFonts w:eastAsia="Times New Roman"/>
          <w:b/>
          <w:color w:val="333333"/>
          <w:szCs w:val="24"/>
        </w:rPr>
        <w:t>gdb</w:t>
      </w:r>
      <w:r w:rsidRPr="007F2BCF">
        <w:rPr>
          <w:rFonts w:eastAsia="Times New Roman"/>
          <w:color w:val="333333"/>
          <w:szCs w:val="24"/>
        </w:rPr>
        <w:t>) can be copied.</w:t>
      </w:r>
    </w:p>
    <w:p w:rsidR="002C19F6" w:rsidRPr="007F2BCF" w:rsidRDefault="002C19F6" w:rsidP="008D588D">
      <w:pPr>
        <w:pStyle w:val="Voyagertextindent"/>
        <w:numPr>
          <w:ilvl w:val="0"/>
          <w:numId w:val="41"/>
        </w:numPr>
        <w:rPr>
          <w:rFonts w:eastAsia="Times New Roman"/>
          <w:color w:val="333333"/>
          <w:szCs w:val="24"/>
        </w:rPr>
      </w:pPr>
      <w:r w:rsidRPr="007F2BCF">
        <w:rPr>
          <w:rFonts w:eastAsia="Times New Roman"/>
          <w:color w:val="333333"/>
          <w:szCs w:val="24"/>
        </w:rPr>
        <w:t xml:space="preserve">When copying </w:t>
      </w:r>
      <w:r w:rsidRPr="007F2BCF">
        <w:rPr>
          <w:rFonts w:eastAsia="Times New Roman"/>
          <w:b/>
          <w:color w:val="333333"/>
          <w:szCs w:val="24"/>
        </w:rPr>
        <w:t>Shapefiles</w:t>
      </w:r>
      <w:r w:rsidRPr="007F2BCF">
        <w:rPr>
          <w:rFonts w:eastAsia="Times New Roman"/>
          <w:color w:val="333333"/>
          <w:szCs w:val="24"/>
        </w:rPr>
        <w:t>, all supporting files such as .</w:t>
      </w:r>
      <w:r w:rsidRPr="007F2BCF">
        <w:rPr>
          <w:rFonts w:eastAsia="Times New Roman"/>
          <w:b/>
          <w:color w:val="333333"/>
          <w:szCs w:val="24"/>
        </w:rPr>
        <w:t>shp</w:t>
      </w:r>
      <w:r w:rsidRPr="007F2BCF">
        <w:rPr>
          <w:rFonts w:eastAsia="Times New Roman"/>
          <w:color w:val="333333"/>
          <w:szCs w:val="24"/>
        </w:rPr>
        <w:t>, .</w:t>
      </w:r>
      <w:r w:rsidRPr="007F2BCF">
        <w:rPr>
          <w:rFonts w:eastAsia="Times New Roman"/>
          <w:b/>
          <w:color w:val="333333"/>
          <w:szCs w:val="24"/>
        </w:rPr>
        <w:t>dbf</w:t>
      </w:r>
      <w:r w:rsidRPr="007F2BCF">
        <w:rPr>
          <w:rFonts w:eastAsia="Times New Roman"/>
          <w:color w:val="333333"/>
          <w:szCs w:val="24"/>
        </w:rPr>
        <w:t>, .</w:t>
      </w:r>
      <w:r w:rsidRPr="007F2BCF">
        <w:rPr>
          <w:rFonts w:eastAsia="Times New Roman"/>
          <w:b/>
          <w:color w:val="333333"/>
          <w:szCs w:val="24"/>
        </w:rPr>
        <w:t>shx</w:t>
      </w:r>
      <w:r w:rsidRPr="007F2BCF">
        <w:rPr>
          <w:rFonts w:eastAsia="Times New Roman"/>
          <w:color w:val="333333"/>
          <w:szCs w:val="24"/>
        </w:rPr>
        <w:t>, etc., are copied.</w:t>
      </w:r>
    </w:p>
    <w:p w:rsidR="002C19F6" w:rsidRPr="007F2BCF" w:rsidRDefault="002C19F6" w:rsidP="008D588D">
      <w:pPr>
        <w:pStyle w:val="Voyagertextindent"/>
        <w:numPr>
          <w:ilvl w:val="0"/>
          <w:numId w:val="41"/>
        </w:numPr>
        <w:rPr>
          <w:rFonts w:eastAsia="Times New Roman"/>
          <w:color w:val="333333"/>
          <w:szCs w:val="24"/>
        </w:rPr>
      </w:pPr>
      <w:r w:rsidRPr="007F2BCF">
        <w:rPr>
          <w:rFonts w:eastAsia="Times New Roman"/>
          <w:color w:val="333333"/>
          <w:szCs w:val="24"/>
        </w:rPr>
        <w:t>When copying Smart Data Compression files, all supporting files such as .</w:t>
      </w:r>
      <w:r w:rsidRPr="007F2BCF">
        <w:rPr>
          <w:rFonts w:eastAsia="Times New Roman"/>
          <w:b/>
          <w:color w:val="333333"/>
          <w:szCs w:val="24"/>
        </w:rPr>
        <w:t>sdc</w:t>
      </w:r>
      <w:r w:rsidRPr="007F2BCF">
        <w:rPr>
          <w:rFonts w:eastAsia="Times New Roman"/>
          <w:color w:val="333333"/>
          <w:szCs w:val="24"/>
        </w:rPr>
        <w:t>, .</w:t>
      </w:r>
      <w:r w:rsidRPr="007F2BCF">
        <w:rPr>
          <w:rFonts w:eastAsia="Times New Roman"/>
          <w:b/>
          <w:color w:val="333333"/>
          <w:szCs w:val="24"/>
        </w:rPr>
        <w:t>sdi</w:t>
      </w:r>
      <w:r w:rsidRPr="007F2BCF">
        <w:rPr>
          <w:rFonts w:eastAsia="Times New Roman"/>
          <w:color w:val="333333"/>
          <w:szCs w:val="24"/>
        </w:rPr>
        <w:t>, etc., are copied.</w:t>
      </w:r>
    </w:p>
    <w:p w:rsidR="002C19F6" w:rsidRPr="007F2BCF" w:rsidRDefault="002C19F6" w:rsidP="008D588D">
      <w:pPr>
        <w:pStyle w:val="Voyagertextindent"/>
        <w:numPr>
          <w:ilvl w:val="0"/>
          <w:numId w:val="41"/>
        </w:numPr>
        <w:rPr>
          <w:rFonts w:eastAsia="Times New Roman"/>
          <w:color w:val="333333"/>
          <w:szCs w:val="24"/>
        </w:rPr>
      </w:pPr>
      <w:r w:rsidRPr="007F2BCF">
        <w:rPr>
          <w:rFonts w:eastAsia="Times New Roman"/>
          <w:color w:val="333333"/>
          <w:szCs w:val="24"/>
        </w:rPr>
        <w:t>By default, a file's directory structure is maintained when copied.</w:t>
      </w:r>
    </w:p>
    <w:p w:rsidR="002C19F6" w:rsidRDefault="002C19F6" w:rsidP="002C19F6">
      <w:pPr>
        <w:pStyle w:val="Voyagertextindent"/>
        <w:rPr>
          <w:lang w:bidi="en-US"/>
        </w:rPr>
      </w:pPr>
    </w:p>
    <w:p w:rsidR="00531DFE" w:rsidRDefault="00531DFE" w:rsidP="00DE2B27">
      <w:pPr>
        <w:pStyle w:val="VGHeading3"/>
      </w:pPr>
      <w:bookmarkStart w:id="57" w:name="_Toc394608551"/>
      <w:r>
        <w:t>Create an Esri Map or Layer Package</w:t>
      </w:r>
      <w:bookmarkEnd w:id="57"/>
    </w:p>
    <w:p w:rsidR="00F93826" w:rsidRDefault="00531DFE" w:rsidP="00F93826">
      <w:pPr>
        <w:pStyle w:val="Voyagertextindent"/>
        <w:keepNext/>
        <w:ind w:left="634"/>
        <w:rPr>
          <w:lang w:bidi="en-US"/>
        </w:rPr>
      </w:pPr>
      <w:r>
        <w:rPr>
          <w:lang w:bidi="en-US"/>
        </w:rPr>
        <w:t xml:space="preserve">Packages </w:t>
      </w:r>
      <w:r w:rsidR="003A6A30">
        <w:t xml:space="preserve">selected </w:t>
      </w:r>
      <w:r>
        <w:rPr>
          <w:lang w:bidi="en-US"/>
        </w:rPr>
        <w:t>data into a single compressed file (.</w:t>
      </w:r>
      <w:r w:rsidRPr="00D328C0">
        <w:rPr>
          <w:b/>
          <w:lang w:bidi="en-US"/>
        </w:rPr>
        <w:t>mpk</w:t>
      </w:r>
      <w:r>
        <w:rPr>
          <w:lang w:bidi="en-US"/>
        </w:rPr>
        <w:t xml:space="preserve"> or .</w:t>
      </w:r>
      <w:r w:rsidRPr="00D328C0">
        <w:rPr>
          <w:b/>
          <w:lang w:bidi="en-US"/>
        </w:rPr>
        <w:t>lpk</w:t>
      </w:r>
      <w:r>
        <w:rPr>
          <w:lang w:bidi="en-US"/>
        </w:rPr>
        <w:t>)</w:t>
      </w:r>
    </w:p>
    <w:p w:rsidR="00F93826" w:rsidRDefault="00F93826" w:rsidP="00F93826">
      <w:pPr>
        <w:pStyle w:val="Voyagertextindent"/>
        <w:keepNext/>
        <w:ind w:left="634"/>
        <w:rPr>
          <w:lang w:bidi="en-US"/>
        </w:rPr>
      </w:pPr>
    </w:p>
    <w:p w:rsidR="00F93826" w:rsidRDefault="00CD73BE" w:rsidP="00F93826">
      <w:pPr>
        <w:pStyle w:val="Voyagertextindent"/>
      </w:pPr>
      <w:r>
        <w:rPr>
          <w:noProof/>
        </w:rPr>
        <w:drawing>
          <wp:inline distT="0" distB="0" distL="0" distR="0">
            <wp:extent cx="4472940" cy="3013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_esri_layer_pa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2940" cy="3013015"/>
                    </a:xfrm>
                    <a:prstGeom prst="rect">
                      <a:avLst/>
                    </a:prstGeom>
                  </pic:spPr>
                </pic:pic>
              </a:graphicData>
            </a:graphic>
          </wp:inline>
        </w:drawing>
      </w:r>
    </w:p>
    <w:p w:rsidR="00FE0D4E" w:rsidRDefault="00FE0D4E" w:rsidP="00F93826">
      <w:pPr>
        <w:pStyle w:val="Voyagertextindent"/>
      </w:pPr>
    </w:p>
    <w:p w:rsidR="00FE0D4E" w:rsidRDefault="00FE0D4E" w:rsidP="008D588D">
      <w:pPr>
        <w:pStyle w:val="VoyagerText"/>
        <w:numPr>
          <w:ilvl w:val="0"/>
          <w:numId w:val="28"/>
        </w:numPr>
      </w:pPr>
      <w:r>
        <w:t>Select projection and output format</w:t>
      </w:r>
    </w:p>
    <w:p w:rsidR="00FE0D4E" w:rsidRDefault="00FE0D4E" w:rsidP="008D588D">
      <w:pPr>
        <w:pStyle w:val="VoyagerText"/>
        <w:numPr>
          <w:ilvl w:val="0"/>
          <w:numId w:val="28"/>
        </w:numPr>
      </w:pPr>
      <w:r>
        <w:t>Enter a descriptive summary</w:t>
      </w:r>
    </w:p>
    <w:p w:rsidR="003A6A30" w:rsidRDefault="00FE0D4E" w:rsidP="008D588D">
      <w:pPr>
        <w:pStyle w:val="VoyagerText"/>
        <w:numPr>
          <w:ilvl w:val="0"/>
          <w:numId w:val="28"/>
        </w:numPr>
      </w:pPr>
      <w:r>
        <w:t>Enter any tags you want to associate with the selection</w:t>
      </w:r>
    </w:p>
    <w:p w:rsidR="003A6A30" w:rsidRPr="003A6A30" w:rsidRDefault="00904968" w:rsidP="008D588D">
      <w:pPr>
        <w:pStyle w:val="VoyagerText"/>
        <w:numPr>
          <w:ilvl w:val="0"/>
          <w:numId w:val="28"/>
        </w:numPr>
      </w:pPr>
      <w:r>
        <w:t xml:space="preserve">Click </w:t>
      </w:r>
      <w:r w:rsidRPr="003A6A30">
        <w:rPr>
          <w:b/>
        </w:rPr>
        <w:t>Next</w:t>
      </w:r>
      <w:r>
        <w:t xml:space="preserve"> to go to the </w:t>
      </w:r>
      <w:r w:rsidRPr="003A6A30">
        <w:rPr>
          <w:b/>
        </w:rPr>
        <w:t>Confirm Content</w:t>
      </w:r>
      <w:r>
        <w:t xml:space="preserve"> tab</w:t>
      </w:r>
      <w:r w:rsidR="00FE0D4E">
        <w:br/>
      </w:r>
    </w:p>
    <w:p w:rsidR="003A6A30" w:rsidRPr="003A6A30" w:rsidRDefault="003A6A30" w:rsidP="003A6A30">
      <w:pPr>
        <w:pStyle w:val="Voyagertextindent"/>
        <w:rPr>
          <w:b/>
        </w:rPr>
      </w:pPr>
      <w:r>
        <w:rPr>
          <w:b/>
        </w:rPr>
        <w:lastRenderedPageBreak/>
        <w:t>USAGE NOTES</w:t>
      </w:r>
    </w:p>
    <w:p w:rsidR="003A6A30" w:rsidRDefault="00D328C0" w:rsidP="008D588D">
      <w:pPr>
        <w:pStyle w:val="Voyagertextindent"/>
        <w:numPr>
          <w:ilvl w:val="0"/>
          <w:numId w:val="28"/>
        </w:numPr>
      </w:pPr>
      <w:r>
        <w:t xml:space="preserve">You can specify a </w:t>
      </w:r>
      <w:r w:rsidR="003A6A30">
        <w:t xml:space="preserve">processing </w:t>
      </w:r>
      <w:r>
        <w:t xml:space="preserve">extent </w:t>
      </w:r>
      <w:r w:rsidR="003A6A30">
        <w:t>to limit the geographic area being packaged.</w:t>
      </w:r>
    </w:p>
    <w:p w:rsidR="003A6A30" w:rsidRDefault="00D328C0" w:rsidP="008D588D">
      <w:pPr>
        <w:pStyle w:val="Voyagertextindent"/>
        <w:numPr>
          <w:ilvl w:val="0"/>
          <w:numId w:val="28"/>
        </w:numPr>
      </w:pPr>
      <w:r>
        <w:t>If you don’t specify a processing extent</w:t>
      </w:r>
      <w:r w:rsidR="003A6A30">
        <w:t>, the full extent of inputs is used.</w:t>
      </w:r>
    </w:p>
    <w:p w:rsidR="003A6A30" w:rsidRDefault="003A6A30" w:rsidP="008D588D">
      <w:pPr>
        <w:pStyle w:val="Voyagertextindent"/>
        <w:numPr>
          <w:ilvl w:val="0"/>
          <w:numId w:val="28"/>
        </w:numPr>
      </w:pPr>
      <w:r>
        <w:t xml:space="preserve">The projection is used to project the output results. The default is </w:t>
      </w:r>
      <w:r w:rsidRPr="003A6A30">
        <w:rPr>
          <w:b/>
        </w:rPr>
        <w:t>WGS84</w:t>
      </w:r>
      <w:r>
        <w:t>.</w:t>
      </w:r>
    </w:p>
    <w:p w:rsidR="003A6A30" w:rsidRDefault="003A6A30" w:rsidP="008D588D">
      <w:pPr>
        <w:pStyle w:val="Voyagertextindent"/>
        <w:numPr>
          <w:ilvl w:val="0"/>
          <w:numId w:val="28"/>
        </w:numPr>
      </w:pPr>
      <w:r>
        <w:t xml:space="preserve">The package file can be downloaded and opened directly in </w:t>
      </w:r>
      <w:r w:rsidRPr="003A6A30">
        <w:rPr>
          <w:b/>
        </w:rPr>
        <w:t>ArcMap</w:t>
      </w:r>
      <w:r>
        <w:t>.</w:t>
      </w:r>
    </w:p>
    <w:p w:rsidR="003A6A30" w:rsidRDefault="003A6A30" w:rsidP="008D588D">
      <w:pPr>
        <w:pStyle w:val="Voyagertextindent"/>
        <w:numPr>
          <w:ilvl w:val="0"/>
          <w:numId w:val="28"/>
        </w:numPr>
      </w:pPr>
      <w:r>
        <w:t>The output data for layer and map packages is a file geodatabase.</w:t>
      </w:r>
    </w:p>
    <w:p w:rsidR="003A6A30" w:rsidRDefault="003A6A30" w:rsidP="008D588D">
      <w:pPr>
        <w:pStyle w:val="Voyagertextindent"/>
        <w:numPr>
          <w:ilvl w:val="0"/>
          <w:numId w:val="28"/>
        </w:numPr>
      </w:pPr>
      <w:r>
        <w:t>Non-spatial files such as text files, PDF, and Office documents will be included in the package.</w:t>
      </w:r>
    </w:p>
    <w:p w:rsidR="003A6A30" w:rsidRDefault="003A6A30" w:rsidP="008D588D">
      <w:pPr>
        <w:pStyle w:val="Voyagertextindent"/>
        <w:numPr>
          <w:ilvl w:val="0"/>
          <w:numId w:val="28"/>
        </w:numPr>
      </w:pPr>
      <w:r>
        <w:t>Although optional, it's recommended to provide a summary and tags as this will make searching for the package easier.</w:t>
      </w:r>
    </w:p>
    <w:p w:rsidR="003A6A30" w:rsidRDefault="003A6A30" w:rsidP="008D588D">
      <w:pPr>
        <w:pStyle w:val="Voyagertextindent"/>
        <w:numPr>
          <w:ilvl w:val="0"/>
          <w:numId w:val="28"/>
        </w:numPr>
      </w:pPr>
      <w:r>
        <w:t>Tags can be separated using commas or semicolons.</w:t>
      </w:r>
    </w:p>
    <w:p w:rsidR="00077B3D" w:rsidRDefault="00077B3D" w:rsidP="008D588D">
      <w:pPr>
        <w:pStyle w:val="Voyagertextindent"/>
        <w:numPr>
          <w:ilvl w:val="0"/>
          <w:numId w:val="28"/>
        </w:numPr>
      </w:pPr>
      <w:r>
        <w:t xml:space="preserve">Requires </w:t>
      </w:r>
      <w:r w:rsidRPr="00D328C0">
        <w:rPr>
          <w:b/>
        </w:rPr>
        <w:t>ArcGIS</w:t>
      </w:r>
      <w:r>
        <w:t xml:space="preserve"> 10.x</w:t>
      </w:r>
    </w:p>
    <w:p w:rsidR="003A6A30" w:rsidRDefault="003A6A30" w:rsidP="003A6A30">
      <w:pPr>
        <w:pStyle w:val="VoyagerText"/>
      </w:pPr>
    </w:p>
    <w:p w:rsidR="005A1CA5" w:rsidRDefault="005A1CA5" w:rsidP="00FE0D4E">
      <w:pPr>
        <w:pStyle w:val="VGHeading3"/>
        <w:widowControl/>
        <w:ind w:left="547"/>
      </w:pPr>
      <w:bookmarkStart w:id="58" w:name="_Toc394608552"/>
      <w:r>
        <w:t>Create GeoPDF</w:t>
      </w:r>
      <w:bookmarkEnd w:id="55"/>
      <w:bookmarkEnd w:id="58"/>
    </w:p>
    <w:p w:rsidR="00107035" w:rsidRPr="009A7E0A" w:rsidRDefault="009A7E0A" w:rsidP="009A7E0A">
      <w:pPr>
        <w:pStyle w:val="Voyagertextindent"/>
      </w:pPr>
      <w:r>
        <w:t>Creates a GeoPDF using the selected search results.</w:t>
      </w:r>
      <w:r>
        <w:br/>
      </w:r>
    </w:p>
    <w:p w:rsidR="00F93826" w:rsidRDefault="00CD73BE" w:rsidP="00CD73BE">
      <w:pPr>
        <w:pStyle w:val="Voyagertextindent"/>
        <w:jc w:val="center"/>
        <w:rPr>
          <w:lang w:val="en-GB" w:bidi="en-US"/>
        </w:rPr>
      </w:pPr>
      <w:r>
        <w:rPr>
          <w:noProof/>
        </w:rPr>
        <w:drawing>
          <wp:inline distT="0" distB="0" distL="0" distR="0">
            <wp:extent cx="4118046"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cess_geoPD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8046" cy="2324100"/>
                    </a:xfrm>
                    <a:prstGeom prst="rect">
                      <a:avLst/>
                    </a:prstGeom>
                  </pic:spPr>
                </pic:pic>
              </a:graphicData>
            </a:graphic>
          </wp:inline>
        </w:drawing>
      </w:r>
    </w:p>
    <w:p w:rsidR="009A7E0A" w:rsidRDefault="009A7E0A" w:rsidP="005A1CA5">
      <w:pPr>
        <w:pStyle w:val="Voyagertextindent"/>
        <w:rPr>
          <w:lang w:val="en-GB" w:bidi="en-US"/>
        </w:rPr>
      </w:pPr>
    </w:p>
    <w:p w:rsidR="00107035" w:rsidRDefault="00107035" w:rsidP="008D588D">
      <w:pPr>
        <w:pStyle w:val="Voyagertextindent"/>
        <w:numPr>
          <w:ilvl w:val="0"/>
          <w:numId w:val="43"/>
        </w:numPr>
        <w:rPr>
          <w:lang w:bidi="en-US"/>
        </w:rPr>
      </w:pPr>
      <w:r>
        <w:rPr>
          <w:lang w:bidi="en-US"/>
        </w:rPr>
        <w:t>Enter a map template, map title and map author</w:t>
      </w:r>
    </w:p>
    <w:p w:rsidR="00F93826" w:rsidRDefault="00904968" w:rsidP="008D588D">
      <w:pPr>
        <w:pStyle w:val="Voyagertextindent"/>
        <w:numPr>
          <w:ilvl w:val="0"/>
          <w:numId w:val="43"/>
        </w:numPr>
      </w:pPr>
      <w:r>
        <w:t xml:space="preserve">Click </w:t>
      </w:r>
      <w:r w:rsidRPr="00DF229C">
        <w:rPr>
          <w:b/>
        </w:rPr>
        <w:t>Next</w:t>
      </w:r>
      <w:r>
        <w:t xml:space="preserve"> to go to the </w:t>
      </w:r>
      <w:r w:rsidRPr="00904968">
        <w:rPr>
          <w:b/>
        </w:rPr>
        <w:t>Confirm Content</w:t>
      </w:r>
      <w:r>
        <w:t xml:space="preserve"> tab</w:t>
      </w:r>
      <w:r>
        <w:br/>
      </w:r>
    </w:p>
    <w:p w:rsidR="001E792A" w:rsidRPr="001E792A" w:rsidRDefault="001E792A" w:rsidP="001E792A">
      <w:pPr>
        <w:pStyle w:val="Voyagertextindent"/>
        <w:rPr>
          <w:b/>
        </w:rPr>
      </w:pPr>
      <w:r w:rsidRPr="001E792A">
        <w:rPr>
          <w:b/>
        </w:rPr>
        <w:t>USAGE NOTES</w:t>
      </w:r>
    </w:p>
    <w:p w:rsidR="009A7E0A" w:rsidRDefault="009A7E0A" w:rsidP="008D588D">
      <w:pPr>
        <w:pStyle w:val="Voyagertextindent"/>
        <w:numPr>
          <w:ilvl w:val="0"/>
          <w:numId w:val="42"/>
        </w:numPr>
      </w:pPr>
      <w:r>
        <w:t xml:space="preserve">The extent of the map view defines the extent of the map in the output </w:t>
      </w:r>
      <w:r w:rsidRPr="001E792A">
        <w:rPr>
          <w:b/>
        </w:rPr>
        <w:t>PDF</w:t>
      </w:r>
      <w:r>
        <w:t>.</w:t>
      </w:r>
    </w:p>
    <w:p w:rsidR="009A7E0A" w:rsidRDefault="009A7E0A" w:rsidP="008D588D">
      <w:pPr>
        <w:pStyle w:val="Voyagertextindent"/>
        <w:numPr>
          <w:ilvl w:val="0"/>
          <w:numId w:val="42"/>
        </w:numPr>
      </w:pPr>
      <w:r>
        <w:lastRenderedPageBreak/>
        <w:t>There are four map templates to choose from. The default is page size (8.5 x 11).</w:t>
      </w:r>
    </w:p>
    <w:p w:rsidR="009A7E0A" w:rsidRDefault="009A7E0A" w:rsidP="008D588D">
      <w:pPr>
        <w:pStyle w:val="Voyagertextindent"/>
        <w:numPr>
          <w:ilvl w:val="0"/>
          <w:numId w:val="42"/>
        </w:numPr>
      </w:pPr>
      <w:r>
        <w:t xml:space="preserve">The output map projection is </w:t>
      </w:r>
      <w:r w:rsidRPr="001E792A">
        <w:rPr>
          <w:b/>
        </w:rPr>
        <w:t>WGS84</w:t>
      </w:r>
      <w:r>
        <w:t>.</w:t>
      </w:r>
    </w:p>
    <w:p w:rsidR="009A7E0A" w:rsidRDefault="009A7E0A" w:rsidP="008D588D">
      <w:pPr>
        <w:pStyle w:val="Voyagertextindent"/>
        <w:numPr>
          <w:ilvl w:val="0"/>
          <w:numId w:val="42"/>
        </w:numPr>
      </w:pPr>
      <w:r>
        <w:t xml:space="preserve">There four base maps to choose from. The default is </w:t>
      </w:r>
      <w:r w:rsidRPr="001E792A">
        <w:rPr>
          <w:b/>
        </w:rPr>
        <w:t>NONE</w:t>
      </w:r>
      <w:r>
        <w:t xml:space="preserve">. For </w:t>
      </w:r>
      <w:r w:rsidR="001E792A">
        <w:t>larger extents</w:t>
      </w:r>
      <w:r>
        <w:t xml:space="preserve"> (</w:t>
      </w:r>
      <w:r w:rsidR="001E792A">
        <w:t xml:space="preserve">e.g. </w:t>
      </w:r>
      <w:r>
        <w:t xml:space="preserve">World maps), </w:t>
      </w:r>
      <w:r w:rsidR="001E792A">
        <w:t>a</w:t>
      </w:r>
      <w:r>
        <w:t xml:space="preserve"> base map may </w:t>
      </w:r>
      <w:r w:rsidR="001E792A">
        <w:t xml:space="preserve">not </w:t>
      </w:r>
      <w:r>
        <w:t xml:space="preserve">provide the best visual result. For </w:t>
      </w:r>
      <w:r w:rsidR="001E792A">
        <w:t>relatively smaller extents</w:t>
      </w:r>
      <w:r>
        <w:t xml:space="preserve"> (</w:t>
      </w:r>
      <w:r w:rsidR="001E792A">
        <w:t xml:space="preserve">e.g. </w:t>
      </w:r>
      <w:r>
        <w:t>County maps), a base map can provide a good reference.</w:t>
      </w:r>
    </w:p>
    <w:p w:rsidR="00DB0FEB" w:rsidRDefault="009A7E0A" w:rsidP="008D588D">
      <w:pPr>
        <w:pStyle w:val="Voyagertextindent"/>
        <w:numPr>
          <w:ilvl w:val="0"/>
          <w:numId w:val="42"/>
        </w:numPr>
      </w:pPr>
      <w:r>
        <w:t xml:space="preserve">The advanced settings control the inclusion of </w:t>
      </w:r>
      <w:r w:rsidRPr="001E792A">
        <w:rPr>
          <w:b/>
        </w:rPr>
        <w:t>PDF</w:t>
      </w:r>
      <w:r>
        <w:t xml:space="preserve"> </w:t>
      </w:r>
      <w:r w:rsidRPr="001E792A">
        <w:rPr>
          <w:b/>
        </w:rPr>
        <w:t>layer</w:t>
      </w:r>
      <w:r>
        <w:t xml:space="preserve"> and </w:t>
      </w:r>
      <w:r w:rsidRPr="001E792A">
        <w:rPr>
          <w:b/>
        </w:rPr>
        <w:t>PDF</w:t>
      </w:r>
      <w:r>
        <w:t xml:space="preserve"> </w:t>
      </w:r>
      <w:r w:rsidRPr="001E792A">
        <w:rPr>
          <w:b/>
        </w:rPr>
        <w:t>object data</w:t>
      </w:r>
      <w:r>
        <w:t xml:space="preserve"> (attributes). The default is </w:t>
      </w:r>
      <w:r w:rsidRPr="001E792A">
        <w:rPr>
          <w:b/>
        </w:rPr>
        <w:t>Layers only</w:t>
      </w:r>
      <w:r>
        <w:t>.</w:t>
      </w:r>
      <w:bookmarkStart w:id="59" w:name="_Toc391556844"/>
    </w:p>
    <w:p w:rsidR="00077B3D" w:rsidRDefault="00077B3D" w:rsidP="008D588D">
      <w:pPr>
        <w:pStyle w:val="Voyagertextindent"/>
        <w:numPr>
          <w:ilvl w:val="0"/>
          <w:numId w:val="42"/>
        </w:numPr>
      </w:pPr>
      <w:r>
        <w:t xml:space="preserve">Requires </w:t>
      </w:r>
      <w:r w:rsidRPr="007F2BCF">
        <w:rPr>
          <w:b/>
        </w:rPr>
        <w:t>ArcGIS</w:t>
      </w:r>
      <w:r>
        <w:t xml:space="preserve"> 10.x</w:t>
      </w:r>
      <w:r>
        <w:br/>
      </w:r>
    </w:p>
    <w:p w:rsidR="00D20E93" w:rsidRDefault="00D20E93" w:rsidP="00DE2B27">
      <w:pPr>
        <w:pStyle w:val="VGHeading3"/>
      </w:pPr>
      <w:bookmarkStart w:id="60" w:name="_Toc394608553"/>
      <w:r>
        <w:t>Delete Files</w:t>
      </w:r>
      <w:bookmarkEnd w:id="60"/>
    </w:p>
    <w:p w:rsidR="007E6203" w:rsidRPr="007E6203" w:rsidRDefault="007E6203" w:rsidP="007E6203">
      <w:pPr>
        <w:pStyle w:val="Voyagertextindent"/>
      </w:pPr>
      <w:r w:rsidRPr="007E6203">
        <w:t>This task will permanently d</w:t>
      </w:r>
      <w:r>
        <w:t>elete files. Please use caution.</w:t>
      </w:r>
    </w:p>
    <w:p w:rsidR="007E6203" w:rsidRPr="007E6203" w:rsidRDefault="007E6203" w:rsidP="008D588D">
      <w:pPr>
        <w:pStyle w:val="Voyagertextindent"/>
        <w:numPr>
          <w:ilvl w:val="0"/>
          <w:numId w:val="33"/>
        </w:numPr>
      </w:pPr>
      <w:r w:rsidRPr="007E6203">
        <w:t xml:space="preserve">The input results must be file types and cannot include </w:t>
      </w:r>
      <w:r w:rsidRPr="00DB0FEB">
        <w:rPr>
          <w:b/>
        </w:rPr>
        <w:t>ArcGIS</w:t>
      </w:r>
      <w:r w:rsidRPr="007E6203">
        <w:t xml:space="preserve"> geodatabase datasets such as feature classes. However, a file geodatabase (.</w:t>
      </w:r>
      <w:r w:rsidRPr="00DB0FEB">
        <w:rPr>
          <w:b/>
        </w:rPr>
        <w:t>gdb</w:t>
      </w:r>
      <w:r w:rsidRPr="007E6203">
        <w:t>) can be deleted.</w:t>
      </w:r>
    </w:p>
    <w:p w:rsidR="007E6203" w:rsidRPr="007E6203" w:rsidRDefault="007E6203" w:rsidP="008D588D">
      <w:pPr>
        <w:pStyle w:val="Voyagertextindent"/>
        <w:numPr>
          <w:ilvl w:val="0"/>
          <w:numId w:val="33"/>
        </w:numPr>
      </w:pPr>
      <w:r w:rsidRPr="007E6203">
        <w:t xml:space="preserve">When deleting </w:t>
      </w:r>
      <w:r w:rsidRPr="00DB0FEB">
        <w:rPr>
          <w:b/>
        </w:rPr>
        <w:t>Shapefiles</w:t>
      </w:r>
      <w:r w:rsidRPr="007E6203">
        <w:t>, all supporting files such as .</w:t>
      </w:r>
      <w:r w:rsidRPr="00DB0FEB">
        <w:rPr>
          <w:b/>
        </w:rPr>
        <w:t>shp</w:t>
      </w:r>
      <w:r w:rsidRPr="007E6203">
        <w:t>, .</w:t>
      </w:r>
      <w:r w:rsidRPr="00DB0FEB">
        <w:rPr>
          <w:b/>
        </w:rPr>
        <w:t>dbf</w:t>
      </w:r>
      <w:r w:rsidRPr="007E6203">
        <w:t>, .</w:t>
      </w:r>
      <w:r w:rsidRPr="00DB0FEB">
        <w:rPr>
          <w:b/>
        </w:rPr>
        <w:t>shx</w:t>
      </w:r>
      <w:r w:rsidRPr="007E6203">
        <w:t xml:space="preserve">, etc., are </w:t>
      </w:r>
      <w:r w:rsidR="00DB0FEB">
        <w:t>deleted</w:t>
      </w:r>
      <w:r w:rsidRPr="007E6203">
        <w:t>.</w:t>
      </w:r>
    </w:p>
    <w:p w:rsidR="00DB0FEB" w:rsidRDefault="007E6203" w:rsidP="008D588D">
      <w:pPr>
        <w:pStyle w:val="Voyagertextindent"/>
        <w:numPr>
          <w:ilvl w:val="0"/>
          <w:numId w:val="33"/>
        </w:numPr>
      </w:pPr>
      <w:r w:rsidRPr="007E6203">
        <w:t xml:space="preserve">When deleting </w:t>
      </w:r>
      <w:r w:rsidRPr="00DB0FEB">
        <w:rPr>
          <w:b/>
        </w:rPr>
        <w:t>Smart Data Compression</w:t>
      </w:r>
      <w:r w:rsidRPr="007E6203">
        <w:t xml:space="preserve"> files, all supporting files such as .</w:t>
      </w:r>
      <w:r w:rsidRPr="00DB0FEB">
        <w:rPr>
          <w:b/>
        </w:rPr>
        <w:t>sdc</w:t>
      </w:r>
      <w:r w:rsidRPr="007E6203">
        <w:t>, .</w:t>
      </w:r>
      <w:r w:rsidRPr="00DB0FEB">
        <w:rPr>
          <w:b/>
        </w:rPr>
        <w:t>sdi</w:t>
      </w:r>
      <w:r w:rsidRPr="007E6203">
        <w:t xml:space="preserve">, etc., are </w:t>
      </w:r>
      <w:r w:rsidR="00DB0FEB">
        <w:t>deleted</w:t>
      </w:r>
      <w:r w:rsidRPr="007E6203">
        <w:t>.</w:t>
      </w:r>
    </w:p>
    <w:p w:rsidR="005A1CA5" w:rsidRDefault="005A1CA5" w:rsidP="00DE2B27">
      <w:pPr>
        <w:pStyle w:val="VGHeading3"/>
      </w:pPr>
      <w:bookmarkStart w:id="61" w:name="_Toc394608554"/>
      <w:r>
        <w:t>Mosaic</w:t>
      </w:r>
      <w:bookmarkEnd w:id="59"/>
      <w:bookmarkEnd w:id="61"/>
    </w:p>
    <w:p w:rsidR="00DB0FEB" w:rsidRDefault="00DB0FEB" w:rsidP="00DB0FEB">
      <w:pPr>
        <w:pStyle w:val="Voyagertextindent"/>
        <w:rPr>
          <w:lang w:bidi="en-US"/>
        </w:rPr>
      </w:pPr>
      <w:r>
        <w:rPr>
          <w:lang w:bidi="en-US"/>
        </w:rPr>
        <w:t>Mosaic selected raster datasets to a new raster where the result is to be downloaded.</w:t>
      </w:r>
    </w:p>
    <w:p w:rsidR="00F93826" w:rsidRDefault="00F93826" w:rsidP="00F93826">
      <w:pPr>
        <w:pStyle w:val="Voyagertextindent"/>
        <w:keepNext/>
        <w:ind w:left="634"/>
        <w:rPr>
          <w:lang w:bidi="en-US"/>
        </w:rPr>
      </w:pPr>
    </w:p>
    <w:p w:rsidR="00F93826" w:rsidRDefault="00CD73BE" w:rsidP="00CD73BE">
      <w:pPr>
        <w:pStyle w:val="Voyagertextindent"/>
        <w:jc w:val="center"/>
        <w:rPr>
          <w:lang w:bidi="en-US"/>
        </w:rPr>
      </w:pPr>
      <w:r>
        <w:rPr>
          <w:noProof/>
        </w:rPr>
        <w:drawing>
          <wp:inline distT="0" distB="0" distL="0" distR="0">
            <wp:extent cx="4273421" cy="2583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cess_mosa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3421" cy="2583180"/>
                    </a:xfrm>
                    <a:prstGeom prst="rect">
                      <a:avLst/>
                    </a:prstGeom>
                  </pic:spPr>
                </pic:pic>
              </a:graphicData>
            </a:graphic>
          </wp:inline>
        </w:drawing>
      </w:r>
    </w:p>
    <w:p w:rsidR="00107035" w:rsidRDefault="00107035" w:rsidP="00531DFE">
      <w:pPr>
        <w:pStyle w:val="Voyagertextindent"/>
        <w:rPr>
          <w:lang w:bidi="en-US"/>
        </w:rPr>
      </w:pPr>
    </w:p>
    <w:p w:rsidR="00F93826" w:rsidRDefault="00107035" w:rsidP="008D588D">
      <w:pPr>
        <w:pStyle w:val="Voyagertextindent"/>
        <w:numPr>
          <w:ilvl w:val="0"/>
          <w:numId w:val="44"/>
        </w:numPr>
        <w:rPr>
          <w:lang w:bidi="en-US"/>
        </w:rPr>
      </w:pPr>
      <w:r>
        <w:rPr>
          <w:lang w:bidi="en-US"/>
        </w:rPr>
        <w:t>Click and drag to select a region</w:t>
      </w:r>
    </w:p>
    <w:p w:rsidR="00107035" w:rsidRDefault="00107035" w:rsidP="008D588D">
      <w:pPr>
        <w:pStyle w:val="Voyagertextindent"/>
        <w:numPr>
          <w:ilvl w:val="0"/>
          <w:numId w:val="44"/>
        </w:numPr>
        <w:rPr>
          <w:lang w:bidi="en-US"/>
        </w:rPr>
      </w:pPr>
      <w:r>
        <w:rPr>
          <w:lang w:bidi="en-US"/>
        </w:rPr>
        <w:t>Choose the output projection and raster format</w:t>
      </w:r>
    </w:p>
    <w:p w:rsidR="00DB0FEB" w:rsidRDefault="00904968" w:rsidP="008D588D">
      <w:pPr>
        <w:pStyle w:val="Voyagertextindent"/>
        <w:numPr>
          <w:ilvl w:val="0"/>
          <w:numId w:val="44"/>
        </w:numPr>
        <w:rPr>
          <w:lang w:bidi="en-US"/>
        </w:rPr>
      </w:pPr>
      <w:r>
        <w:t xml:space="preserve">Click </w:t>
      </w:r>
      <w:r w:rsidRPr="00DF229C">
        <w:rPr>
          <w:b/>
        </w:rPr>
        <w:t>Next</w:t>
      </w:r>
      <w:r>
        <w:t xml:space="preserve"> to go to the </w:t>
      </w:r>
      <w:r w:rsidRPr="00904968">
        <w:rPr>
          <w:b/>
        </w:rPr>
        <w:t>Confirm Content</w:t>
      </w:r>
      <w:r>
        <w:t xml:space="preserve"> tab</w:t>
      </w:r>
      <w:r>
        <w:br/>
      </w:r>
    </w:p>
    <w:p w:rsidR="00DB0FEB" w:rsidRPr="00DB0FEB" w:rsidRDefault="00DB0FEB" w:rsidP="00DB0FEB">
      <w:pPr>
        <w:pStyle w:val="Voyagertextindent"/>
        <w:rPr>
          <w:b/>
        </w:rPr>
      </w:pPr>
      <w:r w:rsidRPr="001E792A">
        <w:rPr>
          <w:b/>
        </w:rPr>
        <w:t>USAGE NOTES</w:t>
      </w:r>
    </w:p>
    <w:p w:rsidR="00DB0FEB" w:rsidRDefault="00DB0FEB" w:rsidP="008D588D">
      <w:pPr>
        <w:pStyle w:val="Voyagertextindent"/>
        <w:numPr>
          <w:ilvl w:val="0"/>
          <w:numId w:val="45"/>
        </w:numPr>
        <w:rPr>
          <w:lang w:bidi="en-US"/>
        </w:rPr>
      </w:pPr>
      <w:r>
        <w:rPr>
          <w:lang w:bidi="en-US"/>
        </w:rPr>
        <w:t>The result is compressed into a zip file named output.zip that can be downloaded.</w:t>
      </w:r>
    </w:p>
    <w:p w:rsidR="00DB0FEB" w:rsidRDefault="00DB0FEB" w:rsidP="008D588D">
      <w:pPr>
        <w:pStyle w:val="Voyagertextindent"/>
        <w:numPr>
          <w:ilvl w:val="0"/>
          <w:numId w:val="45"/>
        </w:numPr>
        <w:rPr>
          <w:lang w:bidi="en-US"/>
        </w:rPr>
      </w:pPr>
      <w:r>
        <w:rPr>
          <w:lang w:bidi="en-US"/>
        </w:rPr>
        <w:t>The number of bands for each input must be the same or the task will fail.</w:t>
      </w:r>
    </w:p>
    <w:p w:rsidR="00DB0FEB" w:rsidRDefault="00DB0FEB" w:rsidP="008D588D">
      <w:pPr>
        <w:pStyle w:val="Voyagertextindent"/>
        <w:numPr>
          <w:ilvl w:val="0"/>
          <w:numId w:val="45"/>
        </w:numPr>
        <w:rPr>
          <w:lang w:bidi="en-US"/>
        </w:rPr>
      </w:pPr>
      <w:r>
        <w:rPr>
          <w:lang w:bidi="en-US"/>
        </w:rPr>
        <w:t>The clip region is used to clip the output mosaic dataset.</w:t>
      </w:r>
    </w:p>
    <w:p w:rsidR="00DB0FEB" w:rsidRDefault="00DB0FEB" w:rsidP="008D588D">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DB0FEB" w:rsidRDefault="00DB0FEB" w:rsidP="008D588D">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DB0FEB" w:rsidRDefault="00DB0FEB" w:rsidP="008D588D">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DB0FEB" w:rsidRDefault="00DB0FEB" w:rsidP="008D588D">
      <w:pPr>
        <w:pStyle w:val="Voyagertextindent"/>
        <w:numPr>
          <w:ilvl w:val="0"/>
          <w:numId w:val="45"/>
        </w:numPr>
        <w:rPr>
          <w:lang w:bidi="en-US"/>
        </w:rPr>
      </w:pPr>
      <w:r>
        <w:rPr>
          <w:lang w:bidi="en-US"/>
        </w:rPr>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DB0FEB" w:rsidRDefault="00DB0FEB" w:rsidP="008D588D">
      <w:pPr>
        <w:pStyle w:val="Voyagertextindent"/>
        <w:numPr>
          <w:ilvl w:val="0"/>
          <w:numId w:val="45"/>
        </w:numPr>
        <w:rPr>
          <w:lang w:bidi="en-US"/>
        </w:rPr>
      </w:pPr>
      <w:r>
        <w:rPr>
          <w:lang w:bidi="en-US"/>
        </w:rPr>
        <w:t>The most common pixel type of the inputs is used.</w:t>
      </w:r>
    </w:p>
    <w:p w:rsidR="00DB0FEB" w:rsidRDefault="00DB0FEB" w:rsidP="008D588D">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DB0FEB" w:rsidRDefault="00DB0FEB" w:rsidP="008D588D">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DB0FEB" w:rsidRDefault="00DB0FEB" w:rsidP="008D588D">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8D588D">
      <w:pPr>
        <w:pStyle w:val="Voyagertextindent"/>
        <w:numPr>
          <w:ilvl w:val="0"/>
          <w:numId w:val="45"/>
        </w:numPr>
        <w:rPr>
          <w:lang w:bidi="en-US"/>
        </w:rPr>
      </w:pPr>
      <w:r>
        <w:t xml:space="preserve">Requires </w:t>
      </w:r>
      <w:r w:rsidRPr="003211EA">
        <w:rPr>
          <w:b/>
        </w:rPr>
        <w:t>ArcGIS</w:t>
      </w:r>
      <w:r>
        <w:t xml:space="preserve"> 10.x</w:t>
      </w:r>
    </w:p>
    <w:p w:rsidR="00DB0FEB" w:rsidRDefault="00DB0FEB" w:rsidP="0069485F">
      <w:pPr>
        <w:pStyle w:val="VGHeading3"/>
        <w:widowControl/>
        <w:ind w:left="547"/>
      </w:pPr>
    </w:p>
    <w:p w:rsidR="00531DFE" w:rsidRDefault="00531DFE" w:rsidP="0069485F">
      <w:pPr>
        <w:pStyle w:val="VGHeading3"/>
        <w:widowControl/>
        <w:ind w:left="547"/>
      </w:pPr>
      <w:bookmarkStart w:id="62" w:name="_Toc394608555"/>
      <w:r>
        <w:t>Mosaic to Workspace</w:t>
      </w:r>
      <w:bookmarkEnd w:id="62"/>
    </w:p>
    <w:p w:rsidR="00F93826" w:rsidRDefault="00531DFE" w:rsidP="0069485F">
      <w:pPr>
        <w:pStyle w:val="Voyagertextindent"/>
        <w:keepNext/>
        <w:ind w:left="634"/>
        <w:rPr>
          <w:shd w:val="clear" w:color="auto" w:fill="FFFFFF"/>
        </w:rPr>
      </w:pPr>
      <w:r>
        <w:rPr>
          <w:shd w:val="clear" w:color="auto" w:fill="FFFFFF"/>
        </w:rPr>
        <w:t>Mosaics input rasters to a new dataset in an existing workspace.</w:t>
      </w:r>
    </w:p>
    <w:p w:rsidR="00F93826" w:rsidRDefault="00CD73BE" w:rsidP="00CD73BE">
      <w:pPr>
        <w:pStyle w:val="Voyagertextindent"/>
        <w:jc w:val="center"/>
        <w:rPr>
          <w:shd w:val="clear" w:color="auto" w:fill="FFFFFF"/>
        </w:rPr>
      </w:pPr>
      <w:r>
        <w:rPr>
          <w:noProof/>
          <w:shd w:val="clear" w:color="auto" w:fill="FFFFFF"/>
        </w:rPr>
        <w:drawing>
          <wp:inline distT="0" distB="0" distL="0" distR="0">
            <wp:extent cx="4424871"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cess_mosaic_to_workspa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4871" cy="3238500"/>
                    </a:xfrm>
                    <a:prstGeom prst="rect">
                      <a:avLst/>
                    </a:prstGeom>
                  </pic:spPr>
                </pic:pic>
              </a:graphicData>
            </a:graphic>
          </wp:inline>
        </w:drawing>
      </w:r>
    </w:p>
    <w:p w:rsidR="00107035" w:rsidRDefault="00107035" w:rsidP="00531DFE">
      <w:pPr>
        <w:pStyle w:val="Voyagertextindent"/>
        <w:rPr>
          <w:shd w:val="clear" w:color="auto" w:fill="FFFFFF"/>
        </w:rPr>
      </w:pPr>
    </w:p>
    <w:p w:rsidR="00107035" w:rsidRDefault="00107035" w:rsidP="008D588D">
      <w:pPr>
        <w:pStyle w:val="Voyagertextindent"/>
        <w:numPr>
          <w:ilvl w:val="0"/>
          <w:numId w:val="35"/>
        </w:numPr>
        <w:rPr>
          <w:shd w:val="clear" w:color="auto" w:fill="FFFFFF"/>
        </w:rPr>
      </w:pPr>
      <w:r>
        <w:rPr>
          <w:shd w:val="clear" w:color="auto" w:fill="FFFFFF"/>
        </w:rPr>
        <w:t>Enter the geodatabase or folder target</w:t>
      </w:r>
    </w:p>
    <w:p w:rsidR="00107035" w:rsidRDefault="00107035" w:rsidP="008D588D">
      <w:pPr>
        <w:pStyle w:val="Voyagertextindent"/>
        <w:numPr>
          <w:ilvl w:val="0"/>
          <w:numId w:val="35"/>
        </w:numPr>
        <w:rPr>
          <w:shd w:val="clear" w:color="auto" w:fill="FFFFFF"/>
        </w:rPr>
      </w:pPr>
      <w:r>
        <w:rPr>
          <w:shd w:val="clear" w:color="auto" w:fill="FFFFFF"/>
        </w:rPr>
        <w:t>Enter a name for the output dataset</w:t>
      </w:r>
    </w:p>
    <w:p w:rsidR="00107035" w:rsidRDefault="00107035" w:rsidP="008D588D">
      <w:pPr>
        <w:pStyle w:val="Voyagertextindent"/>
        <w:numPr>
          <w:ilvl w:val="0"/>
          <w:numId w:val="35"/>
        </w:numPr>
        <w:rPr>
          <w:shd w:val="clear" w:color="auto" w:fill="FFFFFF"/>
        </w:rPr>
      </w:pPr>
      <w:r>
        <w:rPr>
          <w:shd w:val="clear" w:color="auto" w:fill="FFFFFF"/>
        </w:rPr>
        <w:t>Choose a projection and raster format</w:t>
      </w:r>
    </w:p>
    <w:p w:rsidR="00107035" w:rsidRDefault="00904968" w:rsidP="008D588D">
      <w:pPr>
        <w:pStyle w:val="Voyagertextindent"/>
        <w:numPr>
          <w:ilvl w:val="0"/>
          <w:numId w:val="35"/>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C26FA9" w:rsidRPr="00DB0FEB" w:rsidRDefault="00C26FA9" w:rsidP="00C26FA9">
      <w:pPr>
        <w:pStyle w:val="Voyagertextindent"/>
        <w:rPr>
          <w:b/>
        </w:rPr>
      </w:pPr>
      <w:r w:rsidRPr="001E792A">
        <w:rPr>
          <w:b/>
        </w:rPr>
        <w:t>USAGE NOTES</w:t>
      </w:r>
    </w:p>
    <w:p w:rsidR="00C26FA9" w:rsidRDefault="00C26FA9" w:rsidP="008D588D">
      <w:pPr>
        <w:pStyle w:val="Voyagertextindent"/>
        <w:numPr>
          <w:ilvl w:val="0"/>
          <w:numId w:val="45"/>
        </w:numPr>
        <w:rPr>
          <w:lang w:bidi="en-US"/>
        </w:rPr>
      </w:pPr>
      <w:r>
        <w:rPr>
          <w:lang w:bidi="en-US"/>
        </w:rPr>
        <w:t>The result is compressed into a zip file named output.zip that can be downloaded.</w:t>
      </w:r>
    </w:p>
    <w:p w:rsidR="00C26FA9" w:rsidRDefault="00C26FA9" w:rsidP="008D588D">
      <w:pPr>
        <w:pStyle w:val="Voyagertextindent"/>
        <w:numPr>
          <w:ilvl w:val="0"/>
          <w:numId w:val="45"/>
        </w:numPr>
        <w:rPr>
          <w:lang w:bidi="en-US"/>
        </w:rPr>
      </w:pPr>
      <w:r>
        <w:rPr>
          <w:lang w:bidi="en-US"/>
        </w:rPr>
        <w:t>The number of bands for each input must be the same or the task will fail.</w:t>
      </w:r>
    </w:p>
    <w:p w:rsidR="00C26FA9" w:rsidRDefault="00C26FA9" w:rsidP="008D588D">
      <w:pPr>
        <w:pStyle w:val="Voyagertextindent"/>
        <w:numPr>
          <w:ilvl w:val="0"/>
          <w:numId w:val="45"/>
        </w:numPr>
        <w:rPr>
          <w:lang w:bidi="en-US"/>
        </w:rPr>
      </w:pPr>
      <w:r>
        <w:rPr>
          <w:lang w:bidi="en-US"/>
        </w:rPr>
        <w:t>The clip region is used to clip the output mosaic dataset.</w:t>
      </w:r>
    </w:p>
    <w:p w:rsidR="00C26FA9" w:rsidRDefault="00C26FA9" w:rsidP="008D588D">
      <w:pPr>
        <w:pStyle w:val="Voyagertextindent"/>
        <w:numPr>
          <w:ilvl w:val="0"/>
          <w:numId w:val="45"/>
        </w:numPr>
        <w:rPr>
          <w:lang w:bidi="en-US"/>
        </w:rPr>
      </w:pPr>
      <w:r>
        <w:rPr>
          <w:lang w:bidi="en-US"/>
        </w:rPr>
        <w:t xml:space="preserve">The clip region is ignored when the output format is a </w:t>
      </w:r>
      <w:r w:rsidRPr="00DB0FEB">
        <w:rPr>
          <w:b/>
          <w:lang w:bidi="en-US"/>
        </w:rPr>
        <w:t>MosaicDataset</w:t>
      </w:r>
      <w:r>
        <w:rPr>
          <w:lang w:bidi="en-US"/>
        </w:rPr>
        <w:t>.</w:t>
      </w:r>
    </w:p>
    <w:p w:rsidR="00C26FA9" w:rsidRDefault="00C26FA9" w:rsidP="008D588D">
      <w:pPr>
        <w:pStyle w:val="Voyagertextindent"/>
        <w:numPr>
          <w:ilvl w:val="0"/>
          <w:numId w:val="45"/>
        </w:numPr>
        <w:rPr>
          <w:lang w:bidi="en-US"/>
        </w:rPr>
      </w:pPr>
      <w:r>
        <w:rPr>
          <w:lang w:bidi="en-US"/>
        </w:rPr>
        <w:t xml:space="preserve">The projection is used to project the output results. The default is </w:t>
      </w:r>
      <w:r w:rsidRPr="00DB0FEB">
        <w:rPr>
          <w:b/>
          <w:lang w:bidi="en-US"/>
        </w:rPr>
        <w:t>WGS84</w:t>
      </w:r>
      <w:r>
        <w:rPr>
          <w:lang w:bidi="en-US"/>
        </w:rPr>
        <w:t>.</w:t>
      </w:r>
    </w:p>
    <w:p w:rsidR="00C26FA9" w:rsidRDefault="00C26FA9" w:rsidP="008D588D">
      <w:pPr>
        <w:pStyle w:val="Voyagertextindent"/>
        <w:numPr>
          <w:ilvl w:val="0"/>
          <w:numId w:val="45"/>
        </w:numPr>
        <w:rPr>
          <w:lang w:bidi="en-US"/>
        </w:rPr>
      </w:pPr>
      <w:r>
        <w:rPr>
          <w:lang w:bidi="en-US"/>
        </w:rPr>
        <w:t xml:space="preserve">Outputs can be saved to </w:t>
      </w:r>
      <w:r w:rsidRPr="00DB0FEB">
        <w:rPr>
          <w:b/>
          <w:lang w:bidi="en-US"/>
        </w:rPr>
        <w:t>BIL</w:t>
      </w:r>
      <w:r>
        <w:rPr>
          <w:lang w:bidi="en-US"/>
        </w:rPr>
        <w:t xml:space="preserve">, </w:t>
      </w:r>
      <w:r w:rsidRPr="00DB0FEB">
        <w:rPr>
          <w:b/>
          <w:lang w:bidi="en-US"/>
        </w:rPr>
        <w:t>BIP</w:t>
      </w:r>
      <w:r>
        <w:rPr>
          <w:lang w:bidi="en-US"/>
        </w:rPr>
        <w:t xml:space="preserve">, </w:t>
      </w:r>
      <w:r w:rsidRPr="00DB0FEB">
        <w:rPr>
          <w:b/>
          <w:lang w:bidi="en-US"/>
        </w:rPr>
        <w:t>BMP</w:t>
      </w:r>
      <w:r>
        <w:rPr>
          <w:lang w:bidi="en-US"/>
        </w:rPr>
        <w:t xml:space="preserve">, </w:t>
      </w:r>
      <w:r w:rsidRPr="00DB0FEB">
        <w:rPr>
          <w:b/>
          <w:lang w:bidi="en-US"/>
        </w:rPr>
        <w:t>BSQ</w:t>
      </w:r>
      <w:r>
        <w:rPr>
          <w:lang w:bidi="en-US"/>
        </w:rPr>
        <w:t xml:space="preserve">, </w:t>
      </w:r>
      <w:r w:rsidRPr="00DB0FEB">
        <w:rPr>
          <w:b/>
          <w:lang w:bidi="en-US"/>
        </w:rPr>
        <w:t>DAT</w:t>
      </w:r>
      <w:r>
        <w:rPr>
          <w:lang w:bidi="en-US"/>
        </w:rPr>
        <w:t xml:space="preserve">, </w:t>
      </w:r>
      <w:r w:rsidRPr="00DB0FEB">
        <w:rPr>
          <w:b/>
          <w:lang w:bidi="en-US"/>
        </w:rPr>
        <w:t>Esri</w:t>
      </w:r>
      <w:r>
        <w:rPr>
          <w:lang w:bidi="en-US"/>
        </w:rPr>
        <w:t xml:space="preserve"> </w:t>
      </w:r>
      <w:r w:rsidRPr="00DB0FEB">
        <w:rPr>
          <w:b/>
          <w:lang w:bidi="en-US"/>
        </w:rPr>
        <w:t>Grid</w:t>
      </w:r>
      <w:r>
        <w:rPr>
          <w:lang w:bidi="en-US"/>
        </w:rPr>
        <w:t xml:space="preserve">, </w:t>
      </w:r>
      <w:r w:rsidRPr="00DB0FEB">
        <w:rPr>
          <w:b/>
          <w:lang w:bidi="en-US"/>
        </w:rPr>
        <w:t>GIF</w:t>
      </w:r>
      <w:r>
        <w:rPr>
          <w:lang w:bidi="en-US"/>
        </w:rPr>
        <w:t xml:space="preserve">, </w:t>
      </w:r>
      <w:r w:rsidRPr="00DB0FEB">
        <w:rPr>
          <w:b/>
          <w:lang w:bidi="en-US"/>
        </w:rPr>
        <w:t>IMG</w:t>
      </w:r>
      <w:r>
        <w:rPr>
          <w:lang w:bidi="en-US"/>
        </w:rPr>
        <w:t xml:space="preserve">, </w:t>
      </w:r>
      <w:r w:rsidRPr="00DB0FEB">
        <w:rPr>
          <w:b/>
          <w:lang w:bidi="en-US"/>
        </w:rPr>
        <w:t>JPEG</w:t>
      </w:r>
      <w:r>
        <w:rPr>
          <w:lang w:bidi="en-US"/>
        </w:rPr>
        <w:t xml:space="preserve">, </w:t>
      </w:r>
      <w:r w:rsidRPr="00DB0FEB">
        <w:rPr>
          <w:b/>
          <w:lang w:bidi="en-US"/>
        </w:rPr>
        <w:t>JPEG</w:t>
      </w:r>
      <w:r>
        <w:rPr>
          <w:lang w:bidi="en-US"/>
        </w:rPr>
        <w:t xml:space="preserve"> </w:t>
      </w:r>
      <w:r w:rsidRPr="00DB0FEB">
        <w:rPr>
          <w:b/>
          <w:lang w:bidi="en-US"/>
        </w:rPr>
        <w:t>2000</w:t>
      </w:r>
      <w:r>
        <w:rPr>
          <w:lang w:bidi="en-US"/>
        </w:rPr>
        <w:t xml:space="preserve">, </w:t>
      </w:r>
      <w:r w:rsidRPr="00DB0FEB">
        <w:rPr>
          <w:b/>
          <w:lang w:bidi="en-US"/>
        </w:rPr>
        <w:t>PNG</w:t>
      </w:r>
      <w:r>
        <w:rPr>
          <w:lang w:bidi="en-US"/>
        </w:rPr>
        <w:t xml:space="preserve">, </w:t>
      </w:r>
      <w:r w:rsidRPr="00DB0FEB">
        <w:rPr>
          <w:b/>
          <w:lang w:bidi="en-US"/>
        </w:rPr>
        <w:t>TIFF</w:t>
      </w:r>
      <w:r>
        <w:rPr>
          <w:lang w:bidi="en-US"/>
        </w:rPr>
        <w:t>, or any geodatabase raster dataset including a mosaic dataset.</w:t>
      </w:r>
    </w:p>
    <w:p w:rsidR="00C26FA9" w:rsidRDefault="00C26FA9" w:rsidP="008D588D">
      <w:pPr>
        <w:pStyle w:val="Voyagertextindent"/>
        <w:numPr>
          <w:ilvl w:val="0"/>
          <w:numId w:val="45"/>
        </w:numPr>
        <w:rPr>
          <w:lang w:bidi="en-US"/>
        </w:rPr>
      </w:pPr>
      <w:r>
        <w:rPr>
          <w:lang w:bidi="en-US"/>
        </w:rPr>
        <w:lastRenderedPageBreak/>
        <w:t xml:space="preserve">If the raster format is </w:t>
      </w:r>
      <w:r w:rsidRPr="00DB0FEB">
        <w:rPr>
          <w:b/>
          <w:lang w:bidi="en-US"/>
        </w:rPr>
        <w:t>MosaicDataset</w:t>
      </w:r>
      <w:r>
        <w:rPr>
          <w:lang w:bidi="en-US"/>
        </w:rPr>
        <w:t xml:space="preserve">, a mosaic dataset is created in a File Geodatabase and the results are added to it. This option requires an </w:t>
      </w:r>
      <w:r w:rsidRPr="00DB0FEB">
        <w:rPr>
          <w:b/>
          <w:lang w:bidi="en-US"/>
        </w:rPr>
        <w:t>ArcGIS</w:t>
      </w:r>
      <w:r>
        <w:rPr>
          <w:lang w:bidi="en-US"/>
        </w:rPr>
        <w:t xml:space="preserve"> Standard or Advanced license.</w:t>
      </w:r>
    </w:p>
    <w:p w:rsidR="00C26FA9" w:rsidRDefault="00C26FA9" w:rsidP="008D588D">
      <w:pPr>
        <w:pStyle w:val="Voyagertextindent"/>
        <w:numPr>
          <w:ilvl w:val="0"/>
          <w:numId w:val="45"/>
        </w:numPr>
        <w:rPr>
          <w:lang w:bidi="en-US"/>
        </w:rPr>
      </w:pPr>
      <w:r>
        <w:rPr>
          <w:lang w:bidi="en-US"/>
        </w:rPr>
        <w:t>The most common pixel type of the inputs is used.</w:t>
      </w:r>
    </w:p>
    <w:p w:rsidR="00C26FA9" w:rsidRDefault="00C26FA9" w:rsidP="008D588D">
      <w:pPr>
        <w:pStyle w:val="Voyagertextindent"/>
        <w:numPr>
          <w:ilvl w:val="0"/>
          <w:numId w:val="45"/>
        </w:numPr>
        <w:rPr>
          <w:lang w:bidi="en-US"/>
        </w:rPr>
      </w:pPr>
      <w:r>
        <w:rPr>
          <w:lang w:bidi="en-US"/>
        </w:rPr>
        <w:t xml:space="preserve">For raster formats </w:t>
      </w:r>
      <w:r w:rsidRPr="00DB0FEB">
        <w:rPr>
          <w:b/>
          <w:lang w:bidi="en-US"/>
        </w:rPr>
        <w:t>JPG</w:t>
      </w:r>
      <w:r>
        <w:rPr>
          <w:lang w:bidi="en-US"/>
        </w:rPr>
        <w:t xml:space="preserve">, </w:t>
      </w:r>
      <w:r w:rsidRPr="00DB0FEB">
        <w:rPr>
          <w:b/>
          <w:lang w:bidi="en-US"/>
        </w:rPr>
        <w:t>JP2</w:t>
      </w:r>
      <w:r>
        <w:rPr>
          <w:lang w:bidi="en-US"/>
        </w:rPr>
        <w:t xml:space="preserve">, and </w:t>
      </w:r>
      <w:r w:rsidRPr="00DB0FEB">
        <w:rPr>
          <w:b/>
          <w:lang w:bidi="en-US"/>
        </w:rPr>
        <w:t>FileGDB</w:t>
      </w:r>
      <w:r>
        <w:rPr>
          <w:lang w:bidi="en-US"/>
        </w:rPr>
        <w:t>, the advanced settings for setting compression can be used.</w:t>
      </w:r>
    </w:p>
    <w:p w:rsidR="00C26FA9" w:rsidRDefault="00C26FA9" w:rsidP="008D588D">
      <w:pPr>
        <w:pStyle w:val="Voyagertextindent"/>
        <w:numPr>
          <w:ilvl w:val="0"/>
          <w:numId w:val="45"/>
        </w:numPr>
        <w:rPr>
          <w:lang w:bidi="en-US"/>
        </w:rPr>
      </w:pPr>
      <w:r>
        <w:rPr>
          <w:lang w:bidi="en-US"/>
        </w:rPr>
        <w:t xml:space="preserve">The </w:t>
      </w:r>
      <w:r w:rsidRPr="00DB0FEB">
        <w:rPr>
          <w:b/>
          <w:lang w:bidi="en-US"/>
        </w:rPr>
        <w:t>GIF</w:t>
      </w:r>
      <w:r>
        <w:rPr>
          <w:lang w:bidi="en-US"/>
        </w:rPr>
        <w:t xml:space="preserve"> format only supports single-band raster datasets.</w:t>
      </w:r>
    </w:p>
    <w:p w:rsidR="00C26FA9" w:rsidRDefault="00C26FA9" w:rsidP="008D588D">
      <w:pPr>
        <w:pStyle w:val="Voyagertextindent"/>
        <w:numPr>
          <w:ilvl w:val="0"/>
          <w:numId w:val="45"/>
        </w:numPr>
        <w:rPr>
          <w:lang w:bidi="en-US"/>
        </w:rPr>
      </w:pPr>
      <w:r>
        <w:rPr>
          <w:lang w:bidi="en-US"/>
        </w:rPr>
        <w:t>Large input rasters will require longer processing times. The status can be checked on the Task History page.</w:t>
      </w:r>
    </w:p>
    <w:p w:rsidR="00686F87" w:rsidRDefault="00686F87" w:rsidP="008D588D">
      <w:pPr>
        <w:pStyle w:val="Voyagertextindent"/>
        <w:numPr>
          <w:ilvl w:val="0"/>
          <w:numId w:val="45"/>
        </w:numPr>
        <w:rPr>
          <w:lang w:bidi="en-US"/>
        </w:rPr>
      </w:pPr>
      <w:r>
        <w:t xml:space="preserve">Requires </w:t>
      </w:r>
      <w:r w:rsidRPr="003211EA">
        <w:rPr>
          <w:b/>
        </w:rPr>
        <w:t>ArcGIS</w:t>
      </w:r>
      <w:r>
        <w:t xml:space="preserve"> 10.x</w:t>
      </w:r>
    </w:p>
    <w:p w:rsidR="00C26FA9" w:rsidRDefault="00C26FA9" w:rsidP="00C26FA9">
      <w:pPr>
        <w:pStyle w:val="Voyagertextindent"/>
        <w:rPr>
          <w:shd w:val="clear" w:color="auto" w:fill="FFFFFF"/>
        </w:rPr>
      </w:pPr>
    </w:p>
    <w:p w:rsidR="00D20E93" w:rsidRDefault="00D20E93" w:rsidP="00DE2B27">
      <w:pPr>
        <w:pStyle w:val="VGHeading3"/>
        <w:rPr>
          <w:shd w:val="clear" w:color="auto" w:fill="FFFFFF"/>
        </w:rPr>
      </w:pPr>
      <w:bookmarkStart w:id="63" w:name="_Toc394608556"/>
      <w:r>
        <w:rPr>
          <w:shd w:val="clear" w:color="auto" w:fill="FFFFFF"/>
        </w:rPr>
        <w:t>Move Files</w:t>
      </w:r>
      <w:bookmarkEnd w:id="63"/>
    </w:p>
    <w:p w:rsidR="00CC6D24" w:rsidRDefault="00CC6D24" w:rsidP="00CC6D24">
      <w:pPr>
        <w:pStyle w:val="Voyagertextindent"/>
      </w:pPr>
      <w:r w:rsidRPr="00CC6D24">
        <w:t>Moves files to a target folder.</w:t>
      </w:r>
    </w:p>
    <w:p w:rsidR="007B120F" w:rsidRPr="00DB0FEB" w:rsidRDefault="007B120F" w:rsidP="007B120F">
      <w:pPr>
        <w:pStyle w:val="Voyagertextindent"/>
        <w:rPr>
          <w:b/>
        </w:rPr>
      </w:pPr>
      <w:r w:rsidRPr="001E792A">
        <w:rPr>
          <w:b/>
        </w:rPr>
        <w:t>USAGE NOTES</w:t>
      </w:r>
    </w:p>
    <w:p w:rsidR="00CC6D24" w:rsidRPr="00CC6D24" w:rsidRDefault="00CC6D24" w:rsidP="00CC6D24">
      <w:pPr>
        <w:pStyle w:val="Voyagertextindent"/>
      </w:pPr>
      <w:r w:rsidRPr="00CC6D24">
        <w:t>This task is equivalent to a cut and paste operation.</w:t>
      </w:r>
    </w:p>
    <w:p w:rsidR="00CC6D24" w:rsidRPr="00CC6D24" w:rsidRDefault="00CC6D24" w:rsidP="008D588D">
      <w:pPr>
        <w:pStyle w:val="Voyagertextindent"/>
        <w:numPr>
          <w:ilvl w:val="0"/>
          <w:numId w:val="34"/>
        </w:numPr>
      </w:pPr>
      <w:r w:rsidRPr="00CC6D24">
        <w:t>If the target folder does not exist, it will be created.</w:t>
      </w:r>
    </w:p>
    <w:p w:rsidR="00CC6D24" w:rsidRPr="00CC6D24" w:rsidRDefault="00CC6D24" w:rsidP="008D588D">
      <w:pPr>
        <w:pStyle w:val="Voyagertextindent"/>
        <w:numPr>
          <w:ilvl w:val="0"/>
          <w:numId w:val="34"/>
        </w:numPr>
      </w:pPr>
      <w:r w:rsidRPr="00CC6D24">
        <w:t>The input results must be file types and cannot include ArcGIS geodatabase datasets such as feature classes. However, a file geodatabase (.</w:t>
      </w:r>
      <w:r w:rsidRPr="003211EA">
        <w:rPr>
          <w:b/>
        </w:rPr>
        <w:t>gdb</w:t>
      </w:r>
      <w:r w:rsidRPr="00CC6D24">
        <w:t>) can be copied.</w:t>
      </w:r>
    </w:p>
    <w:p w:rsidR="00CC6D24" w:rsidRPr="00CC6D24" w:rsidRDefault="00CC6D24" w:rsidP="008D588D">
      <w:pPr>
        <w:pStyle w:val="Voyagertextindent"/>
        <w:numPr>
          <w:ilvl w:val="0"/>
          <w:numId w:val="34"/>
        </w:numPr>
      </w:pPr>
      <w:r w:rsidRPr="00CC6D24">
        <w:t>When moving Shapefiles, all supporting files such as .</w:t>
      </w:r>
      <w:r w:rsidRPr="003211EA">
        <w:rPr>
          <w:b/>
        </w:rPr>
        <w:t>shp</w:t>
      </w:r>
      <w:r w:rsidRPr="00CC6D24">
        <w:t>, .</w:t>
      </w:r>
      <w:r w:rsidRPr="003211EA">
        <w:rPr>
          <w:b/>
        </w:rPr>
        <w:t>dbf</w:t>
      </w:r>
      <w:r w:rsidRPr="00CC6D24">
        <w:t>, .</w:t>
      </w:r>
      <w:r w:rsidRPr="003211EA">
        <w:rPr>
          <w:b/>
        </w:rPr>
        <w:t>shx</w:t>
      </w:r>
      <w:r w:rsidRPr="00CC6D24">
        <w:t xml:space="preserve">, </w:t>
      </w:r>
      <w:r w:rsidRPr="003211EA">
        <w:t>etc</w:t>
      </w:r>
      <w:r w:rsidRPr="00CC6D24">
        <w:t>., are copied.</w:t>
      </w:r>
    </w:p>
    <w:p w:rsidR="00CC6D24" w:rsidRPr="00CC6D24" w:rsidRDefault="00CC6D24" w:rsidP="008D588D">
      <w:pPr>
        <w:pStyle w:val="Voyagertextindent"/>
        <w:numPr>
          <w:ilvl w:val="0"/>
          <w:numId w:val="34"/>
        </w:numPr>
      </w:pPr>
      <w:r w:rsidRPr="00CC6D24">
        <w:t>When moving Smart Data Compression files, all supporting files such as .</w:t>
      </w:r>
      <w:r w:rsidRPr="003211EA">
        <w:rPr>
          <w:b/>
        </w:rPr>
        <w:t>sdc</w:t>
      </w:r>
      <w:r w:rsidRPr="00CC6D24">
        <w:t>, .</w:t>
      </w:r>
      <w:r w:rsidRPr="003211EA">
        <w:rPr>
          <w:b/>
        </w:rPr>
        <w:t>sdi</w:t>
      </w:r>
      <w:r w:rsidRPr="00CC6D24">
        <w:t>, etc., are copied.</w:t>
      </w:r>
    </w:p>
    <w:p w:rsidR="00CC6D24" w:rsidRPr="00CC6D24" w:rsidRDefault="00CC6D24" w:rsidP="008D588D">
      <w:pPr>
        <w:pStyle w:val="Voyagertextindent"/>
        <w:numPr>
          <w:ilvl w:val="0"/>
          <w:numId w:val="34"/>
        </w:numPr>
      </w:pPr>
      <w:r w:rsidRPr="00CC6D24">
        <w:t xml:space="preserve">By default, a file's directory structure is maintained when copied. To move all items </w:t>
      </w:r>
      <w:r>
        <w:t xml:space="preserve">to a root folder, select </w:t>
      </w:r>
      <w:r w:rsidRPr="00CC6D24">
        <w:rPr>
          <w:b/>
        </w:rPr>
        <w:t>Flatten Results</w:t>
      </w:r>
      <w:r w:rsidRPr="00CC6D24">
        <w:t>.</w:t>
      </w:r>
    </w:p>
    <w:p w:rsidR="00D20E93" w:rsidRDefault="00D20E93" w:rsidP="00DE2B27">
      <w:pPr>
        <w:pStyle w:val="VGHeading3"/>
        <w:rPr>
          <w:shd w:val="clear" w:color="auto" w:fill="FFFFFF"/>
        </w:rPr>
      </w:pPr>
    </w:p>
    <w:p w:rsidR="00D20E93" w:rsidRDefault="00D20E93" w:rsidP="00DE2B27">
      <w:pPr>
        <w:pStyle w:val="VGHeading3"/>
        <w:rPr>
          <w:shd w:val="clear" w:color="auto" w:fill="FFFFFF"/>
        </w:rPr>
      </w:pPr>
      <w:bookmarkStart w:id="64" w:name="_Toc394608557"/>
      <w:r>
        <w:rPr>
          <w:shd w:val="clear" w:color="auto" w:fill="FFFFFF"/>
        </w:rPr>
        <w:t>Replace Data Source</w:t>
      </w:r>
      <w:bookmarkEnd w:id="64"/>
    </w:p>
    <w:p w:rsidR="00D20E93" w:rsidRDefault="00D20E93" w:rsidP="00D20E93">
      <w:pPr>
        <w:pStyle w:val="Voyagertextindent"/>
      </w:pPr>
      <w:r>
        <w:t xml:space="preserve">Replaces an old data source for selected layer files and map document layers with a new data source (a data source is the full catalog path to the dataset). Unlike </w:t>
      </w:r>
      <w:r w:rsidRPr="00D20E93">
        <w:rPr>
          <w:b/>
        </w:rPr>
        <w:t>Replace Workspace Path</w:t>
      </w:r>
      <w:r>
        <w:t>, this task can be used to change the workspace path, workspace type, and/or change the dataset name.</w:t>
      </w:r>
    </w:p>
    <w:p w:rsidR="007E6203" w:rsidRPr="00D20E93" w:rsidRDefault="007B120F" w:rsidP="007B120F">
      <w:pPr>
        <w:pStyle w:val="Voyagertextindent"/>
        <w:rPr>
          <w:b/>
        </w:rPr>
      </w:pPr>
      <w:bookmarkStart w:id="65" w:name="user-content-usage-tips"/>
      <w:bookmarkEnd w:id="65"/>
      <w:r w:rsidRPr="001E792A">
        <w:rPr>
          <w:b/>
        </w:rPr>
        <w:t>USAGE NOTES</w:t>
      </w:r>
    </w:p>
    <w:p w:rsidR="00D20E93" w:rsidRDefault="00D20E93" w:rsidP="008D588D">
      <w:pPr>
        <w:pStyle w:val="Voyagertextindent"/>
        <w:numPr>
          <w:ilvl w:val="0"/>
          <w:numId w:val="32"/>
        </w:numPr>
      </w:pPr>
      <w:r>
        <w:t>The input search results must be layer files or map documents</w:t>
      </w:r>
    </w:p>
    <w:p w:rsidR="00D20E93" w:rsidRDefault="00D20E93" w:rsidP="008D588D">
      <w:pPr>
        <w:pStyle w:val="Voyagertextindent"/>
        <w:numPr>
          <w:ilvl w:val="0"/>
          <w:numId w:val="32"/>
        </w:numPr>
        <w:rPr>
          <w:rStyle w:val="apple-converted-space"/>
          <w:rFonts w:ascii="Helvetica" w:hAnsi="Helvetica"/>
          <w:color w:val="333333"/>
          <w:sz w:val="23"/>
          <w:szCs w:val="23"/>
        </w:rPr>
      </w:pPr>
      <w:r>
        <w:lastRenderedPageBreak/>
        <w:t>By default, Voyager creates backups in the source location with a .</w:t>
      </w:r>
      <w:r w:rsidRPr="00077B3D">
        <w:rPr>
          <w:b/>
          <w:i/>
        </w:rPr>
        <w:t>bak</w:t>
      </w:r>
      <w:r>
        <w:t xml:space="preserve"> extension</w:t>
      </w:r>
    </w:p>
    <w:p w:rsidR="00D20E93" w:rsidRDefault="00D20E93" w:rsidP="008D588D">
      <w:pPr>
        <w:pStyle w:val="Voyagertextindent"/>
        <w:numPr>
          <w:ilvl w:val="0"/>
          <w:numId w:val="32"/>
        </w:numPr>
      </w:pPr>
      <w:r>
        <w:t>The data source will only be updated if the new data source path is a valid</w:t>
      </w:r>
    </w:p>
    <w:p w:rsidR="007E6203" w:rsidRDefault="00CC6D24" w:rsidP="0081150E">
      <w:pPr>
        <w:pStyle w:val="Voyagertextindent"/>
        <w:numPr>
          <w:ilvl w:val="0"/>
          <w:numId w:val="32"/>
        </w:numPr>
      </w:pPr>
      <w:r>
        <w:t xml:space="preserve">Requires </w:t>
      </w:r>
      <w:r w:rsidRPr="00D328C0">
        <w:rPr>
          <w:b/>
        </w:rPr>
        <w:t>ArcGIS</w:t>
      </w:r>
      <w:r>
        <w:t xml:space="preserve"> 10.x</w:t>
      </w:r>
      <w:bookmarkStart w:id="66" w:name="user-content-screen-captures"/>
      <w:bookmarkEnd w:id="66"/>
    </w:p>
    <w:p w:rsidR="00D20E93" w:rsidRPr="00D328C0" w:rsidRDefault="00D20E93" w:rsidP="00D328C0">
      <w:pPr>
        <w:pStyle w:val="NormalWeb"/>
        <w:spacing w:before="225" w:after="225" w:line="383" w:lineRule="atLeast"/>
        <w:jc w:val="center"/>
        <w:rPr>
          <w:rFonts w:ascii="Helvetica" w:hAnsi="Helvetica"/>
          <w:color w:val="333333"/>
          <w:sz w:val="23"/>
          <w:szCs w:val="23"/>
        </w:rPr>
      </w:pPr>
      <w:r>
        <w:rPr>
          <w:rFonts w:ascii="Helvetica" w:hAnsi="Helvetica"/>
          <w:noProof/>
          <w:color w:val="4183C4"/>
          <w:sz w:val="23"/>
          <w:szCs w:val="23"/>
          <w:lang w:val="en-US"/>
        </w:rPr>
        <w:drawing>
          <wp:inline distT="0" distB="0" distL="0" distR="0" wp14:anchorId="693FA21B" wp14:editId="493ACCC3">
            <wp:extent cx="4655820" cy="2606603"/>
            <wp:effectExtent l="19050" t="19050" r="0" b="3810"/>
            <wp:docPr id="27" name="Picture 27" descr="Replace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lace Data Sourc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5820" cy="2606603"/>
                    </a:xfrm>
                    <a:prstGeom prst="rect">
                      <a:avLst/>
                    </a:prstGeom>
                    <a:noFill/>
                    <a:ln w="12700">
                      <a:solidFill>
                        <a:schemeClr val="tx1"/>
                      </a:solidFill>
                    </a:ln>
                  </pic:spPr>
                </pic:pic>
              </a:graphicData>
            </a:graphic>
          </wp:inline>
        </w:drawing>
      </w:r>
      <w:bookmarkStart w:id="67" w:name="user-content-requirements"/>
      <w:bookmarkEnd w:id="67"/>
    </w:p>
    <w:p w:rsidR="00531DFE" w:rsidRDefault="00531DFE" w:rsidP="00DE2B27">
      <w:pPr>
        <w:pStyle w:val="VGHeading3"/>
        <w:rPr>
          <w:shd w:val="clear" w:color="auto" w:fill="FFFFFF"/>
        </w:rPr>
      </w:pPr>
      <w:bookmarkStart w:id="68" w:name="_Toc394608558"/>
      <w:r>
        <w:rPr>
          <w:shd w:val="clear" w:color="auto" w:fill="FFFFFF"/>
        </w:rPr>
        <w:t>Replace Workspace Path</w:t>
      </w:r>
      <w:bookmarkEnd w:id="68"/>
    </w:p>
    <w:p w:rsidR="00F93826" w:rsidRDefault="004F7D3A" w:rsidP="0081150E">
      <w:pPr>
        <w:pStyle w:val="Voyagertextindent"/>
      </w:pPr>
      <w:r>
        <w:t>Replaces an old workspace path for selected layer files and map document layers with a new workspace path. It cannot be used if the workspace type or dataset name has changed. It is ideal for scenarios where drive letters change, UNC paths are switched, SDE connection file information is updated etc.</w:t>
      </w:r>
    </w:p>
    <w:p w:rsidR="00D328C0" w:rsidRPr="0081150E" w:rsidRDefault="00D328C0" w:rsidP="0081150E">
      <w:pPr>
        <w:pStyle w:val="Voyagertextindent"/>
      </w:pPr>
    </w:p>
    <w:p w:rsidR="00F93826" w:rsidRDefault="0081150E" w:rsidP="004F7D3A">
      <w:pPr>
        <w:pStyle w:val="Voyagertextindent"/>
        <w:jc w:val="center"/>
        <w:rPr>
          <w:shd w:val="clear" w:color="auto" w:fill="FFFFFF"/>
        </w:rPr>
      </w:pPr>
      <w:r>
        <w:rPr>
          <w:noProof/>
          <w:shd w:val="clear" w:color="auto" w:fill="FFFFFF"/>
        </w:rPr>
        <w:drawing>
          <wp:inline distT="0" distB="0" distL="0" distR="0">
            <wp:extent cx="4442460" cy="28720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_replace_workspace_path.png"/>
                    <pic:cNvPicPr/>
                  </pic:nvPicPr>
                  <pic:blipFill>
                    <a:blip r:embed="rId41">
                      <a:extLst>
                        <a:ext uri="{28A0092B-C50C-407E-A947-70E740481C1C}">
                          <a14:useLocalDpi xmlns:a14="http://schemas.microsoft.com/office/drawing/2010/main" val="0"/>
                        </a:ext>
                      </a:extLst>
                    </a:blip>
                    <a:stretch>
                      <a:fillRect/>
                    </a:stretch>
                  </pic:blipFill>
                  <pic:spPr>
                    <a:xfrm>
                      <a:off x="0" y="0"/>
                      <a:ext cx="4442460" cy="2872017"/>
                    </a:xfrm>
                    <a:prstGeom prst="rect">
                      <a:avLst/>
                    </a:prstGeom>
                  </pic:spPr>
                </pic:pic>
              </a:graphicData>
            </a:graphic>
          </wp:inline>
        </w:drawing>
      </w:r>
    </w:p>
    <w:p w:rsidR="00107035" w:rsidRDefault="00107035" w:rsidP="00531DFE">
      <w:pPr>
        <w:pStyle w:val="Voyagertextindent"/>
        <w:rPr>
          <w:shd w:val="clear" w:color="auto" w:fill="FFFFFF"/>
        </w:rPr>
      </w:pPr>
    </w:p>
    <w:p w:rsidR="00107035" w:rsidRDefault="00107035" w:rsidP="008D588D">
      <w:pPr>
        <w:pStyle w:val="Voyagertextindent"/>
        <w:numPr>
          <w:ilvl w:val="0"/>
          <w:numId w:val="46"/>
        </w:numPr>
        <w:rPr>
          <w:shd w:val="clear" w:color="auto" w:fill="FFFFFF"/>
        </w:rPr>
      </w:pPr>
      <w:r>
        <w:rPr>
          <w:shd w:val="clear" w:color="auto" w:fill="FFFFFF"/>
        </w:rPr>
        <w:t>Enter the existing workspace path</w:t>
      </w:r>
    </w:p>
    <w:p w:rsidR="00107035" w:rsidRDefault="00107035" w:rsidP="008D588D">
      <w:pPr>
        <w:pStyle w:val="Voyagertextindent"/>
        <w:numPr>
          <w:ilvl w:val="0"/>
          <w:numId w:val="46"/>
        </w:numPr>
        <w:rPr>
          <w:shd w:val="clear" w:color="auto" w:fill="FFFFFF"/>
        </w:rPr>
      </w:pPr>
      <w:r>
        <w:rPr>
          <w:shd w:val="clear" w:color="auto" w:fill="FFFFFF"/>
        </w:rPr>
        <w:t>Enter the new workspace path</w:t>
      </w:r>
    </w:p>
    <w:p w:rsidR="00107035" w:rsidRDefault="00107035" w:rsidP="008D588D">
      <w:pPr>
        <w:pStyle w:val="Voyagertextindent"/>
        <w:numPr>
          <w:ilvl w:val="0"/>
          <w:numId w:val="46"/>
        </w:numPr>
        <w:rPr>
          <w:shd w:val="clear" w:color="auto" w:fill="FFFFFF"/>
        </w:rPr>
      </w:pPr>
      <w:r>
        <w:rPr>
          <w:shd w:val="clear" w:color="auto" w:fill="FFFFFF"/>
        </w:rPr>
        <w:t>Check the box to back</w:t>
      </w:r>
      <w:r w:rsidR="00CC6D24">
        <w:rPr>
          <w:shd w:val="clear" w:color="auto" w:fill="FFFFFF"/>
        </w:rPr>
        <w:t xml:space="preserve"> </w:t>
      </w:r>
      <w:r>
        <w:rPr>
          <w:shd w:val="clear" w:color="auto" w:fill="FFFFFF"/>
        </w:rPr>
        <w:t>up the workspace</w:t>
      </w:r>
    </w:p>
    <w:p w:rsidR="007B120F" w:rsidRPr="007B120F" w:rsidRDefault="00904968" w:rsidP="008D588D">
      <w:pPr>
        <w:pStyle w:val="Voyagertextindent"/>
        <w:numPr>
          <w:ilvl w:val="0"/>
          <w:numId w:val="46"/>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4F7D3A" w:rsidRPr="00077B3D" w:rsidRDefault="004F7D3A" w:rsidP="00077B3D">
      <w:pPr>
        <w:pStyle w:val="Voyagertextindent"/>
        <w:ind w:left="720"/>
        <w:rPr>
          <w:b/>
        </w:rPr>
      </w:pPr>
      <w:r w:rsidRPr="001E792A">
        <w:rPr>
          <w:b/>
        </w:rPr>
        <w:t>USAGE NOTES</w:t>
      </w:r>
    </w:p>
    <w:p w:rsidR="004F7D3A" w:rsidRDefault="004F7D3A" w:rsidP="008D588D">
      <w:pPr>
        <w:pStyle w:val="Voyagertextindent"/>
        <w:numPr>
          <w:ilvl w:val="0"/>
          <w:numId w:val="47"/>
        </w:numPr>
      </w:pPr>
      <w:r>
        <w:t>The input search results must be layer files or map documents.</w:t>
      </w:r>
    </w:p>
    <w:p w:rsidR="004F7D3A" w:rsidRDefault="00077B3D" w:rsidP="008D588D">
      <w:pPr>
        <w:pStyle w:val="Voyagertextindent"/>
        <w:numPr>
          <w:ilvl w:val="0"/>
          <w:numId w:val="47"/>
        </w:numPr>
      </w:pPr>
      <w:r>
        <w:t>By default, Voyager creates backups</w:t>
      </w:r>
      <w:r w:rsidR="004F7D3A">
        <w:t xml:space="preserve"> are created in the source location with a .</w:t>
      </w:r>
      <w:r w:rsidR="004F7D3A" w:rsidRPr="00077B3D">
        <w:rPr>
          <w:b/>
        </w:rPr>
        <w:t>bak</w:t>
      </w:r>
      <w:r w:rsidR="004F7D3A">
        <w:t xml:space="preserve"> extension. </w:t>
      </w:r>
    </w:p>
    <w:p w:rsidR="004F7D3A" w:rsidRDefault="004F7D3A" w:rsidP="008D588D">
      <w:pPr>
        <w:pStyle w:val="Voyagertextindent"/>
        <w:numPr>
          <w:ilvl w:val="0"/>
          <w:numId w:val="47"/>
        </w:numPr>
      </w:pPr>
      <w:r>
        <w:t>The workspace will only be updated if the new workspace path is a valid workspace.</w:t>
      </w:r>
    </w:p>
    <w:p w:rsidR="00107035" w:rsidRDefault="004F7D3A" w:rsidP="008D588D">
      <w:pPr>
        <w:pStyle w:val="Voyagertextindent"/>
        <w:numPr>
          <w:ilvl w:val="0"/>
          <w:numId w:val="47"/>
        </w:numPr>
      </w:pPr>
      <w:r>
        <w:t>Partial paths can be updated. For example, a wo</w:t>
      </w:r>
      <w:r w:rsidR="00077B3D">
        <w:t>rkspace path containing C:\Data</w:t>
      </w:r>
      <w:r>
        <w:t xml:space="preserve"> can be updated and replaced with D:\Data.</w:t>
      </w:r>
    </w:p>
    <w:p w:rsidR="00686F87" w:rsidRPr="00077B3D" w:rsidRDefault="00686F87" w:rsidP="008D588D">
      <w:pPr>
        <w:pStyle w:val="Voyagertextindent"/>
        <w:numPr>
          <w:ilvl w:val="0"/>
          <w:numId w:val="47"/>
        </w:numPr>
      </w:pPr>
      <w:r>
        <w:t xml:space="preserve">Requires </w:t>
      </w:r>
      <w:r w:rsidRPr="003211EA">
        <w:rPr>
          <w:b/>
        </w:rPr>
        <w:t>ArcGIS</w:t>
      </w:r>
      <w:r>
        <w:t xml:space="preserve"> 10.x</w:t>
      </w:r>
    </w:p>
    <w:p w:rsidR="00531DFE" w:rsidRDefault="00531DFE" w:rsidP="00DE2B27">
      <w:pPr>
        <w:pStyle w:val="VGHeading3"/>
        <w:rPr>
          <w:shd w:val="clear" w:color="auto" w:fill="FFFFFF"/>
        </w:rPr>
      </w:pPr>
      <w:bookmarkStart w:id="69" w:name="_Toc394608559"/>
      <w:r>
        <w:rPr>
          <w:shd w:val="clear" w:color="auto" w:fill="FFFFFF"/>
        </w:rPr>
        <w:t>Zip Files</w:t>
      </w:r>
      <w:bookmarkEnd w:id="69"/>
    </w:p>
    <w:p w:rsidR="00531DFE" w:rsidRDefault="00531DFE" w:rsidP="00531DFE">
      <w:pPr>
        <w:pStyle w:val="Voyagertextindent"/>
        <w:rPr>
          <w:shd w:val="clear" w:color="auto" w:fill="FFFFFF"/>
        </w:rPr>
      </w:pPr>
      <w:r>
        <w:rPr>
          <w:shd w:val="clear" w:color="auto" w:fill="FFFFFF"/>
        </w:rPr>
        <w:t>Compresses input files into a single zip file.</w:t>
      </w:r>
    </w:p>
    <w:p w:rsidR="00F93826" w:rsidRDefault="00F93826" w:rsidP="00531DFE">
      <w:pPr>
        <w:pStyle w:val="Voyagertextindent"/>
        <w:rPr>
          <w:shd w:val="clear" w:color="auto" w:fill="FFFFFF"/>
        </w:rPr>
      </w:pPr>
    </w:p>
    <w:p w:rsidR="00F93826" w:rsidRDefault="00E1392B" w:rsidP="00E1392B">
      <w:pPr>
        <w:pStyle w:val="Voyagertextindent"/>
        <w:jc w:val="center"/>
        <w:rPr>
          <w:shd w:val="clear" w:color="auto" w:fill="FFFFFF"/>
        </w:rPr>
      </w:pPr>
      <w:r>
        <w:rPr>
          <w:noProof/>
          <w:shd w:val="clear" w:color="auto" w:fill="FFFFFF"/>
        </w:rPr>
        <w:drawing>
          <wp:inline distT="0" distB="0" distL="0" distR="0">
            <wp:extent cx="4015740" cy="12461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cess_zipfi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15740" cy="1246187"/>
                    </a:xfrm>
                    <a:prstGeom prst="rect">
                      <a:avLst/>
                    </a:prstGeom>
                  </pic:spPr>
                </pic:pic>
              </a:graphicData>
            </a:graphic>
          </wp:inline>
        </w:drawing>
      </w:r>
    </w:p>
    <w:p w:rsidR="00107035" w:rsidRDefault="00107035" w:rsidP="00AC4136">
      <w:pPr>
        <w:pStyle w:val="Voyagertextindent"/>
        <w:ind w:left="0"/>
        <w:rPr>
          <w:lang w:bidi="en-US"/>
        </w:rPr>
      </w:pPr>
    </w:p>
    <w:p w:rsidR="00107035" w:rsidRDefault="00AC4136" w:rsidP="008D588D">
      <w:pPr>
        <w:pStyle w:val="VoyagerText"/>
        <w:numPr>
          <w:ilvl w:val="0"/>
          <w:numId w:val="30"/>
        </w:numPr>
        <w:rPr>
          <w:lang w:bidi="en-US"/>
        </w:rPr>
      </w:pPr>
      <w:r>
        <w:rPr>
          <w:lang w:bidi="en-US"/>
        </w:rPr>
        <w:t xml:space="preserve">Select </w:t>
      </w:r>
      <w:r w:rsidRPr="00D328C0">
        <w:rPr>
          <w:b/>
          <w:lang w:bidi="en-US"/>
        </w:rPr>
        <w:t>Flatten Results</w:t>
      </w:r>
      <w:r>
        <w:rPr>
          <w:lang w:bidi="en-US"/>
        </w:rPr>
        <w:t xml:space="preserve"> to  place all files in the root folder</w:t>
      </w:r>
    </w:p>
    <w:p w:rsidR="00AC4136" w:rsidRDefault="00904968" w:rsidP="008D588D">
      <w:pPr>
        <w:pStyle w:val="VoyagerText"/>
        <w:numPr>
          <w:ilvl w:val="0"/>
          <w:numId w:val="30"/>
        </w:numPr>
        <w:rPr>
          <w:lang w:bidi="en-US"/>
        </w:rPr>
      </w:pPr>
      <w:r>
        <w:t xml:space="preserve">Click </w:t>
      </w:r>
      <w:r w:rsidRPr="00DF229C">
        <w:rPr>
          <w:b/>
        </w:rPr>
        <w:t>Next</w:t>
      </w:r>
      <w:r>
        <w:t xml:space="preserve"> to go to the </w:t>
      </w:r>
      <w:r w:rsidRPr="00904968">
        <w:rPr>
          <w:b/>
        </w:rPr>
        <w:t>Confirm Content</w:t>
      </w:r>
      <w:r>
        <w:t xml:space="preserve"> tab</w:t>
      </w:r>
      <w:r>
        <w:br/>
      </w:r>
    </w:p>
    <w:p w:rsidR="00531BD2" w:rsidRPr="005535EA" w:rsidRDefault="00531BD2" w:rsidP="0031034D">
      <w:pPr>
        <w:pStyle w:val="VGHeading1"/>
      </w:pPr>
      <w:bookmarkStart w:id="70" w:name="_Toc394608560"/>
      <w:r w:rsidRPr="005535EA">
        <w:t>Working with Lists</w:t>
      </w:r>
      <w:bookmarkEnd w:id="70"/>
    </w:p>
    <w:p w:rsidR="00531BD2" w:rsidRPr="00411763" w:rsidRDefault="00531BD2" w:rsidP="00411763">
      <w:pPr>
        <w:pStyle w:val="Voyagertextindent"/>
        <w:rPr>
          <w:shd w:val="clear" w:color="auto" w:fill="FFFFFF"/>
        </w:rPr>
      </w:pPr>
      <w:r w:rsidRPr="005535EA">
        <w:t>Lists hold search results that can be used at a later time, much like a shopping cart in an online store.</w:t>
      </w:r>
      <w:r w:rsidR="009542B7">
        <w:t xml:space="preserve"> </w:t>
      </w:r>
      <w:r w:rsidR="009542B7" w:rsidRPr="00420144">
        <w:rPr>
          <w:rStyle w:val="VoyagertextindentChar"/>
        </w:rPr>
        <w:t xml:space="preserve">This gives a user the option of either adding their data search results to an existing list or creating a new list. Lists are useful when you are building up a set of data that you want to do something with later on (much like adding things to a </w:t>
      </w:r>
      <w:r w:rsidR="009542B7" w:rsidRPr="00420144">
        <w:rPr>
          <w:rStyle w:val="VoyagertextindentChar"/>
        </w:rPr>
        <w:lastRenderedPageBreak/>
        <w:t>shopping cart).  Once a list has been created, all the results in that list can be run through one of the processes, opened in ArcMap, exported to a CSV file, etc.</w:t>
      </w:r>
    </w:p>
    <w:p w:rsidR="00531BD2" w:rsidRPr="005535EA" w:rsidRDefault="00531BD2" w:rsidP="0031034D">
      <w:pPr>
        <w:pStyle w:val="VGHeading2"/>
      </w:pPr>
      <w:bookmarkStart w:id="71" w:name="_Toc394608561"/>
      <w:r w:rsidRPr="005535EA">
        <w:t>Add</w:t>
      </w:r>
      <w:r w:rsidR="00B5762B">
        <w:t>ing</w:t>
      </w:r>
      <w:r w:rsidRPr="005535EA">
        <w:t xml:space="preserve"> Results to</w:t>
      </w:r>
      <w:r w:rsidR="00B5762B">
        <w:t xml:space="preserve"> a</w:t>
      </w:r>
      <w:r w:rsidRPr="005535EA">
        <w:t xml:space="preserve"> List</w:t>
      </w:r>
      <w:bookmarkEnd w:id="71"/>
    </w:p>
    <w:p w:rsidR="009542B7" w:rsidRDefault="009542B7" w:rsidP="00077249">
      <w:pPr>
        <w:pStyle w:val="Voyagertextindent"/>
        <w:numPr>
          <w:ilvl w:val="0"/>
          <w:numId w:val="2"/>
        </w:numPr>
        <w:rPr>
          <w:rStyle w:val="VoyagertextindentChar"/>
        </w:rPr>
      </w:pPr>
      <w:r>
        <w:rPr>
          <w:rStyle w:val="VoyagertextindentChar"/>
        </w:rPr>
        <w:t xml:space="preserve">To add a single search result to a list, click the thumbnail and select </w:t>
      </w:r>
      <w:r w:rsidRPr="009542B7">
        <w:rPr>
          <w:rStyle w:val="VoyagertextindentChar"/>
          <w:b/>
        </w:rPr>
        <w:t>Show Detail Page</w:t>
      </w:r>
      <w:r>
        <w:rPr>
          <w:rStyle w:val="VoyagertextindentChar"/>
        </w:rPr>
        <w:t xml:space="preserve">.  On the Detail page,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w:t>
      </w:r>
    </w:p>
    <w:p w:rsidR="009542B7" w:rsidRDefault="009542B7" w:rsidP="00077249">
      <w:pPr>
        <w:pStyle w:val="Voyagertextindent"/>
        <w:numPr>
          <w:ilvl w:val="0"/>
          <w:numId w:val="2"/>
        </w:numPr>
      </w:pPr>
      <w:r>
        <w:rPr>
          <w:rStyle w:val="VoyagertextindentChar"/>
        </w:rPr>
        <w:t xml:space="preserve">To add all search results,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on the Home page.  </w:t>
      </w:r>
      <w:r w:rsidR="00565B5E">
        <w:rPr>
          <w:rStyle w:val="VoyagertextindentChar"/>
        </w:rPr>
        <w:t xml:space="preserve">You can add a maximum of 250 items at a </w:t>
      </w:r>
      <w:r>
        <w:rPr>
          <w:rStyle w:val="VoyagertextindentChar"/>
        </w:rPr>
        <w:t>time.</w:t>
      </w:r>
    </w:p>
    <w:p w:rsidR="00531BD2" w:rsidRPr="005535EA" w:rsidRDefault="00531BD2" w:rsidP="0031034D">
      <w:pPr>
        <w:pStyle w:val="VGHeading2"/>
      </w:pPr>
      <w:bookmarkStart w:id="72" w:name="_Toc394608562"/>
      <w:r w:rsidRPr="005535EA">
        <w:t>Export</w:t>
      </w:r>
      <w:r w:rsidR="00B5762B">
        <w:t>ing</w:t>
      </w:r>
      <w:r w:rsidRPr="005535EA">
        <w:t xml:space="preserve"> Results </w:t>
      </w:r>
      <w:r w:rsidR="00B5762B">
        <w:t xml:space="preserve">as a </w:t>
      </w:r>
      <w:r w:rsidRPr="005535EA">
        <w:t>List</w:t>
      </w:r>
      <w:bookmarkEnd w:id="72"/>
    </w:p>
    <w:p w:rsidR="00531BD2" w:rsidRDefault="009542B7" w:rsidP="003F5A4D">
      <w:pPr>
        <w:pStyle w:val="Voyagertextindent"/>
      </w:pPr>
      <w:r>
        <w:t xml:space="preserve">To export the list, select </w:t>
      </w:r>
      <w:r w:rsidRPr="00D70E85">
        <w:rPr>
          <w:b/>
        </w:rPr>
        <w:t>Export Results List</w:t>
      </w:r>
      <w:r>
        <w:t xml:space="preserve"> from the </w:t>
      </w:r>
      <w:r w:rsidRPr="00D70E85">
        <w:rPr>
          <w:b/>
        </w:rPr>
        <w:t>Tools</w:t>
      </w:r>
      <w:r>
        <w:t xml:space="preserve"> menu on the Home page or on the Detail page.  </w:t>
      </w:r>
      <w:r w:rsidR="00531BD2" w:rsidRPr="005535EA">
        <w:t>This allows the user to export the list of results t</w:t>
      </w:r>
      <w:r w:rsidR="00D70E85">
        <w:t xml:space="preserve">o different formats, including </w:t>
      </w:r>
      <w:r w:rsidR="00531BD2" w:rsidRPr="005535EA">
        <w:t>CSV, XML, or even to a Shapefile. The fields tha</w:t>
      </w:r>
      <w:r>
        <w:t xml:space="preserve">t will be exported to the list are </w:t>
      </w:r>
      <w:r w:rsidR="00531BD2" w:rsidRPr="005535EA">
        <w:t xml:space="preserve">configurable. A few default fields have been set: id, name, path, and format. The user can choose other fields that make sense, or remove any of the default fields using the left/right arrow buttons in the middle of the dialog. The order of the fields can also be changed using the up/down arrow buttons. The user also has the </w:t>
      </w:r>
      <w:r w:rsidR="00942D11">
        <w:softHyphen/>
      </w:r>
      <w:r w:rsidR="00531BD2" w:rsidRPr="005535EA">
        <w:t>option of adding the output to a zip file when it is complete.</w:t>
      </w:r>
    </w:p>
    <w:p w:rsidR="00014FBC" w:rsidRPr="005535EA" w:rsidRDefault="00014FBC" w:rsidP="003F5A4D">
      <w:pPr>
        <w:pStyle w:val="Voyagertextindent"/>
      </w:pPr>
    </w:p>
    <w:sectPr w:rsidR="00014FBC" w:rsidRPr="005535EA" w:rsidSect="00D96C61">
      <w:headerReference w:type="default" r:id="rId43"/>
      <w:footerReference w:type="default" r:id="rId44"/>
      <w:pgSz w:w="11906" w:h="16838" w:code="9"/>
      <w:pgMar w:top="1440" w:right="1440" w:bottom="1440" w:left="1440" w:header="567" w:footer="28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BFA" w:rsidRDefault="00BC6BFA">
      <w:r>
        <w:separator/>
      </w:r>
    </w:p>
  </w:endnote>
  <w:endnote w:type="continuationSeparator" w:id="0">
    <w:p w:rsidR="00BC6BFA" w:rsidRDefault="00BC6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67" w:rsidRDefault="007F4467" w:rsidP="00C555A7">
    <w:pPr>
      <w:pStyle w:val="Footer"/>
      <w:ind w:left="-1134"/>
    </w:pPr>
    <w:r>
      <w:rPr>
        <w:noProof/>
        <w:lang w:val="en-US"/>
      </w:rPr>
      <w:drawing>
        <wp:anchor distT="0" distB="0" distL="114300" distR="114300" simplePos="0" relativeHeight="251661312" behindDoc="0" locked="0" layoutInCell="1" allowOverlap="1" wp14:anchorId="5D5D7C62" wp14:editId="6679B00A">
          <wp:simplePos x="0" y="0"/>
          <wp:positionH relativeFrom="page">
            <wp:posOffset>-32385</wp:posOffset>
          </wp:positionH>
          <wp:positionV relativeFrom="page">
            <wp:posOffset>9782175</wp:posOffset>
          </wp:positionV>
          <wp:extent cx="7594600" cy="914400"/>
          <wp:effectExtent l="19050" t="0" r="6350" b="0"/>
          <wp:wrapTight wrapText="bothSides">
            <wp:wrapPolygon edited="0">
              <wp:start x="-54" y="0"/>
              <wp:lineTo x="-54" y="21150"/>
              <wp:lineTo x="21618" y="21150"/>
              <wp:lineTo x="21618" y="0"/>
              <wp:lineTo x="-54" y="0"/>
            </wp:wrapPolygon>
          </wp:wrapTight>
          <wp:docPr id="20" name="Picture 3" descr="43296_Word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3296_Word_Footer"/>
                  <pic:cNvPicPr>
                    <a:picLocks noChangeAspect="1" noChangeArrowheads="1"/>
                  </pic:cNvPicPr>
                </pic:nvPicPr>
                <pic:blipFill>
                  <a:blip r:embed="rId1"/>
                  <a:srcRect/>
                  <a:stretch>
                    <a:fillRect/>
                  </a:stretch>
                </pic:blipFill>
                <pic:spPr bwMode="auto">
                  <a:xfrm>
                    <a:off x="0" y="0"/>
                    <a:ext cx="7594600" cy="914400"/>
                  </a:xfrm>
                  <a:prstGeom prst="rect">
                    <a:avLst/>
                  </a:prstGeom>
                  <a:noFill/>
                  <a:ln w="9525">
                    <a:noFill/>
                    <a:miter lim="800000"/>
                    <a:headEnd/>
                    <a:tailEnd/>
                  </a:ln>
                </pic:spPr>
              </pic:pic>
            </a:graphicData>
          </a:graphic>
        </wp:anchor>
      </w:drawing>
    </w:r>
  </w:p>
  <w:p w:rsidR="007F4467" w:rsidRDefault="007F4467" w:rsidP="00C555A7">
    <w:pPr>
      <w:pStyle w:val="Footer"/>
      <w:ind w:left="-1134"/>
    </w:pPr>
  </w:p>
  <w:p w:rsidR="007F4467" w:rsidRPr="00C77E66" w:rsidRDefault="007F4467" w:rsidP="00C555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67" w:rsidRDefault="007F4467">
    <w:pPr>
      <w:pStyle w:val="Foote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67" w:rsidRDefault="007F4467" w:rsidP="00C555A7">
    <w:pPr>
      <w:pStyle w:val="Footer"/>
      <w:ind w:left="-1134"/>
    </w:pPr>
  </w:p>
  <w:p w:rsidR="007F4467" w:rsidRDefault="007F4467" w:rsidP="00C555A7">
    <w:pPr>
      <w:pStyle w:val="Footer"/>
      <w:ind w:left="-1134"/>
    </w:pPr>
  </w:p>
  <w:tbl>
    <w:tblPr>
      <w:tblW w:w="8970" w:type="dxa"/>
      <w:jc w:val="center"/>
      <w:tblLook w:val="04A0" w:firstRow="1" w:lastRow="0" w:firstColumn="1" w:lastColumn="0" w:noHBand="0" w:noVBand="1"/>
    </w:tblPr>
    <w:tblGrid>
      <w:gridCol w:w="1556"/>
      <w:gridCol w:w="5491"/>
      <w:gridCol w:w="1923"/>
    </w:tblGrid>
    <w:tr w:rsidR="007F4467" w:rsidTr="009F228B">
      <w:trPr>
        <w:trHeight w:val="377"/>
        <w:jc w:val="center"/>
      </w:trPr>
      <w:tc>
        <w:tcPr>
          <w:tcW w:w="1556" w:type="dxa"/>
          <w:vAlign w:val="center"/>
        </w:tcPr>
        <w:p w:rsidR="007F4467" w:rsidRPr="009F228B" w:rsidRDefault="007F4467" w:rsidP="009F228B">
          <w:pPr>
            <w:jc w:val="center"/>
            <w:rPr>
              <w:rFonts w:asciiTheme="minorHAnsi" w:hAnsiTheme="minorHAnsi"/>
              <w:szCs w:val="18"/>
            </w:rPr>
          </w:pPr>
          <w:r>
            <w:rPr>
              <w:rFonts w:asciiTheme="minorHAnsi" w:hAnsiTheme="minorHAnsi"/>
              <w:szCs w:val="18"/>
            </w:rPr>
            <w:t>Version 1.9.3</w:t>
          </w:r>
        </w:p>
      </w:tc>
      <w:tc>
        <w:tcPr>
          <w:tcW w:w="5491" w:type="dxa"/>
          <w:vAlign w:val="center"/>
        </w:tcPr>
        <w:p w:rsidR="007F4467" w:rsidRPr="009F228B" w:rsidRDefault="007F4467" w:rsidP="009F228B">
          <w:pPr>
            <w:jc w:val="center"/>
            <w:rPr>
              <w:rFonts w:asciiTheme="minorHAnsi" w:hAnsiTheme="minorHAnsi"/>
              <w:szCs w:val="18"/>
            </w:rPr>
          </w:pPr>
          <w:sdt>
            <w:sdtPr>
              <w:rPr>
                <w:rFonts w:asciiTheme="minorHAnsi" w:eastAsia="Calibri" w:hAnsiTheme="minorHAnsi" w:cs="Arial"/>
                <w:b/>
                <w:color w:val="auto"/>
                <w:szCs w:val="18"/>
              </w:rPr>
              <w:alias w:val="Title"/>
              <w:id w:val="1830323517"/>
              <w:placeholder>
                <w:docPart w:val="CB7C10D556764EB5BD2644D5BFD0E9FA"/>
              </w:placeholder>
              <w:dataBinding w:prefixMappings="xmlns:ns0='http://purl.org/dc/elements/1.1/' xmlns:ns1='http://schemas.openxmlformats.org/package/2006/metadata/core-properties' " w:xpath="/ns1:coreProperties[1]/ns0:title[1]" w:storeItemID="{6C3C8BC8-F283-45AE-878A-BAB7291924A1}"/>
              <w:text/>
            </w:sdtPr>
            <w:sdtContent>
              <w:r>
                <w:rPr>
                  <w:rFonts w:asciiTheme="minorHAnsi" w:eastAsia="Calibri" w:hAnsiTheme="minorHAnsi" w:cs="Arial"/>
                  <w:b/>
                  <w:color w:val="auto"/>
                  <w:szCs w:val="18"/>
                  <w:lang w:val="en-US"/>
                </w:rPr>
                <w:t>Voyager Search</w:t>
              </w:r>
            </w:sdtContent>
          </w:sdt>
          <w:r w:rsidRPr="009F228B">
            <w:rPr>
              <w:rFonts w:asciiTheme="minorHAnsi" w:eastAsia="Calibri" w:hAnsiTheme="minorHAnsi" w:cs="Arial"/>
              <w:b/>
              <w:color w:val="auto"/>
              <w:szCs w:val="18"/>
            </w:rPr>
            <w:t>│</w:t>
          </w:r>
          <w:r>
            <w:rPr>
              <w:rFonts w:asciiTheme="minorHAnsi" w:eastAsia="Calibri" w:hAnsiTheme="minorHAnsi"/>
              <w:color w:val="000000"/>
              <w:szCs w:val="18"/>
            </w:rPr>
            <w:t xml:space="preserve">User Guide </w:t>
          </w:r>
        </w:p>
      </w:tc>
      <w:tc>
        <w:tcPr>
          <w:tcW w:w="1923" w:type="dxa"/>
          <w:vAlign w:val="center"/>
        </w:tcPr>
        <w:p w:rsidR="007F4467" w:rsidRPr="009F228B" w:rsidRDefault="007F4467" w:rsidP="009F228B">
          <w:pPr>
            <w:jc w:val="center"/>
            <w:rPr>
              <w:rFonts w:asciiTheme="minorHAnsi" w:hAnsiTheme="minorHAnsi"/>
              <w:szCs w:val="18"/>
            </w:rPr>
          </w:pPr>
          <w:r w:rsidRPr="009F228B">
            <w:rPr>
              <w:rFonts w:asciiTheme="minorHAnsi" w:hAnsiTheme="minorHAnsi"/>
              <w:szCs w:val="18"/>
            </w:rPr>
            <w:t xml:space="preserve">Page </w:t>
          </w:r>
          <w:r w:rsidRPr="009F228B">
            <w:rPr>
              <w:rFonts w:asciiTheme="minorHAnsi" w:hAnsiTheme="minorHAnsi"/>
              <w:szCs w:val="18"/>
            </w:rPr>
            <w:fldChar w:fldCharType="begin"/>
          </w:r>
          <w:r w:rsidRPr="009F228B">
            <w:rPr>
              <w:rFonts w:asciiTheme="minorHAnsi" w:hAnsiTheme="minorHAnsi"/>
              <w:szCs w:val="18"/>
            </w:rPr>
            <w:instrText xml:space="preserve"> PAGE   \* MERGEFORMAT </w:instrText>
          </w:r>
          <w:r w:rsidRPr="009F228B">
            <w:rPr>
              <w:rFonts w:asciiTheme="minorHAnsi" w:hAnsiTheme="minorHAnsi"/>
              <w:szCs w:val="18"/>
            </w:rPr>
            <w:fldChar w:fldCharType="separate"/>
          </w:r>
          <w:r w:rsidR="00406F76">
            <w:rPr>
              <w:rFonts w:asciiTheme="minorHAnsi" w:hAnsiTheme="minorHAnsi"/>
              <w:noProof/>
              <w:szCs w:val="18"/>
            </w:rPr>
            <w:t>26</w:t>
          </w:r>
          <w:r w:rsidRPr="009F228B">
            <w:rPr>
              <w:rFonts w:asciiTheme="minorHAnsi" w:hAnsiTheme="minorHAnsi"/>
              <w:noProof/>
              <w:szCs w:val="18"/>
            </w:rPr>
            <w:fldChar w:fldCharType="end"/>
          </w:r>
          <w:r w:rsidRPr="009F228B">
            <w:rPr>
              <w:rFonts w:asciiTheme="minorHAnsi" w:hAnsiTheme="minorHAnsi"/>
              <w:szCs w:val="18"/>
            </w:rPr>
            <w:t xml:space="preserve"> of </w:t>
          </w:r>
          <w:r w:rsidRPr="009F228B">
            <w:rPr>
              <w:rFonts w:asciiTheme="minorHAnsi" w:hAnsiTheme="minorHAnsi"/>
              <w:szCs w:val="18"/>
            </w:rPr>
            <w:fldChar w:fldCharType="begin"/>
          </w:r>
          <w:r w:rsidRPr="009F228B">
            <w:rPr>
              <w:rFonts w:asciiTheme="minorHAnsi" w:hAnsiTheme="minorHAnsi"/>
              <w:szCs w:val="18"/>
            </w:rPr>
            <w:instrText xml:space="preserve"> NUMPAGES   \* MERGEFORMAT </w:instrText>
          </w:r>
          <w:r w:rsidRPr="009F228B">
            <w:rPr>
              <w:rFonts w:asciiTheme="minorHAnsi" w:hAnsiTheme="minorHAnsi"/>
              <w:szCs w:val="18"/>
            </w:rPr>
            <w:fldChar w:fldCharType="separate"/>
          </w:r>
          <w:r w:rsidR="00406F76">
            <w:rPr>
              <w:rFonts w:asciiTheme="minorHAnsi" w:hAnsiTheme="minorHAnsi"/>
              <w:noProof/>
              <w:szCs w:val="18"/>
            </w:rPr>
            <w:t>35</w:t>
          </w:r>
          <w:r w:rsidRPr="009F228B">
            <w:rPr>
              <w:rFonts w:asciiTheme="minorHAnsi" w:hAnsiTheme="minorHAnsi"/>
              <w:noProof/>
              <w:szCs w:val="18"/>
            </w:rPr>
            <w:fldChar w:fldCharType="end"/>
          </w:r>
        </w:p>
      </w:tc>
    </w:tr>
    <w:tr w:rsidR="007F4467" w:rsidTr="009F228B">
      <w:trPr>
        <w:trHeight w:val="188"/>
        <w:jc w:val="center"/>
      </w:trPr>
      <w:tc>
        <w:tcPr>
          <w:tcW w:w="1556" w:type="dxa"/>
        </w:tcPr>
        <w:p w:rsidR="007F4467" w:rsidRDefault="007F4467" w:rsidP="00504F2C"/>
      </w:tc>
      <w:tc>
        <w:tcPr>
          <w:tcW w:w="5491" w:type="dxa"/>
        </w:tcPr>
        <w:p w:rsidR="007F4467" w:rsidRDefault="007F4467" w:rsidP="00D96C61">
          <w:pPr>
            <w:jc w:val="center"/>
          </w:pPr>
          <w:r>
            <w:br/>
          </w:r>
        </w:p>
      </w:tc>
      <w:tc>
        <w:tcPr>
          <w:tcW w:w="1923" w:type="dxa"/>
        </w:tcPr>
        <w:p w:rsidR="007F4467" w:rsidRDefault="007F4467" w:rsidP="00485C7E"/>
      </w:tc>
    </w:tr>
    <w:tr w:rsidR="007F4467" w:rsidTr="009F228B">
      <w:trPr>
        <w:trHeight w:val="203"/>
        <w:jc w:val="center"/>
      </w:trPr>
      <w:tc>
        <w:tcPr>
          <w:tcW w:w="8970" w:type="dxa"/>
          <w:gridSpan w:val="3"/>
          <w:vAlign w:val="center"/>
        </w:tcPr>
        <w:p w:rsidR="007F4467" w:rsidRDefault="007F4467" w:rsidP="00504F2C">
          <w:pPr>
            <w:jc w:val="center"/>
          </w:pPr>
        </w:p>
      </w:tc>
    </w:tr>
  </w:tbl>
  <w:p w:rsidR="007F4467" w:rsidRPr="00C77E66" w:rsidRDefault="007F4467" w:rsidP="00C555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BFA" w:rsidRDefault="00BC6BFA">
      <w:r>
        <w:separator/>
      </w:r>
    </w:p>
  </w:footnote>
  <w:footnote w:type="continuationSeparator" w:id="0">
    <w:p w:rsidR="00BC6BFA" w:rsidRDefault="00BC6B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67" w:rsidRPr="00DF176D" w:rsidRDefault="007F4467" w:rsidP="00DF176D">
    <w:pPr>
      <w:tabs>
        <w:tab w:val="center" w:pos="4153"/>
        <w:tab w:val="right" w:pos="8306"/>
      </w:tabs>
      <w:ind w:left="-1134"/>
      <w:rPr>
        <w:rFonts w:eastAsia="Times New Roman"/>
        <w:color w:val="FFFFFF"/>
        <w:sz w:val="20"/>
        <w:szCs w:val="22"/>
        <w:lang w:eastAsia="en-A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4467" w:rsidRDefault="007F4467" w:rsidP="001A6D5C">
    <w:pPr>
      <w:pStyle w:val="Header"/>
      <w:ind w:right="-1054"/>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44" w:type="dxa"/>
      <w:tblInd w:w="108" w:type="dxa"/>
      <w:tblLook w:val="04A0" w:firstRow="1" w:lastRow="0" w:firstColumn="1" w:lastColumn="0" w:noHBand="0" w:noVBand="1"/>
    </w:tblPr>
    <w:tblGrid>
      <w:gridCol w:w="6971"/>
      <w:gridCol w:w="2273"/>
    </w:tblGrid>
    <w:tr w:rsidR="007F4467" w:rsidRPr="00DF176D" w:rsidTr="009F228B">
      <w:trPr>
        <w:trHeight w:val="1101"/>
      </w:trPr>
      <w:tc>
        <w:tcPr>
          <w:tcW w:w="6971" w:type="dxa"/>
          <w:vAlign w:val="center"/>
        </w:tcPr>
        <w:p w:rsidR="007F4467" w:rsidRPr="00DF176D" w:rsidRDefault="007F4467" w:rsidP="00B35613">
          <w:pPr>
            <w:tabs>
              <w:tab w:val="center" w:pos="4513"/>
              <w:tab w:val="right" w:pos="9026"/>
            </w:tabs>
            <w:spacing w:before="480"/>
            <w:rPr>
              <w:rFonts w:eastAsia="Calibri"/>
              <w:color w:val="auto"/>
            </w:rPr>
          </w:pPr>
          <w:sdt>
            <w:sdtPr>
              <w:rPr>
                <w:rFonts w:eastAsia="Calibri" w:cs="Arial"/>
                <w:b/>
                <w:color w:val="auto"/>
              </w:rPr>
              <w:alias w:val="Title"/>
              <w:id w:val="3295016"/>
              <w:placeholder>
                <w:docPart w:val="BDB581DED6CC4FB99BA67D5A6B4833EF"/>
              </w:placeholder>
              <w:dataBinding w:prefixMappings="xmlns:ns0='http://purl.org/dc/elements/1.1/' xmlns:ns1='http://schemas.openxmlformats.org/package/2006/metadata/core-properties' " w:xpath="/ns1:coreProperties[1]/ns0:title[1]" w:storeItemID="{6C3C8BC8-F283-45AE-878A-BAB7291924A1}"/>
              <w:text/>
            </w:sdtPr>
            <w:sdtContent>
              <w:r>
                <w:rPr>
                  <w:rFonts w:eastAsia="Calibri" w:cs="Arial"/>
                  <w:b/>
                  <w:color w:val="auto"/>
                  <w:lang w:val="en-US"/>
                </w:rPr>
                <w:t>Voyager Search</w:t>
              </w:r>
            </w:sdtContent>
          </w:sdt>
          <w:r w:rsidRPr="00DF176D">
            <w:rPr>
              <w:rFonts w:eastAsia="Calibri" w:cs="Arial"/>
              <w:b/>
              <w:color w:val="auto"/>
            </w:rPr>
            <w:t>│</w:t>
          </w:r>
          <w:r>
            <w:rPr>
              <w:rFonts w:eastAsia="Calibri"/>
              <w:color w:val="000000"/>
            </w:rPr>
            <w:t>User Guide</w:t>
          </w:r>
        </w:p>
      </w:tc>
      <w:tc>
        <w:tcPr>
          <w:tcW w:w="2273" w:type="dxa"/>
          <w:vAlign w:val="bottom"/>
        </w:tcPr>
        <w:p w:rsidR="007F4467" w:rsidRPr="00DF176D" w:rsidRDefault="007F4467" w:rsidP="00B35613">
          <w:pPr>
            <w:tabs>
              <w:tab w:val="center" w:pos="4513"/>
              <w:tab w:val="right" w:pos="9026"/>
            </w:tabs>
            <w:rPr>
              <w:rFonts w:eastAsia="Calibri"/>
              <w:color w:val="auto"/>
            </w:rPr>
          </w:pPr>
          <w:r>
            <w:rPr>
              <w:rFonts w:eastAsia="Calibri"/>
              <w:noProof/>
              <w:color w:val="auto"/>
              <w:lang w:val="en-US"/>
            </w:rPr>
            <w:drawing>
              <wp:inline distT="0" distB="0" distL="0" distR="0" wp14:anchorId="2C4332A0" wp14:editId="28F9E072">
                <wp:extent cx="1252752" cy="3524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
                          <a:extLst>
                            <a:ext uri="{28A0092B-C50C-407E-A947-70E740481C1C}">
                              <a14:useLocalDpi xmlns:a14="http://schemas.microsoft.com/office/drawing/2010/main" val="0"/>
                            </a:ext>
                          </a:extLst>
                        </a:blip>
                        <a:stretch>
                          <a:fillRect/>
                        </a:stretch>
                      </pic:blipFill>
                      <pic:spPr>
                        <a:xfrm>
                          <a:off x="0" y="0"/>
                          <a:ext cx="1266016" cy="356139"/>
                        </a:xfrm>
                        <a:prstGeom prst="rect">
                          <a:avLst/>
                        </a:prstGeom>
                      </pic:spPr>
                    </pic:pic>
                  </a:graphicData>
                </a:graphic>
              </wp:inline>
            </w:drawing>
          </w:r>
        </w:p>
      </w:tc>
    </w:tr>
  </w:tbl>
  <w:p w:rsidR="007F4467" w:rsidRPr="00DF176D" w:rsidRDefault="007F4467" w:rsidP="00DF176D">
    <w:pPr>
      <w:tabs>
        <w:tab w:val="center" w:pos="4153"/>
        <w:tab w:val="right" w:pos="8306"/>
      </w:tabs>
      <w:ind w:left="-1134"/>
      <w:rPr>
        <w:rFonts w:eastAsia="Times New Roman"/>
        <w:color w:val="FFFFFF"/>
        <w:sz w:val="20"/>
        <w:szCs w:val="22"/>
        <w:lang w:eastAsia="en-AU"/>
      </w:rPr>
    </w:pPr>
    <w:r>
      <w:rPr>
        <w:rFonts w:eastAsia="Times New Roman"/>
        <w:color w:val="FFFFFF"/>
        <w:sz w:val="20"/>
        <w:szCs w:val="22"/>
        <w:lang w:eastAsia="en-AU"/>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E44435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7861A20"/>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6136CA06"/>
    <w:lvl w:ilvl="0">
      <w:start w:val="1"/>
      <w:numFmt w:val="decimal"/>
      <w:pStyle w:val="ListNumber3"/>
      <w:lvlText w:val="%1."/>
      <w:lvlJc w:val="left"/>
      <w:pPr>
        <w:tabs>
          <w:tab w:val="num" w:pos="926"/>
        </w:tabs>
        <w:ind w:left="926" w:hanging="360"/>
      </w:pPr>
    </w:lvl>
  </w:abstractNum>
  <w:abstractNum w:abstractNumId="3">
    <w:nsid w:val="FFFFFF7F"/>
    <w:multiLevelType w:val="singleLevel"/>
    <w:tmpl w:val="03D2E1AA"/>
    <w:lvl w:ilvl="0">
      <w:start w:val="1"/>
      <w:numFmt w:val="lowerRoman"/>
      <w:pStyle w:val="ListNumber2"/>
      <w:lvlText w:val="%1."/>
      <w:lvlJc w:val="left"/>
      <w:pPr>
        <w:tabs>
          <w:tab w:val="num" w:pos="1191"/>
        </w:tabs>
        <w:ind w:left="1191" w:hanging="397"/>
      </w:pPr>
      <w:rPr>
        <w:rFonts w:hint="default"/>
      </w:rPr>
    </w:lvl>
  </w:abstractNum>
  <w:abstractNum w:abstractNumId="4">
    <w:nsid w:val="FFFFFF80"/>
    <w:multiLevelType w:val="singleLevel"/>
    <w:tmpl w:val="67906538"/>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CB0ABD4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B30D0E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4B10117E"/>
    <w:lvl w:ilvl="0">
      <w:start w:val="1"/>
      <w:numFmt w:val="bullet"/>
      <w:pStyle w:val="ListBullet2"/>
      <w:lvlText w:val="o"/>
      <w:lvlJc w:val="left"/>
      <w:pPr>
        <w:tabs>
          <w:tab w:val="num" w:pos="1191"/>
        </w:tabs>
        <w:ind w:left="1191" w:hanging="397"/>
      </w:pPr>
      <w:rPr>
        <w:rFonts w:ascii="Courier New" w:hAnsi="Courier New" w:hint="default"/>
      </w:rPr>
    </w:lvl>
  </w:abstractNum>
  <w:abstractNum w:abstractNumId="8">
    <w:nsid w:val="FFFFFF88"/>
    <w:multiLevelType w:val="singleLevel"/>
    <w:tmpl w:val="93B63044"/>
    <w:lvl w:ilvl="0">
      <w:start w:val="1"/>
      <w:numFmt w:val="decimal"/>
      <w:pStyle w:val="ListNumber"/>
      <w:lvlText w:val="%1."/>
      <w:lvlJc w:val="left"/>
      <w:pPr>
        <w:tabs>
          <w:tab w:val="num" w:pos="794"/>
        </w:tabs>
        <w:ind w:left="794" w:hanging="397"/>
      </w:pPr>
      <w:rPr>
        <w:rFonts w:hint="default"/>
      </w:rPr>
    </w:lvl>
  </w:abstractNum>
  <w:abstractNum w:abstractNumId="9">
    <w:nsid w:val="FFFFFF89"/>
    <w:multiLevelType w:val="singleLevel"/>
    <w:tmpl w:val="3912E410"/>
    <w:lvl w:ilvl="0">
      <w:start w:val="1"/>
      <w:numFmt w:val="bullet"/>
      <w:pStyle w:val="ListBullet"/>
      <w:lvlText w:val=""/>
      <w:lvlJc w:val="left"/>
      <w:pPr>
        <w:tabs>
          <w:tab w:val="num" w:pos="794"/>
        </w:tabs>
        <w:ind w:left="794" w:hanging="397"/>
      </w:pPr>
      <w:rPr>
        <w:rFonts w:ascii="Symbol" w:hAnsi="Symbol" w:hint="default"/>
      </w:rPr>
    </w:lvl>
  </w:abstractNum>
  <w:abstractNum w:abstractNumId="10">
    <w:nsid w:val="01D85751"/>
    <w:multiLevelType w:val="hybridMultilevel"/>
    <w:tmpl w:val="AEC8DB2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nsid w:val="021D5131"/>
    <w:multiLevelType w:val="hybridMultilevel"/>
    <w:tmpl w:val="F98C20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3416DA"/>
    <w:multiLevelType w:val="hybridMultilevel"/>
    <w:tmpl w:val="CA5A75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0BCA6A67"/>
    <w:multiLevelType w:val="hybridMultilevel"/>
    <w:tmpl w:val="A1AA9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C067161"/>
    <w:multiLevelType w:val="hybridMultilevel"/>
    <w:tmpl w:val="D4963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FA973F7"/>
    <w:multiLevelType w:val="hybridMultilevel"/>
    <w:tmpl w:val="53347D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116750FE"/>
    <w:multiLevelType w:val="hybridMultilevel"/>
    <w:tmpl w:val="8676FA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15202B77"/>
    <w:multiLevelType w:val="hybridMultilevel"/>
    <w:tmpl w:val="7E2492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167A7485"/>
    <w:multiLevelType w:val="hybridMultilevel"/>
    <w:tmpl w:val="E8A6B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C7F70BA"/>
    <w:multiLevelType w:val="hybridMultilevel"/>
    <w:tmpl w:val="CDC81B4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1EC240A1"/>
    <w:multiLevelType w:val="hybridMultilevel"/>
    <w:tmpl w:val="3D58B0D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1">
    <w:nsid w:val="246E4BEE"/>
    <w:multiLevelType w:val="multilevel"/>
    <w:tmpl w:val="36C6C238"/>
    <w:lvl w:ilvl="0">
      <w:start w:val="1"/>
      <w:numFmt w:val="decimal"/>
      <w:pStyle w:val="Appendix"/>
      <w:lvlText w:val="Appendix %1"/>
      <w:lvlJc w:val="left"/>
      <w:pPr>
        <w:tabs>
          <w:tab w:val="num" w:pos="0"/>
        </w:tabs>
        <w:ind w:left="-357" w:firstLine="357"/>
      </w:pPr>
      <w:rPr>
        <w:rFonts w:ascii="Arial Bold" w:hAnsi="Arial Bold" w:hint="default"/>
        <w:b/>
        <w:i w:val="0"/>
        <w:sz w:val="24"/>
        <w:szCs w:val="28"/>
      </w:rPr>
    </w:lvl>
    <w:lvl w:ilvl="1">
      <w:start w:val="1"/>
      <w:numFmt w:val="decimal"/>
      <w:lvlText w:val="%1.%2"/>
      <w:lvlJc w:val="left"/>
      <w:pPr>
        <w:tabs>
          <w:tab w:val="num" w:pos="737"/>
        </w:tabs>
        <w:ind w:left="737" w:hanging="737"/>
      </w:pPr>
      <w:rPr>
        <w:rFonts w:hint="default"/>
        <w:b/>
        <w:i w:val="0"/>
        <w:sz w:val="28"/>
      </w:rPr>
    </w:lvl>
    <w:lvl w:ilvl="2">
      <w:start w:val="1"/>
      <w:numFmt w:val="decimal"/>
      <w:lvlText w:val="%1.%2.%3"/>
      <w:lvlJc w:val="left"/>
      <w:pPr>
        <w:tabs>
          <w:tab w:val="num" w:pos="720"/>
        </w:tabs>
        <w:ind w:left="720" w:hanging="720"/>
      </w:pPr>
      <w:rPr>
        <w:rFonts w:hint="default"/>
        <w:b/>
        <w:i w:val="0"/>
        <w:sz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25A67E98"/>
    <w:multiLevelType w:val="hybridMultilevel"/>
    <w:tmpl w:val="D834FD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nsid w:val="28A44C34"/>
    <w:multiLevelType w:val="hybridMultilevel"/>
    <w:tmpl w:val="7DCA53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2AE00810"/>
    <w:multiLevelType w:val="hybridMultilevel"/>
    <w:tmpl w:val="E14A8AE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2FAB7B2E"/>
    <w:multiLevelType w:val="hybridMultilevel"/>
    <w:tmpl w:val="B01A4BC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35983A12"/>
    <w:multiLevelType w:val="hybridMultilevel"/>
    <w:tmpl w:val="00E0D1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365E6F2C"/>
    <w:multiLevelType w:val="hybridMultilevel"/>
    <w:tmpl w:val="4620CD42"/>
    <w:lvl w:ilvl="0" w:tplc="6BC62C64">
      <w:start w:val="1"/>
      <w:numFmt w:val="bullet"/>
      <w:pStyle w:val="Style1"/>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37546109"/>
    <w:multiLevelType w:val="hybridMultilevel"/>
    <w:tmpl w:val="B7444C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3C7B6F29"/>
    <w:multiLevelType w:val="hybridMultilevel"/>
    <w:tmpl w:val="757231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3DC45B92"/>
    <w:multiLevelType w:val="hybridMultilevel"/>
    <w:tmpl w:val="571C27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42FD2499"/>
    <w:multiLevelType w:val="hybridMultilevel"/>
    <w:tmpl w:val="91607816"/>
    <w:lvl w:ilvl="0" w:tplc="32927B98">
      <w:start w:val="1"/>
      <w:numFmt w:val="decimal"/>
      <w:pStyle w:val="VoyagerNumbered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43C11195"/>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nsid w:val="47C87B07"/>
    <w:multiLevelType w:val="hybridMultilevel"/>
    <w:tmpl w:val="F824233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nsid w:val="4953465D"/>
    <w:multiLevelType w:val="hybridMultilevel"/>
    <w:tmpl w:val="49ACB7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4D370D0B"/>
    <w:multiLevelType w:val="hybridMultilevel"/>
    <w:tmpl w:val="1E003D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54C146DF"/>
    <w:multiLevelType w:val="hybridMultilevel"/>
    <w:tmpl w:val="F0544FF4"/>
    <w:lvl w:ilvl="0" w:tplc="D53E6702">
      <w:start w:val="1"/>
      <w:numFmt w:val="bullet"/>
      <w:pStyle w:val="VGBullet"/>
      <w:lvlText w:val=""/>
      <w:lvlJc w:val="left"/>
      <w:pPr>
        <w:ind w:left="680" w:hanging="226"/>
      </w:pPr>
      <w:rPr>
        <w:rFonts w:ascii="Symbol" w:hAnsi="Symbol" w:hint="default"/>
        <w:color w:val="auto"/>
      </w:rPr>
    </w:lvl>
    <w:lvl w:ilvl="1" w:tplc="BB02E148">
      <w:start w:val="1"/>
      <w:numFmt w:val="bullet"/>
      <w:lvlText w:val="o"/>
      <w:lvlJc w:val="left"/>
      <w:pPr>
        <w:tabs>
          <w:tab w:val="num" w:pos="1894"/>
        </w:tabs>
        <w:ind w:left="1894" w:hanging="360"/>
      </w:pPr>
      <w:rPr>
        <w:rFonts w:ascii="Courier New" w:hAnsi="Courier New" w:hint="default"/>
      </w:rPr>
    </w:lvl>
    <w:lvl w:ilvl="2" w:tplc="0C090005" w:tentative="1">
      <w:start w:val="1"/>
      <w:numFmt w:val="bullet"/>
      <w:lvlText w:val=""/>
      <w:lvlJc w:val="left"/>
      <w:pPr>
        <w:tabs>
          <w:tab w:val="num" w:pos="2614"/>
        </w:tabs>
        <w:ind w:left="2614" w:hanging="360"/>
      </w:pPr>
      <w:rPr>
        <w:rFonts w:ascii="Wingdings" w:hAnsi="Wingdings" w:hint="default"/>
      </w:rPr>
    </w:lvl>
    <w:lvl w:ilvl="3" w:tplc="0C090001" w:tentative="1">
      <w:start w:val="1"/>
      <w:numFmt w:val="bullet"/>
      <w:lvlText w:val=""/>
      <w:lvlJc w:val="left"/>
      <w:pPr>
        <w:tabs>
          <w:tab w:val="num" w:pos="3334"/>
        </w:tabs>
        <w:ind w:left="3334" w:hanging="360"/>
      </w:pPr>
      <w:rPr>
        <w:rFonts w:ascii="Symbol" w:hAnsi="Symbol" w:hint="default"/>
      </w:rPr>
    </w:lvl>
    <w:lvl w:ilvl="4" w:tplc="0C090003" w:tentative="1">
      <w:start w:val="1"/>
      <w:numFmt w:val="bullet"/>
      <w:lvlText w:val="o"/>
      <w:lvlJc w:val="left"/>
      <w:pPr>
        <w:tabs>
          <w:tab w:val="num" w:pos="4054"/>
        </w:tabs>
        <w:ind w:left="4054" w:hanging="360"/>
      </w:pPr>
      <w:rPr>
        <w:rFonts w:ascii="Courier New" w:hAnsi="Courier New" w:hint="default"/>
      </w:rPr>
    </w:lvl>
    <w:lvl w:ilvl="5" w:tplc="0C090005" w:tentative="1">
      <w:start w:val="1"/>
      <w:numFmt w:val="bullet"/>
      <w:lvlText w:val=""/>
      <w:lvlJc w:val="left"/>
      <w:pPr>
        <w:tabs>
          <w:tab w:val="num" w:pos="4774"/>
        </w:tabs>
        <w:ind w:left="4774" w:hanging="360"/>
      </w:pPr>
      <w:rPr>
        <w:rFonts w:ascii="Wingdings" w:hAnsi="Wingdings" w:hint="default"/>
      </w:rPr>
    </w:lvl>
    <w:lvl w:ilvl="6" w:tplc="0C090001" w:tentative="1">
      <w:start w:val="1"/>
      <w:numFmt w:val="bullet"/>
      <w:lvlText w:val=""/>
      <w:lvlJc w:val="left"/>
      <w:pPr>
        <w:tabs>
          <w:tab w:val="num" w:pos="5494"/>
        </w:tabs>
        <w:ind w:left="5494" w:hanging="360"/>
      </w:pPr>
      <w:rPr>
        <w:rFonts w:ascii="Symbol" w:hAnsi="Symbol" w:hint="default"/>
      </w:rPr>
    </w:lvl>
    <w:lvl w:ilvl="7" w:tplc="0C090003" w:tentative="1">
      <w:start w:val="1"/>
      <w:numFmt w:val="bullet"/>
      <w:lvlText w:val="o"/>
      <w:lvlJc w:val="left"/>
      <w:pPr>
        <w:tabs>
          <w:tab w:val="num" w:pos="6214"/>
        </w:tabs>
        <w:ind w:left="6214" w:hanging="360"/>
      </w:pPr>
      <w:rPr>
        <w:rFonts w:ascii="Courier New" w:hAnsi="Courier New" w:hint="default"/>
      </w:rPr>
    </w:lvl>
    <w:lvl w:ilvl="8" w:tplc="0C090005" w:tentative="1">
      <w:start w:val="1"/>
      <w:numFmt w:val="bullet"/>
      <w:lvlText w:val=""/>
      <w:lvlJc w:val="left"/>
      <w:pPr>
        <w:tabs>
          <w:tab w:val="num" w:pos="6934"/>
        </w:tabs>
        <w:ind w:left="6934" w:hanging="360"/>
      </w:pPr>
      <w:rPr>
        <w:rFonts w:ascii="Wingdings" w:hAnsi="Wingdings" w:hint="default"/>
      </w:rPr>
    </w:lvl>
  </w:abstractNum>
  <w:abstractNum w:abstractNumId="37">
    <w:nsid w:val="5B6C790E"/>
    <w:multiLevelType w:val="hybridMultilevel"/>
    <w:tmpl w:val="A93E33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5B8C4F08"/>
    <w:multiLevelType w:val="hybridMultilevel"/>
    <w:tmpl w:val="4A6C99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nsid w:val="68CD5ABE"/>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nsid w:val="6C2A4E12"/>
    <w:multiLevelType w:val="multilevel"/>
    <w:tmpl w:val="0C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13424F8"/>
    <w:multiLevelType w:val="hybridMultilevel"/>
    <w:tmpl w:val="56CC354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2">
    <w:nsid w:val="71947A80"/>
    <w:multiLevelType w:val="hybridMultilevel"/>
    <w:tmpl w:val="80EE9A86"/>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3">
    <w:nsid w:val="782C7C12"/>
    <w:multiLevelType w:val="hybridMultilevel"/>
    <w:tmpl w:val="36F60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DC0156F"/>
    <w:multiLevelType w:val="hybridMultilevel"/>
    <w:tmpl w:val="119AC2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7DC7126E"/>
    <w:multiLevelType w:val="hybridMultilevel"/>
    <w:tmpl w:val="5DF4ED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6">
    <w:nsid w:val="7FA93BE3"/>
    <w:multiLevelType w:val="multilevel"/>
    <w:tmpl w:val="976226BC"/>
    <w:lvl w:ilvl="0">
      <w:start w:val="1"/>
      <w:numFmt w:val="decimal"/>
      <w:lvlText w:val="%1.0"/>
      <w:lvlJc w:val="left"/>
      <w:pPr>
        <w:tabs>
          <w:tab w:val="num" w:pos="737"/>
        </w:tabs>
        <w:ind w:left="737" w:hanging="737"/>
      </w:pPr>
      <w:rPr>
        <w:rFonts w:hint="default"/>
        <w:b/>
        <w:i w:val="0"/>
        <w:sz w:val="36"/>
        <w:szCs w:val="28"/>
      </w:rPr>
    </w:lvl>
    <w:lvl w:ilvl="1">
      <w:start w:val="1"/>
      <w:numFmt w:val="decimal"/>
      <w:pStyle w:val="Heading2"/>
      <w:lvlText w:val="%1.%2"/>
      <w:lvlJc w:val="left"/>
      <w:pPr>
        <w:tabs>
          <w:tab w:val="num" w:pos="737"/>
        </w:tabs>
        <w:ind w:left="737" w:hanging="737"/>
      </w:pPr>
      <w:rPr>
        <w:rFonts w:hint="default"/>
        <w:b/>
        <w:i w:val="0"/>
        <w:sz w:val="28"/>
      </w:rPr>
    </w:lvl>
    <w:lvl w:ilvl="2">
      <w:start w:val="1"/>
      <w:numFmt w:val="decimal"/>
      <w:lvlText w:val="%1.%2.%3"/>
      <w:lvlJc w:val="left"/>
      <w:pPr>
        <w:tabs>
          <w:tab w:val="num" w:pos="-17"/>
        </w:tabs>
        <w:ind w:left="-17" w:hanging="720"/>
      </w:pPr>
      <w:rPr>
        <w:rFonts w:hint="default"/>
        <w:b/>
        <w:i w:val="0"/>
        <w:sz w:val="26"/>
      </w:rPr>
    </w:lvl>
    <w:lvl w:ilvl="3">
      <w:start w:val="1"/>
      <w:numFmt w:val="decimal"/>
      <w:lvlText w:val="%1.%2.%3.%4"/>
      <w:lvlJc w:val="left"/>
      <w:pPr>
        <w:tabs>
          <w:tab w:val="num" w:pos="127"/>
        </w:tabs>
        <w:ind w:left="127" w:hanging="864"/>
      </w:pPr>
      <w:rPr>
        <w:rFonts w:hint="default"/>
      </w:rPr>
    </w:lvl>
    <w:lvl w:ilvl="4">
      <w:start w:val="1"/>
      <w:numFmt w:val="decimal"/>
      <w:lvlText w:val="%1.%2.%3.%4.%5"/>
      <w:lvlJc w:val="left"/>
      <w:pPr>
        <w:tabs>
          <w:tab w:val="num" w:pos="271"/>
        </w:tabs>
        <w:ind w:left="271" w:hanging="1008"/>
      </w:pPr>
      <w:rPr>
        <w:rFonts w:hint="default"/>
      </w:rPr>
    </w:lvl>
    <w:lvl w:ilvl="5">
      <w:start w:val="1"/>
      <w:numFmt w:val="decimal"/>
      <w:lvlText w:val="%1.%2.%3.%4.%5.%6"/>
      <w:lvlJc w:val="left"/>
      <w:pPr>
        <w:tabs>
          <w:tab w:val="num" w:pos="415"/>
        </w:tabs>
        <w:ind w:left="415" w:hanging="1152"/>
      </w:pPr>
      <w:rPr>
        <w:rFonts w:hint="default"/>
      </w:rPr>
    </w:lvl>
    <w:lvl w:ilvl="6">
      <w:start w:val="1"/>
      <w:numFmt w:val="decimal"/>
      <w:lvlText w:val="%1.%2.%3.%4.%5.%6.%7"/>
      <w:lvlJc w:val="left"/>
      <w:pPr>
        <w:tabs>
          <w:tab w:val="num" w:pos="559"/>
        </w:tabs>
        <w:ind w:left="559" w:hanging="1296"/>
      </w:pPr>
      <w:rPr>
        <w:rFonts w:hint="default"/>
      </w:rPr>
    </w:lvl>
    <w:lvl w:ilvl="7">
      <w:start w:val="1"/>
      <w:numFmt w:val="decimal"/>
      <w:lvlText w:val="%1.%2.%3.%4.%5.%6.%7.%8"/>
      <w:lvlJc w:val="left"/>
      <w:pPr>
        <w:tabs>
          <w:tab w:val="num" w:pos="703"/>
        </w:tabs>
        <w:ind w:left="703" w:hanging="1440"/>
      </w:pPr>
      <w:rPr>
        <w:rFonts w:hint="default"/>
      </w:rPr>
    </w:lvl>
    <w:lvl w:ilvl="8">
      <w:start w:val="1"/>
      <w:numFmt w:val="decimal"/>
      <w:lvlText w:val="%1.%2.%3.%4.%5.%6.%7.%8.%9"/>
      <w:lvlJc w:val="left"/>
      <w:pPr>
        <w:tabs>
          <w:tab w:val="num" w:pos="847"/>
        </w:tabs>
        <w:ind w:left="847" w:hanging="1584"/>
      </w:pPr>
      <w:rPr>
        <w:rFonts w:hint="default"/>
      </w:rPr>
    </w:lvl>
  </w:abstractNum>
  <w:num w:numId="1">
    <w:abstractNumId w:val="24"/>
  </w:num>
  <w:num w:numId="2">
    <w:abstractNumId w:val="37"/>
  </w:num>
  <w:num w:numId="3">
    <w:abstractNumId w:val="17"/>
  </w:num>
  <w:num w:numId="4">
    <w:abstractNumId w:val="18"/>
  </w:num>
  <w:num w:numId="5">
    <w:abstractNumId w:val="39"/>
  </w:num>
  <w:num w:numId="6">
    <w:abstractNumId w:val="40"/>
  </w:num>
  <w:num w:numId="7">
    <w:abstractNumId w:val="21"/>
  </w:num>
  <w:num w:numId="8">
    <w:abstractNumId w:val="32"/>
  </w:num>
  <w:num w:numId="9">
    <w:abstractNumId w:val="4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7"/>
  </w:num>
  <w:num w:numId="21">
    <w:abstractNumId w:val="36"/>
  </w:num>
  <w:num w:numId="22">
    <w:abstractNumId w:val="31"/>
  </w:num>
  <w:num w:numId="23">
    <w:abstractNumId w:val="15"/>
  </w:num>
  <w:num w:numId="24">
    <w:abstractNumId w:val="41"/>
  </w:num>
  <w:num w:numId="25">
    <w:abstractNumId w:val="20"/>
  </w:num>
  <w:num w:numId="26">
    <w:abstractNumId w:val="33"/>
  </w:num>
  <w:num w:numId="27">
    <w:abstractNumId w:val="35"/>
  </w:num>
  <w:num w:numId="28">
    <w:abstractNumId w:val="11"/>
  </w:num>
  <w:num w:numId="29">
    <w:abstractNumId w:val="14"/>
  </w:num>
  <w:num w:numId="30">
    <w:abstractNumId w:val="13"/>
  </w:num>
  <w:num w:numId="31">
    <w:abstractNumId w:val="43"/>
  </w:num>
  <w:num w:numId="32">
    <w:abstractNumId w:val="10"/>
  </w:num>
  <w:num w:numId="33">
    <w:abstractNumId w:val="34"/>
  </w:num>
  <w:num w:numId="34">
    <w:abstractNumId w:val="25"/>
  </w:num>
  <w:num w:numId="35">
    <w:abstractNumId w:val="16"/>
  </w:num>
  <w:num w:numId="36">
    <w:abstractNumId w:val="28"/>
  </w:num>
  <w:num w:numId="37">
    <w:abstractNumId w:val="42"/>
  </w:num>
  <w:num w:numId="38">
    <w:abstractNumId w:val="44"/>
  </w:num>
  <w:num w:numId="39">
    <w:abstractNumId w:val="29"/>
  </w:num>
  <w:num w:numId="40">
    <w:abstractNumId w:val="22"/>
  </w:num>
  <w:num w:numId="41">
    <w:abstractNumId w:val="38"/>
  </w:num>
  <w:num w:numId="42">
    <w:abstractNumId w:val="26"/>
  </w:num>
  <w:num w:numId="43">
    <w:abstractNumId w:val="19"/>
  </w:num>
  <w:num w:numId="44">
    <w:abstractNumId w:val="23"/>
  </w:num>
  <w:num w:numId="45">
    <w:abstractNumId w:val="30"/>
  </w:num>
  <w:num w:numId="46">
    <w:abstractNumId w:val="12"/>
  </w:num>
  <w:num w:numId="47">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AU"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proofState w:grammar="clean"/>
  <w:attachedTemplate r:id="rId1"/>
  <w:doNotTrackMov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04F2C"/>
    <w:rsid w:val="000019E8"/>
    <w:rsid w:val="00001A99"/>
    <w:rsid w:val="000021C7"/>
    <w:rsid w:val="00003C2B"/>
    <w:rsid w:val="000061F6"/>
    <w:rsid w:val="000078FC"/>
    <w:rsid w:val="00012646"/>
    <w:rsid w:val="00013490"/>
    <w:rsid w:val="00013BF9"/>
    <w:rsid w:val="000143F3"/>
    <w:rsid w:val="00014FBC"/>
    <w:rsid w:val="00015B8C"/>
    <w:rsid w:val="00017562"/>
    <w:rsid w:val="00021497"/>
    <w:rsid w:val="00025872"/>
    <w:rsid w:val="00027163"/>
    <w:rsid w:val="000272AB"/>
    <w:rsid w:val="00027CB4"/>
    <w:rsid w:val="000301D2"/>
    <w:rsid w:val="0003235F"/>
    <w:rsid w:val="000362D3"/>
    <w:rsid w:val="000362FC"/>
    <w:rsid w:val="00036D0E"/>
    <w:rsid w:val="00037B3F"/>
    <w:rsid w:val="00040F1D"/>
    <w:rsid w:val="0004145F"/>
    <w:rsid w:val="00051899"/>
    <w:rsid w:val="0005268F"/>
    <w:rsid w:val="00052910"/>
    <w:rsid w:val="00053A5E"/>
    <w:rsid w:val="00055451"/>
    <w:rsid w:val="00055692"/>
    <w:rsid w:val="00062D80"/>
    <w:rsid w:val="000645B3"/>
    <w:rsid w:val="00065E39"/>
    <w:rsid w:val="0006693F"/>
    <w:rsid w:val="00067D3E"/>
    <w:rsid w:val="000708ED"/>
    <w:rsid w:val="000710D4"/>
    <w:rsid w:val="00077249"/>
    <w:rsid w:val="00077B3D"/>
    <w:rsid w:val="00082BE8"/>
    <w:rsid w:val="00085564"/>
    <w:rsid w:val="00087A71"/>
    <w:rsid w:val="00091DEF"/>
    <w:rsid w:val="00092255"/>
    <w:rsid w:val="00092FF1"/>
    <w:rsid w:val="000930BD"/>
    <w:rsid w:val="00093147"/>
    <w:rsid w:val="00096B7D"/>
    <w:rsid w:val="00097ECC"/>
    <w:rsid w:val="000A0830"/>
    <w:rsid w:val="000A6F8F"/>
    <w:rsid w:val="000B23F6"/>
    <w:rsid w:val="000B4508"/>
    <w:rsid w:val="000B5AAA"/>
    <w:rsid w:val="000C04E2"/>
    <w:rsid w:val="000C0E47"/>
    <w:rsid w:val="000C1FAB"/>
    <w:rsid w:val="000C301A"/>
    <w:rsid w:val="000C30C1"/>
    <w:rsid w:val="000C3B8D"/>
    <w:rsid w:val="000C4BF7"/>
    <w:rsid w:val="000C69C3"/>
    <w:rsid w:val="000D07C1"/>
    <w:rsid w:val="000D20FD"/>
    <w:rsid w:val="000E09F0"/>
    <w:rsid w:val="000E1DBE"/>
    <w:rsid w:val="000E2D2E"/>
    <w:rsid w:val="000E3702"/>
    <w:rsid w:val="000F022E"/>
    <w:rsid w:val="000F65A9"/>
    <w:rsid w:val="000F6839"/>
    <w:rsid w:val="000F6AB0"/>
    <w:rsid w:val="000F7D65"/>
    <w:rsid w:val="00101536"/>
    <w:rsid w:val="00105341"/>
    <w:rsid w:val="00106B67"/>
    <w:rsid w:val="00107035"/>
    <w:rsid w:val="001071B7"/>
    <w:rsid w:val="001078DC"/>
    <w:rsid w:val="00107D9A"/>
    <w:rsid w:val="00110618"/>
    <w:rsid w:val="00112361"/>
    <w:rsid w:val="00112906"/>
    <w:rsid w:val="001146E6"/>
    <w:rsid w:val="0011703B"/>
    <w:rsid w:val="001174AB"/>
    <w:rsid w:val="00121C35"/>
    <w:rsid w:val="00123593"/>
    <w:rsid w:val="001247EF"/>
    <w:rsid w:val="00125D33"/>
    <w:rsid w:val="00126283"/>
    <w:rsid w:val="001267D9"/>
    <w:rsid w:val="0012786F"/>
    <w:rsid w:val="00134186"/>
    <w:rsid w:val="00134226"/>
    <w:rsid w:val="001419FB"/>
    <w:rsid w:val="00142BC3"/>
    <w:rsid w:val="00143405"/>
    <w:rsid w:val="001444D6"/>
    <w:rsid w:val="001450CB"/>
    <w:rsid w:val="001455C0"/>
    <w:rsid w:val="001571A2"/>
    <w:rsid w:val="0016147D"/>
    <w:rsid w:val="00162041"/>
    <w:rsid w:val="00163AC5"/>
    <w:rsid w:val="00163AC9"/>
    <w:rsid w:val="00164FC6"/>
    <w:rsid w:val="001730A6"/>
    <w:rsid w:val="00174D6D"/>
    <w:rsid w:val="00176786"/>
    <w:rsid w:val="00176BF5"/>
    <w:rsid w:val="001777EF"/>
    <w:rsid w:val="00177826"/>
    <w:rsid w:val="0018053C"/>
    <w:rsid w:val="00180B29"/>
    <w:rsid w:val="00180C05"/>
    <w:rsid w:val="001918B5"/>
    <w:rsid w:val="00193C9B"/>
    <w:rsid w:val="00196132"/>
    <w:rsid w:val="001963CD"/>
    <w:rsid w:val="00196AC8"/>
    <w:rsid w:val="00196F23"/>
    <w:rsid w:val="00197E76"/>
    <w:rsid w:val="001A0272"/>
    <w:rsid w:val="001A3CCE"/>
    <w:rsid w:val="001A41B4"/>
    <w:rsid w:val="001A5FEA"/>
    <w:rsid w:val="001A6D5C"/>
    <w:rsid w:val="001A6EC8"/>
    <w:rsid w:val="001B0DDF"/>
    <w:rsid w:val="001B3475"/>
    <w:rsid w:val="001B48FA"/>
    <w:rsid w:val="001B78B6"/>
    <w:rsid w:val="001C2193"/>
    <w:rsid w:val="001C5F22"/>
    <w:rsid w:val="001C60C8"/>
    <w:rsid w:val="001D0225"/>
    <w:rsid w:val="001D2F28"/>
    <w:rsid w:val="001D48D8"/>
    <w:rsid w:val="001D4E23"/>
    <w:rsid w:val="001D557E"/>
    <w:rsid w:val="001D6EAA"/>
    <w:rsid w:val="001D774A"/>
    <w:rsid w:val="001E4E4E"/>
    <w:rsid w:val="001E6753"/>
    <w:rsid w:val="001E6B1E"/>
    <w:rsid w:val="001E6EE9"/>
    <w:rsid w:val="001E705A"/>
    <w:rsid w:val="001E792A"/>
    <w:rsid w:val="001F0A68"/>
    <w:rsid w:val="001F1C00"/>
    <w:rsid w:val="001F2C82"/>
    <w:rsid w:val="001F525D"/>
    <w:rsid w:val="001F7BD5"/>
    <w:rsid w:val="002046B4"/>
    <w:rsid w:val="002103E4"/>
    <w:rsid w:val="002122C0"/>
    <w:rsid w:val="00213EB9"/>
    <w:rsid w:val="00214D9F"/>
    <w:rsid w:val="00215F76"/>
    <w:rsid w:val="00220219"/>
    <w:rsid w:val="00220497"/>
    <w:rsid w:val="00220777"/>
    <w:rsid w:val="00220CF5"/>
    <w:rsid w:val="002255BF"/>
    <w:rsid w:val="00225F8F"/>
    <w:rsid w:val="002260E1"/>
    <w:rsid w:val="0023144A"/>
    <w:rsid w:val="0023691D"/>
    <w:rsid w:val="00241D8E"/>
    <w:rsid w:val="00242ABC"/>
    <w:rsid w:val="00242FF9"/>
    <w:rsid w:val="002453F9"/>
    <w:rsid w:val="002475E5"/>
    <w:rsid w:val="0024760A"/>
    <w:rsid w:val="00247950"/>
    <w:rsid w:val="00250563"/>
    <w:rsid w:val="00251188"/>
    <w:rsid w:val="0025206B"/>
    <w:rsid w:val="002568D5"/>
    <w:rsid w:val="002603A3"/>
    <w:rsid w:val="0026050C"/>
    <w:rsid w:val="002629DF"/>
    <w:rsid w:val="00263195"/>
    <w:rsid w:val="00263CF4"/>
    <w:rsid w:val="00265B13"/>
    <w:rsid w:val="00267E03"/>
    <w:rsid w:val="002703A9"/>
    <w:rsid w:val="00271888"/>
    <w:rsid w:val="0027323F"/>
    <w:rsid w:val="0027378F"/>
    <w:rsid w:val="00273E23"/>
    <w:rsid w:val="00275661"/>
    <w:rsid w:val="00275F5C"/>
    <w:rsid w:val="0027619C"/>
    <w:rsid w:val="002778EC"/>
    <w:rsid w:val="00282D9B"/>
    <w:rsid w:val="00282F20"/>
    <w:rsid w:val="00284056"/>
    <w:rsid w:val="00285A49"/>
    <w:rsid w:val="00285E6D"/>
    <w:rsid w:val="00287EC4"/>
    <w:rsid w:val="00294378"/>
    <w:rsid w:val="002A1FAF"/>
    <w:rsid w:val="002A2E28"/>
    <w:rsid w:val="002A5850"/>
    <w:rsid w:val="002A72A9"/>
    <w:rsid w:val="002A7476"/>
    <w:rsid w:val="002A7FA1"/>
    <w:rsid w:val="002B061E"/>
    <w:rsid w:val="002B46D0"/>
    <w:rsid w:val="002B7B59"/>
    <w:rsid w:val="002C0F09"/>
    <w:rsid w:val="002C19F6"/>
    <w:rsid w:val="002C1E90"/>
    <w:rsid w:val="002C20E5"/>
    <w:rsid w:val="002C2649"/>
    <w:rsid w:val="002C384B"/>
    <w:rsid w:val="002C43F3"/>
    <w:rsid w:val="002C6ED9"/>
    <w:rsid w:val="002D5AE7"/>
    <w:rsid w:val="002D79CD"/>
    <w:rsid w:val="002D79E4"/>
    <w:rsid w:val="002D7BC1"/>
    <w:rsid w:val="002E104D"/>
    <w:rsid w:val="002E2828"/>
    <w:rsid w:val="002E7AC9"/>
    <w:rsid w:val="002F08FF"/>
    <w:rsid w:val="002F254E"/>
    <w:rsid w:val="002F3A03"/>
    <w:rsid w:val="002F55BC"/>
    <w:rsid w:val="002F684B"/>
    <w:rsid w:val="002F7176"/>
    <w:rsid w:val="003002BB"/>
    <w:rsid w:val="00301120"/>
    <w:rsid w:val="00301341"/>
    <w:rsid w:val="00301EFB"/>
    <w:rsid w:val="0030497A"/>
    <w:rsid w:val="003056AA"/>
    <w:rsid w:val="00305879"/>
    <w:rsid w:val="0030665A"/>
    <w:rsid w:val="0031034D"/>
    <w:rsid w:val="00310915"/>
    <w:rsid w:val="00310C1A"/>
    <w:rsid w:val="00314729"/>
    <w:rsid w:val="003163C6"/>
    <w:rsid w:val="003208F5"/>
    <w:rsid w:val="00320C59"/>
    <w:rsid w:val="003211EA"/>
    <w:rsid w:val="00321636"/>
    <w:rsid w:val="003223A8"/>
    <w:rsid w:val="003225ED"/>
    <w:rsid w:val="00322BA9"/>
    <w:rsid w:val="00322CC6"/>
    <w:rsid w:val="00324C2C"/>
    <w:rsid w:val="003250C9"/>
    <w:rsid w:val="0032592F"/>
    <w:rsid w:val="0032668E"/>
    <w:rsid w:val="00332C08"/>
    <w:rsid w:val="00340B21"/>
    <w:rsid w:val="00341AD3"/>
    <w:rsid w:val="00341CB0"/>
    <w:rsid w:val="003426D3"/>
    <w:rsid w:val="003448DC"/>
    <w:rsid w:val="00345E60"/>
    <w:rsid w:val="00346C8E"/>
    <w:rsid w:val="00347BF2"/>
    <w:rsid w:val="003513EF"/>
    <w:rsid w:val="003527AB"/>
    <w:rsid w:val="00357B54"/>
    <w:rsid w:val="00361B7D"/>
    <w:rsid w:val="00361D1A"/>
    <w:rsid w:val="0036229D"/>
    <w:rsid w:val="003712E8"/>
    <w:rsid w:val="0037695B"/>
    <w:rsid w:val="003819C8"/>
    <w:rsid w:val="003820DD"/>
    <w:rsid w:val="00382C6D"/>
    <w:rsid w:val="00392004"/>
    <w:rsid w:val="003922CC"/>
    <w:rsid w:val="00392667"/>
    <w:rsid w:val="003957A2"/>
    <w:rsid w:val="0039616D"/>
    <w:rsid w:val="003962E6"/>
    <w:rsid w:val="003969C9"/>
    <w:rsid w:val="003973B9"/>
    <w:rsid w:val="003A000A"/>
    <w:rsid w:val="003A04E3"/>
    <w:rsid w:val="003A1832"/>
    <w:rsid w:val="003A2B6B"/>
    <w:rsid w:val="003A6A30"/>
    <w:rsid w:val="003B101E"/>
    <w:rsid w:val="003B1E99"/>
    <w:rsid w:val="003B31AC"/>
    <w:rsid w:val="003B536C"/>
    <w:rsid w:val="003B57CE"/>
    <w:rsid w:val="003B7239"/>
    <w:rsid w:val="003C0D38"/>
    <w:rsid w:val="003C1A67"/>
    <w:rsid w:val="003C1E44"/>
    <w:rsid w:val="003C23B9"/>
    <w:rsid w:val="003C6C3F"/>
    <w:rsid w:val="003C7384"/>
    <w:rsid w:val="003C7A88"/>
    <w:rsid w:val="003D31A6"/>
    <w:rsid w:val="003D41AB"/>
    <w:rsid w:val="003E08AF"/>
    <w:rsid w:val="003E3E54"/>
    <w:rsid w:val="003E4B17"/>
    <w:rsid w:val="003E5102"/>
    <w:rsid w:val="003F32BB"/>
    <w:rsid w:val="003F33F8"/>
    <w:rsid w:val="003F5A4D"/>
    <w:rsid w:val="003F5A97"/>
    <w:rsid w:val="004003B8"/>
    <w:rsid w:val="0040062B"/>
    <w:rsid w:val="00405FF6"/>
    <w:rsid w:val="004068CC"/>
    <w:rsid w:val="00406F76"/>
    <w:rsid w:val="00411763"/>
    <w:rsid w:val="00414684"/>
    <w:rsid w:val="00416352"/>
    <w:rsid w:val="00417EE8"/>
    <w:rsid w:val="00420144"/>
    <w:rsid w:val="00421167"/>
    <w:rsid w:val="004247E6"/>
    <w:rsid w:val="004268EF"/>
    <w:rsid w:val="00431D12"/>
    <w:rsid w:val="0043556C"/>
    <w:rsid w:val="0043595E"/>
    <w:rsid w:val="00436EA4"/>
    <w:rsid w:val="00440276"/>
    <w:rsid w:val="004410FC"/>
    <w:rsid w:val="00442DBC"/>
    <w:rsid w:val="00444019"/>
    <w:rsid w:val="00447011"/>
    <w:rsid w:val="00450681"/>
    <w:rsid w:val="0045235B"/>
    <w:rsid w:val="0045282E"/>
    <w:rsid w:val="0045359F"/>
    <w:rsid w:val="00453ABC"/>
    <w:rsid w:val="00453CAE"/>
    <w:rsid w:val="00455E2E"/>
    <w:rsid w:val="004600BB"/>
    <w:rsid w:val="00461813"/>
    <w:rsid w:val="00461DBC"/>
    <w:rsid w:val="0046280B"/>
    <w:rsid w:val="00462A62"/>
    <w:rsid w:val="004640EC"/>
    <w:rsid w:val="00465F99"/>
    <w:rsid w:val="00466B1D"/>
    <w:rsid w:val="00466B50"/>
    <w:rsid w:val="004700FE"/>
    <w:rsid w:val="00473625"/>
    <w:rsid w:val="00473B9F"/>
    <w:rsid w:val="00475405"/>
    <w:rsid w:val="00477218"/>
    <w:rsid w:val="00483361"/>
    <w:rsid w:val="00483D73"/>
    <w:rsid w:val="00485C7E"/>
    <w:rsid w:val="00485CA7"/>
    <w:rsid w:val="0048624B"/>
    <w:rsid w:val="0048658F"/>
    <w:rsid w:val="00490B3A"/>
    <w:rsid w:val="00491D20"/>
    <w:rsid w:val="00493290"/>
    <w:rsid w:val="00495F3D"/>
    <w:rsid w:val="004979AA"/>
    <w:rsid w:val="004A211A"/>
    <w:rsid w:val="004A2AE7"/>
    <w:rsid w:val="004A3B97"/>
    <w:rsid w:val="004A4F93"/>
    <w:rsid w:val="004A4FE9"/>
    <w:rsid w:val="004A5622"/>
    <w:rsid w:val="004A6918"/>
    <w:rsid w:val="004B0176"/>
    <w:rsid w:val="004B29C5"/>
    <w:rsid w:val="004B29D9"/>
    <w:rsid w:val="004B4211"/>
    <w:rsid w:val="004B4EE9"/>
    <w:rsid w:val="004B7DB4"/>
    <w:rsid w:val="004C072E"/>
    <w:rsid w:val="004C0CC7"/>
    <w:rsid w:val="004C223C"/>
    <w:rsid w:val="004C3AB3"/>
    <w:rsid w:val="004C3BE5"/>
    <w:rsid w:val="004C3F43"/>
    <w:rsid w:val="004C4B30"/>
    <w:rsid w:val="004C552B"/>
    <w:rsid w:val="004C6693"/>
    <w:rsid w:val="004C735C"/>
    <w:rsid w:val="004D0C8F"/>
    <w:rsid w:val="004D1ABB"/>
    <w:rsid w:val="004D229C"/>
    <w:rsid w:val="004D23CC"/>
    <w:rsid w:val="004D583A"/>
    <w:rsid w:val="004E03AC"/>
    <w:rsid w:val="004E1F03"/>
    <w:rsid w:val="004E57FA"/>
    <w:rsid w:val="004E5B8D"/>
    <w:rsid w:val="004E7855"/>
    <w:rsid w:val="004F2E9E"/>
    <w:rsid w:val="004F4194"/>
    <w:rsid w:val="004F53BF"/>
    <w:rsid w:val="004F78A7"/>
    <w:rsid w:val="004F78DE"/>
    <w:rsid w:val="004F7D3A"/>
    <w:rsid w:val="005003C5"/>
    <w:rsid w:val="00501405"/>
    <w:rsid w:val="00502409"/>
    <w:rsid w:val="00502911"/>
    <w:rsid w:val="00502FBF"/>
    <w:rsid w:val="00504F2C"/>
    <w:rsid w:val="00505116"/>
    <w:rsid w:val="00506504"/>
    <w:rsid w:val="00512055"/>
    <w:rsid w:val="00513C8C"/>
    <w:rsid w:val="00515381"/>
    <w:rsid w:val="005158C1"/>
    <w:rsid w:val="00515907"/>
    <w:rsid w:val="005173E9"/>
    <w:rsid w:val="00520485"/>
    <w:rsid w:val="0052125F"/>
    <w:rsid w:val="00525E05"/>
    <w:rsid w:val="00531BD2"/>
    <w:rsid w:val="00531DFE"/>
    <w:rsid w:val="00532585"/>
    <w:rsid w:val="00532A64"/>
    <w:rsid w:val="005332CD"/>
    <w:rsid w:val="00533DE9"/>
    <w:rsid w:val="005341CB"/>
    <w:rsid w:val="005349C7"/>
    <w:rsid w:val="0054039E"/>
    <w:rsid w:val="005459E6"/>
    <w:rsid w:val="00546C10"/>
    <w:rsid w:val="00547A20"/>
    <w:rsid w:val="00547FF6"/>
    <w:rsid w:val="00551199"/>
    <w:rsid w:val="00551F1F"/>
    <w:rsid w:val="00552771"/>
    <w:rsid w:val="00554912"/>
    <w:rsid w:val="0055656F"/>
    <w:rsid w:val="00557564"/>
    <w:rsid w:val="00560215"/>
    <w:rsid w:val="00561AE8"/>
    <w:rsid w:val="005621D4"/>
    <w:rsid w:val="00564397"/>
    <w:rsid w:val="00564EAF"/>
    <w:rsid w:val="00565A0D"/>
    <w:rsid w:val="00565B5E"/>
    <w:rsid w:val="00567F0C"/>
    <w:rsid w:val="0057095B"/>
    <w:rsid w:val="0057179D"/>
    <w:rsid w:val="00572A67"/>
    <w:rsid w:val="00572A76"/>
    <w:rsid w:val="00580257"/>
    <w:rsid w:val="00581E18"/>
    <w:rsid w:val="00585461"/>
    <w:rsid w:val="005871C3"/>
    <w:rsid w:val="00587BC6"/>
    <w:rsid w:val="00590589"/>
    <w:rsid w:val="005924E0"/>
    <w:rsid w:val="00593DF2"/>
    <w:rsid w:val="00593EE1"/>
    <w:rsid w:val="00595A3D"/>
    <w:rsid w:val="00597E6A"/>
    <w:rsid w:val="005A0C36"/>
    <w:rsid w:val="005A1CA5"/>
    <w:rsid w:val="005A2C0B"/>
    <w:rsid w:val="005A32CA"/>
    <w:rsid w:val="005A433A"/>
    <w:rsid w:val="005A624F"/>
    <w:rsid w:val="005B12F0"/>
    <w:rsid w:val="005B1B14"/>
    <w:rsid w:val="005B7700"/>
    <w:rsid w:val="005C05A0"/>
    <w:rsid w:val="005C120F"/>
    <w:rsid w:val="005C1783"/>
    <w:rsid w:val="005C22EF"/>
    <w:rsid w:val="005C2C5E"/>
    <w:rsid w:val="005C3A42"/>
    <w:rsid w:val="005C51A3"/>
    <w:rsid w:val="005C56B8"/>
    <w:rsid w:val="005C581D"/>
    <w:rsid w:val="005C6A77"/>
    <w:rsid w:val="005C7216"/>
    <w:rsid w:val="005D30A3"/>
    <w:rsid w:val="005D4D7A"/>
    <w:rsid w:val="005D596C"/>
    <w:rsid w:val="005E146B"/>
    <w:rsid w:val="005E4F98"/>
    <w:rsid w:val="005E5568"/>
    <w:rsid w:val="005F0F1B"/>
    <w:rsid w:val="005F1292"/>
    <w:rsid w:val="005F1971"/>
    <w:rsid w:val="005F4D2C"/>
    <w:rsid w:val="005F4DA6"/>
    <w:rsid w:val="005F57CD"/>
    <w:rsid w:val="005F6B9A"/>
    <w:rsid w:val="005F6DBC"/>
    <w:rsid w:val="005F6F92"/>
    <w:rsid w:val="005F7F70"/>
    <w:rsid w:val="00600765"/>
    <w:rsid w:val="00601201"/>
    <w:rsid w:val="00603048"/>
    <w:rsid w:val="00603535"/>
    <w:rsid w:val="006063FD"/>
    <w:rsid w:val="00607FF1"/>
    <w:rsid w:val="0061096B"/>
    <w:rsid w:val="00611881"/>
    <w:rsid w:val="00611D86"/>
    <w:rsid w:val="006138B2"/>
    <w:rsid w:val="006159C4"/>
    <w:rsid w:val="00615BD0"/>
    <w:rsid w:val="00617935"/>
    <w:rsid w:val="006201D8"/>
    <w:rsid w:val="00622B4E"/>
    <w:rsid w:val="00623E47"/>
    <w:rsid w:val="00626BAB"/>
    <w:rsid w:val="00627705"/>
    <w:rsid w:val="00632455"/>
    <w:rsid w:val="006330CF"/>
    <w:rsid w:val="0063320C"/>
    <w:rsid w:val="00633A41"/>
    <w:rsid w:val="006343A3"/>
    <w:rsid w:val="00636FC3"/>
    <w:rsid w:val="006416BA"/>
    <w:rsid w:val="006427D2"/>
    <w:rsid w:val="006430A7"/>
    <w:rsid w:val="006443E5"/>
    <w:rsid w:val="0064518A"/>
    <w:rsid w:val="00650FB7"/>
    <w:rsid w:val="006530EA"/>
    <w:rsid w:val="00654716"/>
    <w:rsid w:val="006556AA"/>
    <w:rsid w:val="006562AB"/>
    <w:rsid w:val="00656E51"/>
    <w:rsid w:val="00657088"/>
    <w:rsid w:val="00663D5C"/>
    <w:rsid w:val="006655BC"/>
    <w:rsid w:val="006665BA"/>
    <w:rsid w:val="00666B60"/>
    <w:rsid w:val="00667C9D"/>
    <w:rsid w:val="00670032"/>
    <w:rsid w:val="00670805"/>
    <w:rsid w:val="00670A9A"/>
    <w:rsid w:val="0067253E"/>
    <w:rsid w:val="00673360"/>
    <w:rsid w:val="00673B72"/>
    <w:rsid w:val="0067411E"/>
    <w:rsid w:val="00676B80"/>
    <w:rsid w:val="00676E45"/>
    <w:rsid w:val="00676F21"/>
    <w:rsid w:val="00683109"/>
    <w:rsid w:val="0068556E"/>
    <w:rsid w:val="00686E38"/>
    <w:rsid w:val="00686F87"/>
    <w:rsid w:val="0069485F"/>
    <w:rsid w:val="00696359"/>
    <w:rsid w:val="0069763A"/>
    <w:rsid w:val="006A1031"/>
    <w:rsid w:val="006A3510"/>
    <w:rsid w:val="006A4136"/>
    <w:rsid w:val="006A5072"/>
    <w:rsid w:val="006A5651"/>
    <w:rsid w:val="006A67B9"/>
    <w:rsid w:val="006A6DF2"/>
    <w:rsid w:val="006A7D9A"/>
    <w:rsid w:val="006B118B"/>
    <w:rsid w:val="006B1E1A"/>
    <w:rsid w:val="006B2EE7"/>
    <w:rsid w:val="006B73E4"/>
    <w:rsid w:val="006B75D7"/>
    <w:rsid w:val="006B7CCC"/>
    <w:rsid w:val="006C15B6"/>
    <w:rsid w:val="006C330F"/>
    <w:rsid w:val="006C3F19"/>
    <w:rsid w:val="006C64DF"/>
    <w:rsid w:val="006C74F9"/>
    <w:rsid w:val="006D033E"/>
    <w:rsid w:val="006D10EB"/>
    <w:rsid w:val="006D11BB"/>
    <w:rsid w:val="006D1D0B"/>
    <w:rsid w:val="006D2C92"/>
    <w:rsid w:val="006D53FA"/>
    <w:rsid w:val="006D56F5"/>
    <w:rsid w:val="006D79A7"/>
    <w:rsid w:val="006E00C3"/>
    <w:rsid w:val="006E1E14"/>
    <w:rsid w:val="006E3148"/>
    <w:rsid w:val="006E3901"/>
    <w:rsid w:val="006E7526"/>
    <w:rsid w:val="006F33CA"/>
    <w:rsid w:val="006F4225"/>
    <w:rsid w:val="006F7304"/>
    <w:rsid w:val="007047F9"/>
    <w:rsid w:val="00706282"/>
    <w:rsid w:val="00706DE5"/>
    <w:rsid w:val="0071022F"/>
    <w:rsid w:val="0071027C"/>
    <w:rsid w:val="00713798"/>
    <w:rsid w:val="007146BB"/>
    <w:rsid w:val="007150F3"/>
    <w:rsid w:val="0071617E"/>
    <w:rsid w:val="0071635A"/>
    <w:rsid w:val="00720BA4"/>
    <w:rsid w:val="0072232F"/>
    <w:rsid w:val="00722BD3"/>
    <w:rsid w:val="00723203"/>
    <w:rsid w:val="0072349F"/>
    <w:rsid w:val="00735A3A"/>
    <w:rsid w:val="00735E3B"/>
    <w:rsid w:val="00736B16"/>
    <w:rsid w:val="00744511"/>
    <w:rsid w:val="00745BD1"/>
    <w:rsid w:val="00745CD7"/>
    <w:rsid w:val="007516D3"/>
    <w:rsid w:val="007521BD"/>
    <w:rsid w:val="007547B9"/>
    <w:rsid w:val="00755677"/>
    <w:rsid w:val="00757124"/>
    <w:rsid w:val="00760F7A"/>
    <w:rsid w:val="007617D1"/>
    <w:rsid w:val="00761803"/>
    <w:rsid w:val="00765117"/>
    <w:rsid w:val="0076719B"/>
    <w:rsid w:val="00767BDB"/>
    <w:rsid w:val="00780069"/>
    <w:rsid w:val="00782E78"/>
    <w:rsid w:val="00786184"/>
    <w:rsid w:val="007861EC"/>
    <w:rsid w:val="0079126F"/>
    <w:rsid w:val="00795618"/>
    <w:rsid w:val="00795E8F"/>
    <w:rsid w:val="00797A4A"/>
    <w:rsid w:val="007A3A48"/>
    <w:rsid w:val="007A49D8"/>
    <w:rsid w:val="007A4E9F"/>
    <w:rsid w:val="007A554C"/>
    <w:rsid w:val="007A56B7"/>
    <w:rsid w:val="007A6278"/>
    <w:rsid w:val="007A63B3"/>
    <w:rsid w:val="007B120F"/>
    <w:rsid w:val="007B2095"/>
    <w:rsid w:val="007B2DFA"/>
    <w:rsid w:val="007B3DB7"/>
    <w:rsid w:val="007B5DAC"/>
    <w:rsid w:val="007B7434"/>
    <w:rsid w:val="007B7CDE"/>
    <w:rsid w:val="007C13A3"/>
    <w:rsid w:val="007C18AC"/>
    <w:rsid w:val="007C1924"/>
    <w:rsid w:val="007C1C29"/>
    <w:rsid w:val="007C4569"/>
    <w:rsid w:val="007C5067"/>
    <w:rsid w:val="007C5FB6"/>
    <w:rsid w:val="007D3A96"/>
    <w:rsid w:val="007D494B"/>
    <w:rsid w:val="007E13CF"/>
    <w:rsid w:val="007E3B76"/>
    <w:rsid w:val="007E45D4"/>
    <w:rsid w:val="007E6203"/>
    <w:rsid w:val="007F2BCF"/>
    <w:rsid w:val="007F31AA"/>
    <w:rsid w:val="007F4467"/>
    <w:rsid w:val="00800982"/>
    <w:rsid w:val="00800B43"/>
    <w:rsid w:val="00801115"/>
    <w:rsid w:val="00801513"/>
    <w:rsid w:val="0080424C"/>
    <w:rsid w:val="0080631E"/>
    <w:rsid w:val="00810041"/>
    <w:rsid w:val="00810E5C"/>
    <w:rsid w:val="0081105B"/>
    <w:rsid w:val="0081150E"/>
    <w:rsid w:val="008118ED"/>
    <w:rsid w:val="008137BB"/>
    <w:rsid w:val="00815705"/>
    <w:rsid w:val="008158FD"/>
    <w:rsid w:val="00815FCB"/>
    <w:rsid w:val="00817BD0"/>
    <w:rsid w:val="00822601"/>
    <w:rsid w:val="008257E6"/>
    <w:rsid w:val="00826C34"/>
    <w:rsid w:val="0083053E"/>
    <w:rsid w:val="00834435"/>
    <w:rsid w:val="0083638E"/>
    <w:rsid w:val="008365A4"/>
    <w:rsid w:val="00841AF8"/>
    <w:rsid w:val="00842358"/>
    <w:rsid w:val="00842983"/>
    <w:rsid w:val="008437FD"/>
    <w:rsid w:val="00844137"/>
    <w:rsid w:val="0084449F"/>
    <w:rsid w:val="00845FE4"/>
    <w:rsid w:val="008478B3"/>
    <w:rsid w:val="0085053E"/>
    <w:rsid w:val="0085319A"/>
    <w:rsid w:val="00853B15"/>
    <w:rsid w:val="00854B8A"/>
    <w:rsid w:val="008571AE"/>
    <w:rsid w:val="00857DC8"/>
    <w:rsid w:val="008610CE"/>
    <w:rsid w:val="00862247"/>
    <w:rsid w:val="0086398F"/>
    <w:rsid w:val="00864130"/>
    <w:rsid w:val="008716F6"/>
    <w:rsid w:val="0087286E"/>
    <w:rsid w:val="008729E5"/>
    <w:rsid w:val="0087303E"/>
    <w:rsid w:val="00873A8A"/>
    <w:rsid w:val="00874BF3"/>
    <w:rsid w:val="0087575A"/>
    <w:rsid w:val="00877C6C"/>
    <w:rsid w:val="00881F64"/>
    <w:rsid w:val="00882895"/>
    <w:rsid w:val="00884713"/>
    <w:rsid w:val="0088672E"/>
    <w:rsid w:val="00890C5B"/>
    <w:rsid w:val="00891099"/>
    <w:rsid w:val="00891236"/>
    <w:rsid w:val="00892FB2"/>
    <w:rsid w:val="00893A35"/>
    <w:rsid w:val="00893D6C"/>
    <w:rsid w:val="0089696A"/>
    <w:rsid w:val="00896A3D"/>
    <w:rsid w:val="008970CC"/>
    <w:rsid w:val="008977D2"/>
    <w:rsid w:val="008A3BE9"/>
    <w:rsid w:val="008A3D97"/>
    <w:rsid w:val="008A57C3"/>
    <w:rsid w:val="008A5845"/>
    <w:rsid w:val="008B0A02"/>
    <w:rsid w:val="008B197A"/>
    <w:rsid w:val="008B2237"/>
    <w:rsid w:val="008B400D"/>
    <w:rsid w:val="008C4B3C"/>
    <w:rsid w:val="008C627D"/>
    <w:rsid w:val="008C6D58"/>
    <w:rsid w:val="008C7108"/>
    <w:rsid w:val="008D3945"/>
    <w:rsid w:val="008D57FC"/>
    <w:rsid w:val="008D588D"/>
    <w:rsid w:val="008E43F5"/>
    <w:rsid w:val="008F1E22"/>
    <w:rsid w:val="008F26F7"/>
    <w:rsid w:val="008F4227"/>
    <w:rsid w:val="008F488F"/>
    <w:rsid w:val="008F4EF3"/>
    <w:rsid w:val="008F5756"/>
    <w:rsid w:val="008F71EC"/>
    <w:rsid w:val="009005D7"/>
    <w:rsid w:val="00901CE4"/>
    <w:rsid w:val="009022AE"/>
    <w:rsid w:val="00904968"/>
    <w:rsid w:val="00907172"/>
    <w:rsid w:val="0091061D"/>
    <w:rsid w:val="00910C67"/>
    <w:rsid w:val="00912881"/>
    <w:rsid w:val="00913FAE"/>
    <w:rsid w:val="0091667B"/>
    <w:rsid w:val="009257E8"/>
    <w:rsid w:val="00930847"/>
    <w:rsid w:val="009314A8"/>
    <w:rsid w:val="0093242C"/>
    <w:rsid w:val="00932E54"/>
    <w:rsid w:val="009362F1"/>
    <w:rsid w:val="00940CAB"/>
    <w:rsid w:val="00940D56"/>
    <w:rsid w:val="00942D11"/>
    <w:rsid w:val="00942EF7"/>
    <w:rsid w:val="00943E92"/>
    <w:rsid w:val="009454A0"/>
    <w:rsid w:val="00945A21"/>
    <w:rsid w:val="00945C8E"/>
    <w:rsid w:val="00947EB1"/>
    <w:rsid w:val="00947EEC"/>
    <w:rsid w:val="00951200"/>
    <w:rsid w:val="0095206E"/>
    <w:rsid w:val="009542B7"/>
    <w:rsid w:val="00954720"/>
    <w:rsid w:val="009568FD"/>
    <w:rsid w:val="009604AB"/>
    <w:rsid w:val="00962638"/>
    <w:rsid w:val="00962CC8"/>
    <w:rsid w:val="00963163"/>
    <w:rsid w:val="00965307"/>
    <w:rsid w:val="00967130"/>
    <w:rsid w:val="0096746A"/>
    <w:rsid w:val="00971347"/>
    <w:rsid w:val="009718F0"/>
    <w:rsid w:val="00973284"/>
    <w:rsid w:val="009732DF"/>
    <w:rsid w:val="00973707"/>
    <w:rsid w:val="00973E66"/>
    <w:rsid w:val="0097510E"/>
    <w:rsid w:val="00975D3B"/>
    <w:rsid w:val="0098118E"/>
    <w:rsid w:val="009814F4"/>
    <w:rsid w:val="00981FB2"/>
    <w:rsid w:val="00985168"/>
    <w:rsid w:val="00990F22"/>
    <w:rsid w:val="00991638"/>
    <w:rsid w:val="00992A26"/>
    <w:rsid w:val="00992EA1"/>
    <w:rsid w:val="009933D3"/>
    <w:rsid w:val="00994148"/>
    <w:rsid w:val="009949A8"/>
    <w:rsid w:val="009968DD"/>
    <w:rsid w:val="00996C74"/>
    <w:rsid w:val="009970B6"/>
    <w:rsid w:val="009971B5"/>
    <w:rsid w:val="00997BFE"/>
    <w:rsid w:val="00997C65"/>
    <w:rsid w:val="009A58A4"/>
    <w:rsid w:val="009A7E0A"/>
    <w:rsid w:val="009B0D67"/>
    <w:rsid w:val="009D202F"/>
    <w:rsid w:val="009D48CE"/>
    <w:rsid w:val="009D5FE9"/>
    <w:rsid w:val="009D60F8"/>
    <w:rsid w:val="009D7924"/>
    <w:rsid w:val="009E113C"/>
    <w:rsid w:val="009E1581"/>
    <w:rsid w:val="009E2DA6"/>
    <w:rsid w:val="009E389C"/>
    <w:rsid w:val="009E6077"/>
    <w:rsid w:val="009F228B"/>
    <w:rsid w:val="009F30A4"/>
    <w:rsid w:val="00A0296E"/>
    <w:rsid w:val="00A02BEE"/>
    <w:rsid w:val="00A02C08"/>
    <w:rsid w:val="00A02D7B"/>
    <w:rsid w:val="00A06C28"/>
    <w:rsid w:val="00A0789C"/>
    <w:rsid w:val="00A10A02"/>
    <w:rsid w:val="00A12F3A"/>
    <w:rsid w:val="00A13AB3"/>
    <w:rsid w:val="00A1518D"/>
    <w:rsid w:val="00A160F2"/>
    <w:rsid w:val="00A2248D"/>
    <w:rsid w:val="00A24335"/>
    <w:rsid w:val="00A24EFE"/>
    <w:rsid w:val="00A26276"/>
    <w:rsid w:val="00A26845"/>
    <w:rsid w:val="00A27AD2"/>
    <w:rsid w:val="00A30E87"/>
    <w:rsid w:val="00A327F3"/>
    <w:rsid w:val="00A34656"/>
    <w:rsid w:val="00A4293E"/>
    <w:rsid w:val="00A43769"/>
    <w:rsid w:val="00A44E8B"/>
    <w:rsid w:val="00A4665F"/>
    <w:rsid w:val="00A4741F"/>
    <w:rsid w:val="00A505D4"/>
    <w:rsid w:val="00A6111A"/>
    <w:rsid w:val="00A612DF"/>
    <w:rsid w:val="00A61AAE"/>
    <w:rsid w:val="00A63AF3"/>
    <w:rsid w:val="00A71CA3"/>
    <w:rsid w:val="00A7385A"/>
    <w:rsid w:val="00A747A4"/>
    <w:rsid w:val="00A7558F"/>
    <w:rsid w:val="00A76BA3"/>
    <w:rsid w:val="00A80894"/>
    <w:rsid w:val="00A82056"/>
    <w:rsid w:val="00A8504D"/>
    <w:rsid w:val="00A918CC"/>
    <w:rsid w:val="00A91D86"/>
    <w:rsid w:val="00A930EB"/>
    <w:rsid w:val="00AA070F"/>
    <w:rsid w:val="00AA1D2A"/>
    <w:rsid w:val="00AA262C"/>
    <w:rsid w:val="00AA585E"/>
    <w:rsid w:val="00AB1CBB"/>
    <w:rsid w:val="00AB3579"/>
    <w:rsid w:val="00AB4B47"/>
    <w:rsid w:val="00AB5726"/>
    <w:rsid w:val="00AB76C0"/>
    <w:rsid w:val="00AC3D46"/>
    <w:rsid w:val="00AC4136"/>
    <w:rsid w:val="00AC77E1"/>
    <w:rsid w:val="00AD065F"/>
    <w:rsid w:val="00AD0FAB"/>
    <w:rsid w:val="00AD1415"/>
    <w:rsid w:val="00AD2B70"/>
    <w:rsid w:val="00AD40CF"/>
    <w:rsid w:val="00AD555E"/>
    <w:rsid w:val="00AD7F42"/>
    <w:rsid w:val="00AE0EE7"/>
    <w:rsid w:val="00AE18AE"/>
    <w:rsid w:val="00AE3486"/>
    <w:rsid w:val="00AE373A"/>
    <w:rsid w:val="00AE38D3"/>
    <w:rsid w:val="00AE3AC5"/>
    <w:rsid w:val="00AE5489"/>
    <w:rsid w:val="00AE5668"/>
    <w:rsid w:val="00AF2BEF"/>
    <w:rsid w:val="00AF2D58"/>
    <w:rsid w:val="00AF3EEE"/>
    <w:rsid w:val="00AF5B9A"/>
    <w:rsid w:val="00AF7586"/>
    <w:rsid w:val="00AF7CB5"/>
    <w:rsid w:val="00B00321"/>
    <w:rsid w:val="00B00A43"/>
    <w:rsid w:val="00B055D2"/>
    <w:rsid w:val="00B05C92"/>
    <w:rsid w:val="00B07C1F"/>
    <w:rsid w:val="00B10040"/>
    <w:rsid w:val="00B10106"/>
    <w:rsid w:val="00B137B9"/>
    <w:rsid w:val="00B13FE0"/>
    <w:rsid w:val="00B16990"/>
    <w:rsid w:val="00B20D62"/>
    <w:rsid w:val="00B20E62"/>
    <w:rsid w:val="00B220D0"/>
    <w:rsid w:val="00B23D4C"/>
    <w:rsid w:val="00B26BF7"/>
    <w:rsid w:val="00B26F66"/>
    <w:rsid w:val="00B2767D"/>
    <w:rsid w:val="00B30319"/>
    <w:rsid w:val="00B31230"/>
    <w:rsid w:val="00B33CF3"/>
    <w:rsid w:val="00B3418D"/>
    <w:rsid w:val="00B35613"/>
    <w:rsid w:val="00B3619D"/>
    <w:rsid w:val="00B41D0B"/>
    <w:rsid w:val="00B42EC9"/>
    <w:rsid w:val="00B443CC"/>
    <w:rsid w:val="00B45C23"/>
    <w:rsid w:val="00B470A6"/>
    <w:rsid w:val="00B54489"/>
    <w:rsid w:val="00B55CCF"/>
    <w:rsid w:val="00B5762B"/>
    <w:rsid w:val="00B63186"/>
    <w:rsid w:val="00B64564"/>
    <w:rsid w:val="00B64C2E"/>
    <w:rsid w:val="00B64EA7"/>
    <w:rsid w:val="00B64ECE"/>
    <w:rsid w:val="00B64FAB"/>
    <w:rsid w:val="00B65B16"/>
    <w:rsid w:val="00B65D59"/>
    <w:rsid w:val="00B6671E"/>
    <w:rsid w:val="00B6692A"/>
    <w:rsid w:val="00B67844"/>
    <w:rsid w:val="00B67F0A"/>
    <w:rsid w:val="00B70D5B"/>
    <w:rsid w:val="00B71897"/>
    <w:rsid w:val="00B72E84"/>
    <w:rsid w:val="00B74327"/>
    <w:rsid w:val="00B7761E"/>
    <w:rsid w:val="00B77E9A"/>
    <w:rsid w:val="00B80809"/>
    <w:rsid w:val="00B826C3"/>
    <w:rsid w:val="00B83183"/>
    <w:rsid w:val="00B8377D"/>
    <w:rsid w:val="00B84296"/>
    <w:rsid w:val="00B843E0"/>
    <w:rsid w:val="00B85FEA"/>
    <w:rsid w:val="00B87D57"/>
    <w:rsid w:val="00B919B7"/>
    <w:rsid w:val="00B92707"/>
    <w:rsid w:val="00B92919"/>
    <w:rsid w:val="00B96F9E"/>
    <w:rsid w:val="00B97598"/>
    <w:rsid w:val="00BA0B97"/>
    <w:rsid w:val="00BA0C50"/>
    <w:rsid w:val="00BA3E10"/>
    <w:rsid w:val="00BA4F0D"/>
    <w:rsid w:val="00BA5EB3"/>
    <w:rsid w:val="00BA7F59"/>
    <w:rsid w:val="00BB0D82"/>
    <w:rsid w:val="00BB1256"/>
    <w:rsid w:val="00BB3B4D"/>
    <w:rsid w:val="00BB4724"/>
    <w:rsid w:val="00BB5620"/>
    <w:rsid w:val="00BB6F9C"/>
    <w:rsid w:val="00BB73CE"/>
    <w:rsid w:val="00BC0486"/>
    <w:rsid w:val="00BC2450"/>
    <w:rsid w:val="00BC2D61"/>
    <w:rsid w:val="00BC2EE3"/>
    <w:rsid w:val="00BC5C80"/>
    <w:rsid w:val="00BC6BFA"/>
    <w:rsid w:val="00BD0F97"/>
    <w:rsid w:val="00BD2B5D"/>
    <w:rsid w:val="00BD382A"/>
    <w:rsid w:val="00BD3F3D"/>
    <w:rsid w:val="00BD6C1A"/>
    <w:rsid w:val="00BE0D50"/>
    <w:rsid w:val="00BE1277"/>
    <w:rsid w:val="00BE3E1D"/>
    <w:rsid w:val="00BE4451"/>
    <w:rsid w:val="00BE4D0C"/>
    <w:rsid w:val="00BE69E6"/>
    <w:rsid w:val="00BE6C4D"/>
    <w:rsid w:val="00BE7781"/>
    <w:rsid w:val="00BE7870"/>
    <w:rsid w:val="00BE7DAF"/>
    <w:rsid w:val="00BF31FA"/>
    <w:rsid w:val="00BF4369"/>
    <w:rsid w:val="00BF4DE0"/>
    <w:rsid w:val="00BF778B"/>
    <w:rsid w:val="00C0058A"/>
    <w:rsid w:val="00C03E1C"/>
    <w:rsid w:val="00C143A5"/>
    <w:rsid w:val="00C165D4"/>
    <w:rsid w:val="00C16B1A"/>
    <w:rsid w:val="00C204EE"/>
    <w:rsid w:val="00C20608"/>
    <w:rsid w:val="00C20A87"/>
    <w:rsid w:val="00C20FD5"/>
    <w:rsid w:val="00C241E0"/>
    <w:rsid w:val="00C242C8"/>
    <w:rsid w:val="00C2434E"/>
    <w:rsid w:val="00C2456E"/>
    <w:rsid w:val="00C24887"/>
    <w:rsid w:val="00C25071"/>
    <w:rsid w:val="00C267ED"/>
    <w:rsid w:val="00C26FA9"/>
    <w:rsid w:val="00C26FE5"/>
    <w:rsid w:val="00C31F27"/>
    <w:rsid w:val="00C334A6"/>
    <w:rsid w:val="00C34E24"/>
    <w:rsid w:val="00C358B0"/>
    <w:rsid w:val="00C36976"/>
    <w:rsid w:val="00C40AF2"/>
    <w:rsid w:val="00C42684"/>
    <w:rsid w:val="00C44489"/>
    <w:rsid w:val="00C44D66"/>
    <w:rsid w:val="00C46E2E"/>
    <w:rsid w:val="00C55173"/>
    <w:rsid w:val="00C555A7"/>
    <w:rsid w:val="00C62F4D"/>
    <w:rsid w:val="00C636DF"/>
    <w:rsid w:val="00C6423E"/>
    <w:rsid w:val="00C672E8"/>
    <w:rsid w:val="00C67F65"/>
    <w:rsid w:val="00C72295"/>
    <w:rsid w:val="00C7285A"/>
    <w:rsid w:val="00C732CF"/>
    <w:rsid w:val="00C76B75"/>
    <w:rsid w:val="00C777C5"/>
    <w:rsid w:val="00C77EC4"/>
    <w:rsid w:val="00C77EE7"/>
    <w:rsid w:val="00C8131B"/>
    <w:rsid w:val="00C82784"/>
    <w:rsid w:val="00C82A4C"/>
    <w:rsid w:val="00C84879"/>
    <w:rsid w:val="00C86D47"/>
    <w:rsid w:val="00C90E9F"/>
    <w:rsid w:val="00C9135F"/>
    <w:rsid w:val="00C94980"/>
    <w:rsid w:val="00C964CF"/>
    <w:rsid w:val="00CA1A7D"/>
    <w:rsid w:val="00CA21D8"/>
    <w:rsid w:val="00CA32BD"/>
    <w:rsid w:val="00CA6E8E"/>
    <w:rsid w:val="00CA7577"/>
    <w:rsid w:val="00CB2CFE"/>
    <w:rsid w:val="00CB3EA0"/>
    <w:rsid w:val="00CB4958"/>
    <w:rsid w:val="00CB7A5C"/>
    <w:rsid w:val="00CB7D6F"/>
    <w:rsid w:val="00CC2554"/>
    <w:rsid w:val="00CC2AD5"/>
    <w:rsid w:val="00CC3980"/>
    <w:rsid w:val="00CC3C1F"/>
    <w:rsid w:val="00CC6D24"/>
    <w:rsid w:val="00CD0776"/>
    <w:rsid w:val="00CD19B2"/>
    <w:rsid w:val="00CD2700"/>
    <w:rsid w:val="00CD73BE"/>
    <w:rsid w:val="00CD75C1"/>
    <w:rsid w:val="00CE1439"/>
    <w:rsid w:val="00CE23A5"/>
    <w:rsid w:val="00CE4804"/>
    <w:rsid w:val="00CE57E2"/>
    <w:rsid w:val="00CE714C"/>
    <w:rsid w:val="00CF0C0C"/>
    <w:rsid w:val="00CF24BF"/>
    <w:rsid w:val="00CF3D8D"/>
    <w:rsid w:val="00CF3E1F"/>
    <w:rsid w:val="00CF7BDC"/>
    <w:rsid w:val="00CF7D36"/>
    <w:rsid w:val="00D01475"/>
    <w:rsid w:val="00D02EB0"/>
    <w:rsid w:val="00D038C9"/>
    <w:rsid w:val="00D04C94"/>
    <w:rsid w:val="00D06A79"/>
    <w:rsid w:val="00D10331"/>
    <w:rsid w:val="00D11EF7"/>
    <w:rsid w:val="00D13E9A"/>
    <w:rsid w:val="00D146C2"/>
    <w:rsid w:val="00D16B66"/>
    <w:rsid w:val="00D209D2"/>
    <w:rsid w:val="00D20E93"/>
    <w:rsid w:val="00D21269"/>
    <w:rsid w:val="00D2192A"/>
    <w:rsid w:val="00D220B7"/>
    <w:rsid w:val="00D250B5"/>
    <w:rsid w:val="00D2614D"/>
    <w:rsid w:val="00D320E1"/>
    <w:rsid w:val="00D328C0"/>
    <w:rsid w:val="00D32AAF"/>
    <w:rsid w:val="00D37615"/>
    <w:rsid w:val="00D37BD8"/>
    <w:rsid w:val="00D45B26"/>
    <w:rsid w:val="00D46C8A"/>
    <w:rsid w:val="00D47D52"/>
    <w:rsid w:val="00D47DCA"/>
    <w:rsid w:val="00D50408"/>
    <w:rsid w:val="00D53A14"/>
    <w:rsid w:val="00D54AD3"/>
    <w:rsid w:val="00D556B0"/>
    <w:rsid w:val="00D56055"/>
    <w:rsid w:val="00D56BD5"/>
    <w:rsid w:val="00D57C90"/>
    <w:rsid w:val="00D6064D"/>
    <w:rsid w:val="00D6068B"/>
    <w:rsid w:val="00D6222C"/>
    <w:rsid w:val="00D62E81"/>
    <w:rsid w:val="00D6775C"/>
    <w:rsid w:val="00D70E85"/>
    <w:rsid w:val="00D745A0"/>
    <w:rsid w:val="00D74F12"/>
    <w:rsid w:val="00D75AA7"/>
    <w:rsid w:val="00D80864"/>
    <w:rsid w:val="00D818DA"/>
    <w:rsid w:val="00D81C7F"/>
    <w:rsid w:val="00D83F46"/>
    <w:rsid w:val="00D85BD0"/>
    <w:rsid w:val="00D8623F"/>
    <w:rsid w:val="00D952D9"/>
    <w:rsid w:val="00D95ACF"/>
    <w:rsid w:val="00D965B3"/>
    <w:rsid w:val="00D96C61"/>
    <w:rsid w:val="00DA32D7"/>
    <w:rsid w:val="00DA4F71"/>
    <w:rsid w:val="00DA5C6E"/>
    <w:rsid w:val="00DA75E7"/>
    <w:rsid w:val="00DA7B2D"/>
    <w:rsid w:val="00DB08A2"/>
    <w:rsid w:val="00DB0A56"/>
    <w:rsid w:val="00DB0FEB"/>
    <w:rsid w:val="00DB21DB"/>
    <w:rsid w:val="00DB23DC"/>
    <w:rsid w:val="00DB66E3"/>
    <w:rsid w:val="00DB7D8B"/>
    <w:rsid w:val="00DC0834"/>
    <w:rsid w:val="00DC2F8D"/>
    <w:rsid w:val="00DC35F0"/>
    <w:rsid w:val="00DC41D7"/>
    <w:rsid w:val="00DD32D5"/>
    <w:rsid w:val="00DD402D"/>
    <w:rsid w:val="00DD4151"/>
    <w:rsid w:val="00DD5D05"/>
    <w:rsid w:val="00DE2B27"/>
    <w:rsid w:val="00DE6210"/>
    <w:rsid w:val="00DF0710"/>
    <w:rsid w:val="00DF1355"/>
    <w:rsid w:val="00DF176D"/>
    <w:rsid w:val="00DF21D6"/>
    <w:rsid w:val="00DF229C"/>
    <w:rsid w:val="00DF6ACB"/>
    <w:rsid w:val="00E001E8"/>
    <w:rsid w:val="00E048EE"/>
    <w:rsid w:val="00E073CF"/>
    <w:rsid w:val="00E109BF"/>
    <w:rsid w:val="00E12842"/>
    <w:rsid w:val="00E1392B"/>
    <w:rsid w:val="00E154A3"/>
    <w:rsid w:val="00E207DC"/>
    <w:rsid w:val="00E212CF"/>
    <w:rsid w:val="00E22AD4"/>
    <w:rsid w:val="00E244A9"/>
    <w:rsid w:val="00E31436"/>
    <w:rsid w:val="00E34903"/>
    <w:rsid w:val="00E41308"/>
    <w:rsid w:val="00E41923"/>
    <w:rsid w:val="00E439CE"/>
    <w:rsid w:val="00E46386"/>
    <w:rsid w:val="00E46CE4"/>
    <w:rsid w:val="00E47369"/>
    <w:rsid w:val="00E47A4D"/>
    <w:rsid w:val="00E50E24"/>
    <w:rsid w:val="00E51774"/>
    <w:rsid w:val="00E524DB"/>
    <w:rsid w:val="00E53CF3"/>
    <w:rsid w:val="00E54182"/>
    <w:rsid w:val="00E56029"/>
    <w:rsid w:val="00E57783"/>
    <w:rsid w:val="00E61BDE"/>
    <w:rsid w:val="00E63C66"/>
    <w:rsid w:val="00E6464B"/>
    <w:rsid w:val="00E659E6"/>
    <w:rsid w:val="00E670D3"/>
    <w:rsid w:val="00E706A6"/>
    <w:rsid w:val="00E7440B"/>
    <w:rsid w:val="00E7767E"/>
    <w:rsid w:val="00E77901"/>
    <w:rsid w:val="00E8212D"/>
    <w:rsid w:val="00E839BC"/>
    <w:rsid w:val="00E84A5C"/>
    <w:rsid w:val="00E87CB7"/>
    <w:rsid w:val="00E9011D"/>
    <w:rsid w:val="00E91C82"/>
    <w:rsid w:val="00E95877"/>
    <w:rsid w:val="00E96887"/>
    <w:rsid w:val="00EA21D0"/>
    <w:rsid w:val="00EA63C0"/>
    <w:rsid w:val="00EB0CF4"/>
    <w:rsid w:val="00EB131F"/>
    <w:rsid w:val="00EB2933"/>
    <w:rsid w:val="00EB36FC"/>
    <w:rsid w:val="00EB382D"/>
    <w:rsid w:val="00EB3E8D"/>
    <w:rsid w:val="00EB4004"/>
    <w:rsid w:val="00EB64E6"/>
    <w:rsid w:val="00EC0D45"/>
    <w:rsid w:val="00EC134E"/>
    <w:rsid w:val="00EC74EF"/>
    <w:rsid w:val="00EC7CF0"/>
    <w:rsid w:val="00ED0750"/>
    <w:rsid w:val="00ED51F0"/>
    <w:rsid w:val="00ED78DF"/>
    <w:rsid w:val="00ED7E36"/>
    <w:rsid w:val="00EE29BB"/>
    <w:rsid w:val="00EE3DB2"/>
    <w:rsid w:val="00EF03EE"/>
    <w:rsid w:val="00EF0541"/>
    <w:rsid w:val="00EF10F3"/>
    <w:rsid w:val="00EF1268"/>
    <w:rsid w:val="00EF3B94"/>
    <w:rsid w:val="00EF4CBC"/>
    <w:rsid w:val="00EF5AC4"/>
    <w:rsid w:val="00EF7338"/>
    <w:rsid w:val="00F042A7"/>
    <w:rsid w:val="00F1200D"/>
    <w:rsid w:val="00F122FD"/>
    <w:rsid w:val="00F12EB9"/>
    <w:rsid w:val="00F1388B"/>
    <w:rsid w:val="00F176FC"/>
    <w:rsid w:val="00F200F9"/>
    <w:rsid w:val="00F209E6"/>
    <w:rsid w:val="00F21460"/>
    <w:rsid w:val="00F22154"/>
    <w:rsid w:val="00F22BC6"/>
    <w:rsid w:val="00F254A8"/>
    <w:rsid w:val="00F26648"/>
    <w:rsid w:val="00F311BA"/>
    <w:rsid w:val="00F32480"/>
    <w:rsid w:val="00F349EC"/>
    <w:rsid w:val="00F376D3"/>
    <w:rsid w:val="00F411E6"/>
    <w:rsid w:val="00F43C53"/>
    <w:rsid w:val="00F46DD7"/>
    <w:rsid w:val="00F47314"/>
    <w:rsid w:val="00F47562"/>
    <w:rsid w:val="00F50BC0"/>
    <w:rsid w:val="00F50C1C"/>
    <w:rsid w:val="00F54933"/>
    <w:rsid w:val="00F62C06"/>
    <w:rsid w:val="00F655D0"/>
    <w:rsid w:val="00F726E9"/>
    <w:rsid w:val="00F72AE7"/>
    <w:rsid w:val="00F7650D"/>
    <w:rsid w:val="00F76565"/>
    <w:rsid w:val="00F8134D"/>
    <w:rsid w:val="00F855C8"/>
    <w:rsid w:val="00F8579E"/>
    <w:rsid w:val="00F86A27"/>
    <w:rsid w:val="00F93826"/>
    <w:rsid w:val="00F973B0"/>
    <w:rsid w:val="00F97815"/>
    <w:rsid w:val="00FA0064"/>
    <w:rsid w:val="00FA0D98"/>
    <w:rsid w:val="00FA2C93"/>
    <w:rsid w:val="00FA3ECD"/>
    <w:rsid w:val="00FA4772"/>
    <w:rsid w:val="00FA5EF0"/>
    <w:rsid w:val="00FA6436"/>
    <w:rsid w:val="00FA6576"/>
    <w:rsid w:val="00FB01CC"/>
    <w:rsid w:val="00FB41E9"/>
    <w:rsid w:val="00FB4F4F"/>
    <w:rsid w:val="00FB55CC"/>
    <w:rsid w:val="00FB7156"/>
    <w:rsid w:val="00FC21AA"/>
    <w:rsid w:val="00FC466D"/>
    <w:rsid w:val="00FC5135"/>
    <w:rsid w:val="00FC6D97"/>
    <w:rsid w:val="00FC6EF9"/>
    <w:rsid w:val="00FC7E20"/>
    <w:rsid w:val="00FD2417"/>
    <w:rsid w:val="00FD392E"/>
    <w:rsid w:val="00FD60D5"/>
    <w:rsid w:val="00FD72FD"/>
    <w:rsid w:val="00FE0D4E"/>
    <w:rsid w:val="00FE26CE"/>
    <w:rsid w:val="00FE316D"/>
    <w:rsid w:val="00FE3694"/>
    <w:rsid w:val="00FE47AC"/>
    <w:rsid w:val="00FE4B7C"/>
    <w:rsid w:val="00FE61CD"/>
    <w:rsid w:val="00FE73CD"/>
    <w:rsid w:val="00FF05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6"/>
        <o:r id="V:Rule2" type="connector" idref="#_x0000_s1048"/>
        <o:r id="V:Rule3" type="connector" idref="#_x0000_s1047"/>
        <o:r id="V:Rule4" type="connector" idref="#_x0000_s1049"/>
      </o:rules>
    </o:shapelayout>
  </w:shapeDefaults>
  <w:decimalSymbol w:val="."/>
  <w:listSeparator w:val=","/>
  <w15:docId w15:val="{9FF58870-A15E-4590-B38F-D179F0EEA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Calibri" w:cs="Times New Roman"/>
        <w:sz w:val="24"/>
        <w:szCs w:val="24"/>
        <w:lang w:val="en-AU" w:eastAsia="en-US" w:bidi="ar-SA"/>
      </w:rPr>
    </w:rPrDefault>
    <w:pPrDefault/>
  </w:docDefaults>
  <w:latentStyles w:defLockedState="0" w:defUIPriority="0" w:defSemiHidden="0" w:defUnhideWhenUsed="0" w:defQFormat="0" w:count="371">
    <w:lsdException w:name="heading 1" w:uiPriority="9"/>
    <w:lsdException w:name="heading 2" w:uiPriority="9"/>
    <w:lsdException w:name="heading 3" w:uiPriority="9"/>
    <w:lsdException w:name="heading 4" w:uiPriority="9"/>
    <w:lsdException w:name="heading 5"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3109"/>
    <w:rPr>
      <w:rFonts w:ascii="Arial" w:hAnsi="Arial"/>
      <w:color w:val="000000" w:themeColor="text1"/>
      <w:sz w:val="18"/>
    </w:rPr>
  </w:style>
  <w:style w:type="paragraph" w:styleId="Heading1">
    <w:name w:val="heading 1"/>
    <w:basedOn w:val="Normal"/>
    <w:next w:val="Normal"/>
    <w:link w:val="Heading1Char"/>
    <w:uiPriority w:val="9"/>
    <w:rsid w:val="0068310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BodyText"/>
    <w:link w:val="Heading2Char"/>
    <w:uiPriority w:val="9"/>
    <w:rsid w:val="00683109"/>
    <w:pPr>
      <w:numPr>
        <w:ilvl w:val="1"/>
        <w:numId w:val="9"/>
      </w:numPr>
      <w:tabs>
        <w:tab w:val="left" w:pos="397"/>
      </w:tabs>
      <w:spacing w:before="480" w:after="240"/>
      <w:outlineLvl w:val="1"/>
    </w:pPr>
    <w:rPr>
      <w:rFonts w:ascii="Arial Bold" w:hAnsi="Arial Bold" w:cs="Arial"/>
      <w:b/>
      <w:bCs/>
      <w:color w:val="FF6600"/>
      <w:kern w:val="32"/>
      <w:sz w:val="28"/>
    </w:rPr>
  </w:style>
  <w:style w:type="paragraph" w:styleId="Heading3">
    <w:name w:val="heading 3"/>
    <w:next w:val="BodyText"/>
    <w:link w:val="Heading3Char"/>
    <w:autoRedefine/>
    <w:uiPriority w:val="9"/>
    <w:rsid w:val="00D20E93"/>
    <w:pPr>
      <w:keepNext/>
      <w:tabs>
        <w:tab w:val="left" w:pos="794"/>
      </w:tabs>
      <w:spacing w:before="240" w:after="225"/>
      <w:ind w:left="-737"/>
      <w:outlineLvl w:val="2"/>
    </w:pPr>
    <w:rPr>
      <w:rFonts w:ascii="Arial Bold" w:hAnsi="Arial Bold" w:cs="Arial"/>
      <w:b/>
      <w:bCs/>
      <w:noProof/>
      <w:color w:val="FF6600"/>
      <w:szCs w:val="22"/>
    </w:rPr>
  </w:style>
  <w:style w:type="paragraph" w:styleId="Heading4">
    <w:name w:val="heading 4"/>
    <w:next w:val="BodyText"/>
    <w:link w:val="Heading4Char"/>
    <w:uiPriority w:val="9"/>
    <w:unhideWhenUsed/>
    <w:rsid w:val="00683109"/>
    <w:pPr>
      <w:keepNext/>
      <w:spacing w:before="240" w:after="60"/>
      <w:outlineLvl w:val="3"/>
    </w:pPr>
    <w:rPr>
      <w:rFonts w:asciiTheme="minorHAnsi" w:eastAsiaTheme="minorEastAsia" w:hAnsiTheme="minorHAnsi" w:cstheme="minorBidi"/>
      <w:b/>
      <w:bCs/>
      <w:color w:val="000000" w:themeColor="text1"/>
      <w:sz w:val="28"/>
      <w:szCs w:val="28"/>
    </w:rPr>
  </w:style>
  <w:style w:type="paragraph" w:styleId="Heading5">
    <w:name w:val="heading 5"/>
    <w:next w:val="BodyText"/>
    <w:link w:val="Heading5Char"/>
    <w:uiPriority w:val="9"/>
    <w:unhideWhenUsed/>
    <w:rsid w:val="00683109"/>
    <w:pPr>
      <w:spacing w:before="240" w:after="60"/>
      <w:outlineLvl w:val="4"/>
    </w:pPr>
    <w:rPr>
      <w:rFonts w:asciiTheme="minorHAnsi" w:eastAsiaTheme="minorEastAsia" w:hAnsiTheme="minorHAnsi" w:cstheme="minorBidi"/>
      <w:b/>
      <w:bCs/>
      <w:i/>
      <w:iCs/>
      <w:color w:val="000000" w:themeColor="text1"/>
      <w:sz w:val="26"/>
      <w:szCs w:val="26"/>
    </w:rPr>
  </w:style>
  <w:style w:type="paragraph" w:styleId="Heading6">
    <w:name w:val="heading 6"/>
    <w:basedOn w:val="Normal"/>
    <w:next w:val="Normal"/>
    <w:unhideWhenUsed/>
    <w:rsid w:val="00683109"/>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unhideWhenUsed/>
    <w:rsid w:val="00683109"/>
    <w:pPr>
      <w:spacing w:before="240" w:after="60"/>
      <w:outlineLvl w:val="6"/>
    </w:pPr>
    <w:rPr>
      <w:rFonts w:asciiTheme="minorHAnsi" w:eastAsiaTheme="minorEastAsia" w:hAnsiTheme="minorHAnsi" w:cstheme="minorBidi"/>
      <w:sz w:val="24"/>
    </w:rPr>
  </w:style>
  <w:style w:type="paragraph" w:styleId="Heading8">
    <w:name w:val="heading 8"/>
    <w:basedOn w:val="Normal"/>
    <w:next w:val="Normal"/>
    <w:unhideWhenUsed/>
    <w:rsid w:val="00683109"/>
    <w:pPr>
      <w:spacing w:before="240" w:after="60"/>
      <w:outlineLvl w:val="7"/>
    </w:pPr>
    <w:rPr>
      <w:rFonts w:asciiTheme="minorHAnsi" w:eastAsiaTheme="minorEastAsia" w:hAnsiTheme="minorHAnsi" w:cstheme="minorBidi"/>
      <w:i/>
      <w:iCs/>
      <w:sz w:val="24"/>
    </w:rPr>
  </w:style>
  <w:style w:type="paragraph" w:styleId="Heading9">
    <w:name w:val="heading 9"/>
    <w:basedOn w:val="Normal"/>
    <w:next w:val="Normal"/>
    <w:unhideWhenUsed/>
    <w:rsid w:val="00683109"/>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683109"/>
    <w:pPr>
      <w:tabs>
        <w:tab w:val="center" w:pos="4153"/>
        <w:tab w:val="right" w:pos="8306"/>
      </w:tabs>
      <w:ind w:left="-737"/>
    </w:pPr>
    <w:rPr>
      <w:color w:val="FFFFFF"/>
    </w:rPr>
  </w:style>
  <w:style w:type="paragraph" w:styleId="TOC1">
    <w:name w:val="toc 1"/>
    <w:basedOn w:val="Normal"/>
    <w:next w:val="Normal"/>
    <w:autoRedefine/>
    <w:uiPriority w:val="39"/>
    <w:unhideWhenUsed/>
    <w:qFormat/>
    <w:rsid w:val="00683109"/>
    <w:pPr>
      <w:tabs>
        <w:tab w:val="left" w:pos="450"/>
        <w:tab w:val="left" w:leader="dot" w:pos="8080"/>
      </w:tabs>
      <w:spacing w:before="120" w:after="120"/>
      <w:ind w:right="562"/>
    </w:pPr>
    <w:rPr>
      <w:rFonts w:asciiTheme="minorHAnsi" w:hAnsiTheme="minorHAnsi"/>
      <w:b/>
      <w:noProof/>
      <w:sz w:val="28"/>
      <w:szCs w:val="18"/>
      <w:u w:color="444744"/>
      <w:lang w:bidi="en-US"/>
    </w:rPr>
  </w:style>
  <w:style w:type="paragraph" w:styleId="Footer">
    <w:name w:val="footer"/>
    <w:basedOn w:val="Normal"/>
    <w:link w:val="FooterChar"/>
    <w:rsid w:val="00683109"/>
    <w:pPr>
      <w:tabs>
        <w:tab w:val="center" w:pos="4153"/>
        <w:tab w:val="right" w:pos="8306"/>
      </w:tabs>
    </w:pPr>
    <w:rPr>
      <w:sz w:val="14"/>
    </w:rPr>
  </w:style>
  <w:style w:type="paragraph" w:styleId="Title">
    <w:name w:val="Title"/>
    <w:basedOn w:val="Normal"/>
    <w:link w:val="TitleChar"/>
    <w:uiPriority w:val="10"/>
    <w:rsid w:val="00683109"/>
    <w:pPr>
      <w:spacing w:before="240" w:after="60"/>
      <w:jc w:val="center"/>
      <w:outlineLvl w:val="0"/>
    </w:pPr>
    <w:rPr>
      <w:rFonts w:asciiTheme="majorHAnsi" w:eastAsiaTheme="majorEastAsia" w:hAnsiTheme="majorHAnsi" w:cstheme="majorBidi"/>
      <w:b/>
      <w:bCs/>
      <w:kern w:val="28"/>
      <w:sz w:val="32"/>
      <w:szCs w:val="32"/>
    </w:rPr>
  </w:style>
  <w:style w:type="paragraph" w:styleId="BodyText">
    <w:name w:val="Body Text"/>
    <w:basedOn w:val="VGBasicText"/>
    <w:link w:val="BodyTextChar"/>
    <w:rsid w:val="00683109"/>
    <w:pPr>
      <w:spacing w:before="240" w:after="160"/>
      <w:ind w:left="288"/>
    </w:pPr>
    <w:rPr>
      <w:sz w:val="20"/>
    </w:rPr>
  </w:style>
  <w:style w:type="paragraph" w:customStyle="1" w:styleId="TableText">
    <w:name w:val="Table Text"/>
    <w:basedOn w:val="Normal"/>
    <w:rsid w:val="00683109"/>
    <w:pPr>
      <w:spacing w:before="120" w:after="120"/>
    </w:pPr>
  </w:style>
  <w:style w:type="paragraph" w:customStyle="1" w:styleId="TableTextCover">
    <w:name w:val="Table Text Cover"/>
    <w:basedOn w:val="TableText"/>
    <w:rsid w:val="00683109"/>
  </w:style>
  <w:style w:type="paragraph" w:styleId="TOCHeading">
    <w:name w:val="TOC Heading"/>
    <w:basedOn w:val="Heading1"/>
    <w:next w:val="Normal"/>
    <w:uiPriority w:val="39"/>
    <w:unhideWhenUsed/>
    <w:qFormat/>
    <w:rsid w:val="00683109"/>
    <w:pPr>
      <w:spacing w:line="276" w:lineRule="auto"/>
      <w:outlineLvl w:val="9"/>
    </w:pPr>
    <w:rPr>
      <w:lang w:val="en-US"/>
    </w:rPr>
  </w:style>
  <w:style w:type="paragraph" w:styleId="TOC2">
    <w:name w:val="toc 2"/>
    <w:basedOn w:val="Normal"/>
    <w:next w:val="Normal"/>
    <w:uiPriority w:val="39"/>
    <w:unhideWhenUsed/>
    <w:qFormat/>
    <w:rsid w:val="00683109"/>
    <w:pPr>
      <w:tabs>
        <w:tab w:val="left" w:pos="720"/>
        <w:tab w:val="left" w:leader="dot" w:pos="8080"/>
      </w:tabs>
      <w:spacing w:before="60" w:after="60"/>
      <w:ind w:left="187" w:right="562"/>
    </w:pPr>
    <w:rPr>
      <w:rFonts w:asciiTheme="minorHAnsi" w:hAnsiTheme="minorHAnsi"/>
      <w:noProof/>
      <w:sz w:val="22"/>
      <w:szCs w:val="18"/>
      <w:u w:color="444744"/>
      <w:lang w:bidi="en-US"/>
    </w:rPr>
  </w:style>
  <w:style w:type="paragraph" w:styleId="TOC3">
    <w:name w:val="toc 3"/>
    <w:basedOn w:val="TOC2"/>
    <w:next w:val="Normal"/>
    <w:uiPriority w:val="39"/>
    <w:unhideWhenUsed/>
    <w:qFormat/>
    <w:rsid w:val="00683109"/>
    <w:pPr>
      <w:ind w:left="446"/>
      <w:contextualSpacing/>
    </w:pPr>
    <w:rPr>
      <w:rFonts w:eastAsiaTheme="minorEastAsia" w:cstheme="minorBidi"/>
      <w:color w:val="auto"/>
      <w:szCs w:val="22"/>
      <w:lang w:val="en-US"/>
    </w:rPr>
  </w:style>
  <w:style w:type="table" w:styleId="TableGrid">
    <w:name w:val="Table Grid"/>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rsid w:val="00683109"/>
    <w:pPr>
      <w:spacing w:before="120" w:after="120"/>
    </w:pPr>
    <w:rPr>
      <w:rFonts w:ascii="Arial Bold" w:hAnsi="Arial Bold"/>
      <w:b/>
    </w:rPr>
  </w:style>
  <w:style w:type="paragraph" w:styleId="ListBullet">
    <w:name w:val="List Bullet"/>
    <w:basedOn w:val="BodyText"/>
    <w:rsid w:val="00683109"/>
    <w:pPr>
      <w:numPr>
        <w:numId w:val="10"/>
      </w:numPr>
      <w:spacing w:before="160"/>
    </w:pPr>
  </w:style>
  <w:style w:type="paragraph" w:styleId="BodyTextIndent">
    <w:name w:val="Body Text Indent"/>
    <w:basedOn w:val="BodyText"/>
    <w:link w:val="BodyTextIndentChar"/>
    <w:rsid w:val="00683109"/>
    <w:pPr>
      <w:spacing w:before="160"/>
      <w:ind w:left="432"/>
    </w:pPr>
  </w:style>
  <w:style w:type="paragraph" w:styleId="ListBullet2">
    <w:name w:val="List Bullet 2"/>
    <w:basedOn w:val="ListBullet"/>
    <w:rsid w:val="00683109"/>
    <w:pPr>
      <w:numPr>
        <w:numId w:val="11"/>
      </w:numPr>
    </w:pPr>
  </w:style>
  <w:style w:type="paragraph" w:styleId="BodyTextIndent2">
    <w:name w:val="Body Text Indent 2"/>
    <w:basedOn w:val="BodyText"/>
    <w:link w:val="BodyTextIndent2Char"/>
    <w:rsid w:val="00683109"/>
    <w:pPr>
      <w:spacing w:before="120"/>
      <w:ind w:left="1191"/>
    </w:pPr>
  </w:style>
  <w:style w:type="paragraph" w:customStyle="1" w:styleId="TableBullet">
    <w:name w:val="Table Bullet"/>
    <w:basedOn w:val="ListBullet"/>
    <w:rsid w:val="00683109"/>
    <w:pPr>
      <w:numPr>
        <w:numId w:val="0"/>
      </w:numPr>
      <w:spacing w:before="120" w:after="120"/>
    </w:pPr>
  </w:style>
  <w:style w:type="paragraph" w:customStyle="1" w:styleId="Heading1Pseudo">
    <w:name w:val="Heading 1 Pseudo"/>
    <w:basedOn w:val="Heading1"/>
    <w:next w:val="BodyText"/>
    <w:rsid w:val="00683109"/>
    <w:pPr>
      <w:ind w:left="-737"/>
    </w:pPr>
  </w:style>
  <w:style w:type="paragraph" w:customStyle="1" w:styleId="Heading2Pseudo">
    <w:name w:val="Heading 2 Pseudo"/>
    <w:basedOn w:val="Heading2"/>
    <w:next w:val="BodyText"/>
    <w:rsid w:val="00180B29"/>
    <w:pPr>
      <w:numPr>
        <w:ilvl w:val="0"/>
        <w:numId w:val="0"/>
      </w:numPr>
      <w:ind w:left="-737"/>
    </w:pPr>
  </w:style>
  <w:style w:type="paragraph" w:customStyle="1" w:styleId="Appendicies">
    <w:name w:val="Appendicies"/>
    <w:basedOn w:val="Heading1"/>
    <w:rsid w:val="00683109"/>
    <w:pPr>
      <w:pageBreakBefore/>
      <w:spacing w:before="0"/>
      <w:ind w:left="-737"/>
    </w:pPr>
  </w:style>
  <w:style w:type="paragraph" w:customStyle="1" w:styleId="Appendix">
    <w:name w:val="Appendix"/>
    <w:basedOn w:val="VGHeading1"/>
    <w:rsid w:val="00683109"/>
    <w:pPr>
      <w:keepLines/>
      <w:numPr>
        <w:numId w:val="7"/>
      </w:numPr>
      <w:spacing w:before="100" w:beforeAutospacing="1" w:after="240"/>
    </w:pPr>
    <w:rPr>
      <w:rFonts w:cs="Arial"/>
      <w:bCs/>
      <w:kern w:val="32"/>
      <w:szCs w:val="28"/>
    </w:rPr>
  </w:style>
  <w:style w:type="paragraph" w:customStyle="1" w:styleId="TableCoverBullet">
    <w:name w:val="Table Cover Bullet"/>
    <w:basedOn w:val="TableBullet"/>
    <w:semiHidden/>
    <w:rsid w:val="00683109"/>
    <w:rPr>
      <w:sz w:val="22"/>
    </w:rPr>
  </w:style>
  <w:style w:type="paragraph" w:styleId="BodyTextIndent3">
    <w:name w:val="Body Text Indent 3"/>
    <w:basedOn w:val="BodyTextIndent2"/>
    <w:link w:val="BodyTextIndent3Char"/>
    <w:rsid w:val="00683109"/>
    <w:pPr>
      <w:ind w:left="1588"/>
    </w:pPr>
    <w:rPr>
      <w:szCs w:val="16"/>
    </w:rPr>
  </w:style>
  <w:style w:type="numbering" w:styleId="111111">
    <w:name w:val="Outline List 2"/>
    <w:basedOn w:val="NoList"/>
    <w:rsid w:val="00683109"/>
    <w:pPr>
      <w:numPr>
        <w:numId w:val="5"/>
      </w:numPr>
    </w:pPr>
  </w:style>
  <w:style w:type="numbering" w:styleId="1ai">
    <w:name w:val="Outline List 1"/>
    <w:basedOn w:val="NoList"/>
    <w:rsid w:val="00683109"/>
    <w:pPr>
      <w:numPr>
        <w:numId w:val="6"/>
      </w:numPr>
    </w:pPr>
  </w:style>
  <w:style w:type="character" w:customStyle="1" w:styleId="BodyTextChar">
    <w:name w:val="Body Text Char"/>
    <w:basedOn w:val="DefaultParagraphFont"/>
    <w:link w:val="BodyText"/>
    <w:rsid w:val="00683109"/>
    <w:rPr>
      <w:rFonts w:ascii="Arial" w:hAnsi="Arial" w:cs="Transit-Normal"/>
      <w:color w:val="000000" w:themeColor="text1"/>
      <w:sz w:val="20"/>
      <w:szCs w:val="19"/>
      <w:lang w:val="en-GB" w:bidi="en-US"/>
    </w:rPr>
  </w:style>
  <w:style w:type="character" w:customStyle="1" w:styleId="BodyTextIndent2Char">
    <w:name w:val="Body Text Indent 2 Char"/>
    <w:basedOn w:val="BodyTextChar"/>
    <w:link w:val="BodyTextIndent2"/>
    <w:rsid w:val="00683109"/>
    <w:rPr>
      <w:rFonts w:ascii="Arial" w:hAnsi="Arial" w:cs="Transit-Normal"/>
      <w:color w:val="000000" w:themeColor="text1"/>
      <w:sz w:val="20"/>
      <w:szCs w:val="19"/>
      <w:lang w:val="en-GB" w:bidi="en-US"/>
    </w:rPr>
  </w:style>
  <w:style w:type="character" w:customStyle="1" w:styleId="BodyTextIndent3Char">
    <w:name w:val="Body Text Indent 3 Char"/>
    <w:basedOn w:val="BodyTextIndent2Char"/>
    <w:link w:val="BodyTextIndent3"/>
    <w:rsid w:val="00683109"/>
    <w:rPr>
      <w:rFonts w:ascii="Arial" w:hAnsi="Arial" w:cs="Transit-Normal"/>
      <w:color w:val="000000" w:themeColor="text1"/>
      <w:sz w:val="20"/>
      <w:szCs w:val="16"/>
      <w:lang w:val="en-GB" w:bidi="en-US"/>
    </w:rPr>
  </w:style>
  <w:style w:type="numbering" w:styleId="ArticleSection">
    <w:name w:val="Outline List 3"/>
    <w:basedOn w:val="NoList"/>
    <w:rsid w:val="00683109"/>
    <w:pPr>
      <w:numPr>
        <w:numId w:val="8"/>
      </w:numPr>
    </w:pPr>
  </w:style>
  <w:style w:type="paragraph" w:styleId="BlockText">
    <w:name w:val="Block Text"/>
    <w:basedOn w:val="Normal"/>
    <w:rsid w:val="00683109"/>
    <w:pPr>
      <w:spacing w:after="120"/>
      <w:ind w:left="1440" w:right="1440"/>
    </w:pPr>
  </w:style>
  <w:style w:type="paragraph" w:styleId="BodyText2">
    <w:name w:val="Body Text 2"/>
    <w:basedOn w:val="Normal"/>
    <w:link w:val="BodyText2Char"/>
    <w:rsid w:val="00683109"/>
    <w:pPr>
      <w:spacing w:after="120" w:line="480" w:lineRule="auto"/>
    </w:pPr>
  </w:style>
  <w:style w:type="paragraph" w:styleId="BodyText3">
    <w:name w:val="Body Text 3"/>
    <w:basedOn w:val="Normal"/>
    <w:link w:val="BodyText3Char"/>
    <w:rsid w:val="00683109"/>
    <w:pPr>
      <w:spacing w:after="120"/>
    </w:pPr>
    <w:rPr>
      <w:sz w:val="16"/>
      <w:szCs w:val="16"/>
    </w:rPr>
  </w:style>
  <w:style w:type="paragraph" w:styleId="BodyTextFirstIndent">
    <w:name w:val="Body Text First Indent"/>
    <w:basedOn w:val="BodyText"/>
    <w:link w:val="BodyTextFirstIndentChar"/>
    <w:rsid w:val="00683109"/>
    <w:pPr>
      <w:spacing w:before="0" w:after="120"/>
      <w:ind w:firstLine="210"/>
    </w:pPr>
  </w:style>
  <w:style w:type="paragraph" w:styleId="BodyTextFirstIndent2">
    <w:name w:val="Body Text First Indent 2"/>
    <w:basedOn w:val="BodyTextIndent"/>
    <w:link w:val="BodyTextFirstIndent2Char"/>
    <w:rsid w:val="00683109"/>
    <w:pPr>
      <w:spacing w:before="0" w:after="120"/>
      <w:ind w:left="283" w:firstLine="210"/>
    </w:pPr>
  </w:style>
  <w:style w:type="paragraph" w:styleId="Closing">
    <w:name w:val="Closing"/>
    <w:basedOn w:val="Normal"/>
    <w:link w:val="ClosingChar"/>
    <w:rsid w:val="00683109"/>
    <w:pPr>
      <w:ind w:left="4252"/>
    </w:pPr>
  </w:style>
  <w:style w:type="paragraph" w:styleId="Date">
    <w:name w:val="Date"/>
    <w:basedOn w:val="Normal"/>
    <w:next w:val="Normal"/>
    <w:link w:val="DateChar"/>
    <w:rsid w:val="00683109"/>
  </w:style>
  <w:style w:type="paragraph" w:styleId="E-mailSignature">
    <w:name w:val="E-mail Signature"/>
    <w:basedOn w:val="Normal"/>
    <w:link w:val="E-mailSignatureChar"/>
    <w:rsid w:val="00683109"/>
  </w:style>
  <w:style w:type="character" w:styleId="Emphasis">
    <w:name w:val="Emphasis"/>
    <w:basedOn w:val="DefaultParagraphFont"/>
    <w:uiPriority w:val="20"/>
    <w:rsid w:val="00683109"/>
    <w:rPr>
      <w:i/>
      <w:iCs/>
    </w:rPr>
  </w:style>
  <w:style w:type="paragraph" w:styleId="EnvelopeAddress">
    <w:name w:val="envelope address"/>
    <w:basedOn w:val="Normal"/>
    <w:rsid w:val="00683109"/>
    <w:pPr>
      <w:framePr w:w="7920" w:h="1980" w:hRule="exact" w:hSpace="180" w:wrap="auto" w:hAnchor="page" w:xAlign="center" w:yAlign="bottom"/>
      <w:ind w:left="2880"/>
    </w:pPr>
    <w:rPr>
      <w:rFonts w:cs="Arial"/>
      <w:sz w:val="24"/>
    </w:rPr>
  </w:style>
  <w:style w:type="paragraph" w:styleId="EnvelopeReturn">
    <w:name w:val="envelope return"/>
    <w:basedOn w:val="Normal"/>
    <w:rsid w:val="00683109"/>
    <w:rPr>
      <w:rFonts w:cs="Arial"/>
    </w:rPr>
  </w:style>
  <w:style w:type="character" w:styleId="FollowedHyperlink">
    <w:name w:val="FollowedHyperlink"/>
    <w:basedOn w:val="DefaultParagraphFont"/>
    <w:rsid w:val="00683109"/>
    <w:rPr>
      <w:color w:val="606420"/>
      <w:u w:val="single"/>
    </w:rPr>
  </w:style>
  <w:style w:type="character" w:styleId="HTMLAcronym">
    <w:name w:val="HTML Acronym"/>
    <w:basedOn w:val="DefaultParagraphFont"/>
    <w:rsid w:val="00683109"/>
  </w:style>
  <w:style w:type="paragraph" w:styleId="HTMLAddress">
    <w:name w:val="HTML Address"/>
    <w:basedOn w:val="Normal"/>
    <w:link w:val="HTMLAddressChar"/>
    <w:rsid w:val="00683109"/>
    <w:rPr>
      <w:i/>
      <w:iCs/>
    </w:rPr>
  </w:style>
  <w:style w:type="character" w:styleId="HTMLCite">
    <w:name w:val="HTML Cite"/>
    <w:basedOn w:val="DefaultParagraphFont"/>
    <w:rsid w:val="00683109"/>
    <w:rPr>
      <w:i/>
      <w:iCs/>
    </w:rPr>
  </w:style>
  <w:style w:type="character" w:styleId="HTMLCode">
    <w:name w:val="HTML Code"/>
    <w:basedOn w:val="DefaultParagraphFont"/>
    <w:uiPriority w:val="99"/>
    <w:rsid w:val="00683109"/>
    <w:rPr>
      <w:rFonts w:ascii="Courier New" w:hAnsi="Courier New" w:cs="Courier New"/>
      <w:sz w:val="20"/>
      <w:szCs w:val="20"/>
    </w:rPr>
  </w:style>
  <w:style w:type="character" w:styleId="HTMLDefinition">
    <w:name w:val="HTML Definition"/>
    <w:basedOn w:val="DefaultParagraphFont"/>
    <w:rsid w:val="00683109"/>
    <w:rPr>
      <w:i/>
      <w:iCs/>
    </w:rPr>
  </w:style>
  <w:style w:type="character" w:styleId="HTMLKeyboard">
    <w:name w:val="HTML Keyboard"/>
    <w:basedOn w:val="DefaultParagraphFont"/>
    <w:rsid w:val="00683109"/>
    <w:rPr>
      <w:rFonts w:ascii="Courier New" w:hAnsi="Courier New" w:cs="Courier New"/>
      <w:sz w:val="20"/>
      <w:szCs w:val="20"/>
    </w:rPr>
  </w:style>
  <w:style w:type="paragraph" w:styleId="HTMLPreformatted">
    <w:name w:val="HTML Preformatted"/>
    <w:basedOn w:val="Normal"/>
    <w:link w:val="HTMLPreformattedChar"/>
    <w:uiPriority w:val="99"/>
    <w:rsid w:val="00683109"/>
    <w:rPr>
      <w:rFonts w:ascii="Courier New" w:hAnsi="Courier New" w:cs="Courier New"/>
    </w:rPr>
  </w:style>
  <w:style w:type="character" w:styleId="HTMLSample">
    <w:name w:val="HTML Sample"/>
    <w:basedOn w:val="DefaultParagraphFont"/>
    <w:rsid w:val="00683109"/>
    <w:rPr>
      <w:rFonts w:ascii="Courier New" w:hAnsi="Courier New" w:cs="Courier New"/>
    </w:rPr>
  </w:style>
  <w:style w:type="character" w:styleId="HTMLTypewriter">
    <w:name w:val="HTML Typewriter"/>
    <w:basedOn w:val="DefaultParagraphFont"/>
    <w:rsid w:val="00683109"/>
    <w:rPr>
      <w:rFonts w:ascii="Courier New" w:hAnsi="Courier New" w:cs="Courier New"/>
      <w:sz w:val="20"/>
      <w:szCs w:val="20"/>
    </w:rPr>
  </w:style>
  <w:style w:type="character" w:styleId="HTMLVariable">
    <w:name w:val="HTML Variable"/>
    <w:basedOn w:val="DefaultParagraphFont"/>
    <w:rsid w:val="00683109"/>
    <w:rPr>
      <w:i/>
      <w:iCs/>
    </w:rPr>
  </w:style>
  <w:style w:type="character" w:styleId="Hyperlink">
    <w:name w:val="Hyperlink"/>
    <w:basedOn w:val="DefaultParagraphFont"/>
    <w:uiPriority w:val="99"/>
    <w:rsid w:val="00683109"/>
    <w:rPr>
      <w:color w:val="0000FF"/>
      <w:u w:val="single"/>
    </w:rPr>
  </w:style>
  <w:style w:type="character" w:styleId="LineNumber">
    <w:name w:val="line number"/>
    <w:basedOn w:val="DefaultParagraphFont"/>
    <w:rsid w:val="00683109"/>
  </w:style>
  <w:style w:type="paragraph" w:styleId="List">
    <w:name w:val="List"/>
    <w:basedOn w:val="Normal"/>
    <w:rsid w:val="00683109"/>
    <w:pPr>
      <w:ind w:left="283" w:hanging="283"/>
    </w:pPr>
  </w:style>
  <w:style w:type="paragraph" w:styleId="List2">
    <w:name w:val="List 2"/>
    <w:basedOn w:val="Normal"/>
    <w:rsid w:val="00683109"/>
    <w:pPr>
      <w:ind w:left="566" w:hanging="283"/>
    </w:pPr>
  </w:style>
  <w:style w:type="paragraph" w:styleId="List3">
    <w:name w:val="List 3"/>
    <w:basedOn w:val="Normal"/>
    <w:rsid w:val="00683109"/>
    <w:pPr>
      <w:ind w:left="849" w:hanging="283"/>
    </w:pPr>
  </w:style>
  <w:style w:type="paragraph" w:styleId="List4">
    <w:name w:val="List 4"/>
    <w:basedOn w:val="Normal"/>
    <w:rsid w:val="00683109"/>
    <w:pPr>
      <w:ind w:left="1132" w:hanging="283"/>
    </w:pPr>
  </w:style>
  <w:style w:type="paragraph" w:styleId="List5">
    <w:name w:val="List 5"/>
    <w:basedOn w:val="Normal"/>
    <w:rsid w:val="00683109"/>
    <w:pPr>
      <w:ind w:left="1415" w:hanging="283"/>
    </w:pPr>
  </w:style>
  <w:style w:type="paragraph" w:styleId="ListBullet3">
    <w:name w:val="List Bullet 3"/>
    <w:basedOn w:val="Normal"/>
    <w:rsid w:val="00683109"/>
    <w:pPr>
      <w:numPr>
        <w:numId w:val="12"/>
      </w:numPr>
    </w:pPr>
  </w:style>
  <w:style w:type="paragraph" w:styleId="ListBullet4">
    <w:name w:val="List Bullet 4"/>
    <w:basedOn w:val="Normal"/>
    <w:rsid w:val="00683109"/>
    <w:pPr>
      <w:numPr>
        <w:numId w:val="13"/>
      </w:numPr>
    </w:pPr>
  </w:style>
  <w:style w:type="paragraph" w:styleId="ListBullet5">
    <w:name w:val="List Bullet 5"/>
    <w:basedOn w:val="Normal"/>
    <w:rsid w:val="00683109"/>
    <w:pPr>
      <w:numPr>
        <w:numId w:val="14"/>
      </w:numPr>
    </w:pPr>
  </w:style>
  <w:style w:type="paragraph" w:styleId="ListContinue">
    <w:name w:val="List Continue"/>
    <w:basedOn w:val="Normal"/>
    <w:rsid w:val="00683109"/>
    <w:pPr>
      <w:spacing w:after="120"/>
      <w:ind w:left="283"/>
    </w:pPr>
  </w:style>
  <w:style w:type="paragraph" w:styleId="ListContinue2">
    <w:name w:val="List Continue 2"/>
    <w:basedOn w:val="Normal"/>
    <w:rsid w:val="00683109"/>
    <w:pPr>
      <w:spacing w:after="120"/>
      <w:ind w:left="566"/>
    </w:pPr>
  </w:style>
  <w:style w:type="paragraph" w:styleId="ListContinue3">
    <w:name w:val="List Continue 3"/>
    <w:basedOn w:val="Normal"/>
    <w:rsid w:val="00683109"/>
    <w:pPr>
      <w:spacing w:after="120"/>
      <w:ind w:left="849"/>
    </w:pPr>
  </w:style>
  <w:style w:type="paragraph" w:styleId="ListContinue4">
    <w:name w:val="List Continue 4"/>
    <w:basedOn w:val="Normal"/>
    <w:rsid w:val="00683109"/>
    <w:pPr>
      <w:spacing w:after="120"/>
      <w:ind w:left="1132"/>
    </w:pPr>
  </w:style>
  <w:style w:type="paragraph" w:styleId="ListContinue5">
    <w:name w:val="List Continue 5"/>
    <w:basedOn w:val="Normal"/>
    <w:rsid w:val="00683109"/>
    <w:pPr>
      <w:spacing w:after="120"/>
      <w:ind w:left="1415"/>
    </w:pPr>
  </w:style>
  <w:style w:type="paragraph" w:styleId="ListNumber">
    <w:name w:val="List Number"/>
    <w:basedOn w:val="ListBullet"/>
    <w:rsid w:val="00683109"/>
    <w:pPr>
      <w:numPr>
        <w:numId w:val="15"/>
      </w:numPr>
    </w:pPr>
  </w:style>
  <w:style w:type="paragraph" w:styleId="ListNumber2">
    <w:name w:val="List Number 2"/>
    <w:basedOn w:val="ListBullet2"/>
    <w:rsid w:val="00683109"/>
    <w:pPr>
      <w:numPr>
        <w:numId w:val="16"/>
      </w:numPr>
    </w:pPr>
  </w:style>
  <w:style w:type="paragraph" w:styleId="ListNumber3">
    <w:name w:val="List Number 3"/>
    <w:basedOn w:val="Normal"/>
    <w:rsid w:val="00683109"/>
    <w:pPr>
      <w:numPr>
        <w:numId w:val="17"/>
      </w:numPr>
    </w:pPr>
  </w:style>
  <w:style w:type="paragraph" w:styleId="ListNumber4">
    <w:name w:val="List Number 4"/>
    <w:basedOn w:val="Normal"/>
    <w:rsid w:val="00683109"/>
    <w:pPr>
      <w:numPr>
        <w:numId w:val="18"/>
      </w:numPr>
    </w:pPr>
  </w:style>
  <w:style w:type="paragraph" w:styleId="ListNumber5">
    <w:name w:val="List Number 5"/>
    <w:basedOn w:val="Normal"/>
    <w:rsid w:val="00683109"/>
    <w:pPr>
      <w:numPr>
        <w:numId w:val="19"/>
      </w:numPr>
    </w:pPr>
  </w:style>
  <w:style w:type="paragraph" w:styleId="MessageHeader">
    <w:name w:val="Message Header"/>
    <w:basedOn w:val="Normal"/>
    <w:link w:val="MessageHeaderChar"/>
    <w:rsid w:val="0068310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uiPriority w:val="99"/>
    <w:rsid w:val="00683109"/>
    <w:rPr>
      <w:rFonts w:ascii="Times New Roman" w:hAnsi="Times New Roman"/>
      <w:sz w:val="24"/>
    </w:rPr>
  </w:style>
  <w:style w:type="paragraph" w:styleId="NormalIndent">
    <w:name w:val="Normal Indent"/>
    <w:basedOn w:val="Normal"/>
    <w:rsid w:val="00683109"/>
    <w:pPr>
      <w:ind w:left="720"/>
    </w:pPr>
  </w:style>
  <w:style w:type="paragraph" w:styleId="NoteHeading">
    <w:name w:val="Note Heading"/>
    <w:basedOn w:val="Normal"/>
    <w:next w:val="Normal"/>
    <w:link w:val="NoteHeadingChar"/>
    <w:rsid w:val="00683109"/>
  </w:style>
  <w:style w:type="character" w:styleId="PageNumber">
    <w:name w:val="page number"/>
    <w:basedOn w:val="DefaultParagraphFont"/>
    <w:rsid w:val="00683109"/>
  </w:style>
  <w:style w:type="paragraph" w:styleId="PlainText">
    <w:name w:val="Plain Text"/>
    <w:basedOn w:val="Normal"/>
    <w:link w:val="PlainTextChar"/>
    <w:rsid w:val="00683109"/>
    <w:rPr>
      <w:rFonts w:ascii="Courier New" w:hAnsi="Courier New" w:cs="Courier New"/>
    </w:rPr>
  </w:style>
  <w:style w:type="paragraph" w:styleId="Salutation">
    <w:name w:val="Salutation"/>
    <w:basedOn w:val="Normal"/>
    <w:next w:val="Normal"/>
    <w:link w:val="SalutationChar"/>
    <w:rsid w:val="00683109"/>
  </w:style>
  <w:style w:type="paragraph" w:styleId="Signature">
    <w:name w:val="Signature"/>
    <w:basedOn w:val="Normal"/>
    <w:link w:val="SignatureChar"/>
    <w:rsid w:val="00683109"/>
    <w:pPr>
      <w:ind w:left="4252"/>
    </w:pPr>
  </w:style>
  <w:style w:type="character" w:styleId="Strong">
    <w:name w:val="Strong"/>
    <w:basedOn w:val="DefaultParagraphFont"/>
    <w:uiPriority w:val="22"/>
    <w:qFormat/>
    <w:rsid w:val="00683109"/>
    <w:rPr>
      <w:b/>
      <w:bCs/>
    </w:rPr>
  </w:style>
  <w:style w:type="paragraph" w:styleId="Subtitle">
    <w:name w:val="Subtitle"/>
    <w:basedOn w:val="Normal"/>
    <w:link w:val="SubtitleChar"/>
    <w:uiPriority w:val="11"/>
    <w:rsid w:val="00683109"/>
    <w:pPr>
      <w:spacing w:after="60"/>
      <w:jc w:val="center"/>
      <w:outlineLvl w:val="1"/>
    </w:pPr>
    <w:rPr>
      <w:rFonts w:asciiTheme="majorHAnsi" w:eastAsiaTheme="majorEastAsia" w:hAnsiTheme="majorHAnsi" w:cstheme="majorBidi"/>
      <w:sz w:val="24"/>
    </w:rPr>
  </w:style>
  <w:style w:type="table" w:styleId="Table3Deffects1">
    <w:name w:val="Table 3D effects 1"/>
    <w:basedOn w:val="TableNormal"/>
    <w:rsid w:val="0068310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8310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68310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8310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68310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68310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68310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68310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68310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68310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68310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68310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68310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68310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68310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68310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68310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68310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68310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68310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68310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68310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68310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8310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68310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68310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68310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68310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68310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68310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68310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68310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68310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ableofFigures">
    <w:name w:val="table of figures"/>
    <w:basedOn w:val="Normal"/>
    <w:next w:val="Normal"/>
    <w:rsid w:val="00683109"/>
    <w:pPr>
      <w:tabs>
        <w:tab w:val="left" w:leader="dot" w:pos="8080"/>
      </w:tabs>
    </w:pPr>
  </w:style>
  <w:style w:type="paragraph" w:styleId="Caption">
    <w:name w:val="caption"/>
    <w:basedOn w:val="BodyText"/>
    <w:next w:val="Normal"/>
    <w:uiPriority w:val="35"/>
    <w:unhideWhenUsed/>
    <w:rsid w:val="00683109"/>
    <w:pPr>
      <w:widowControl/>
      <w:tabs>
        <w:tab w:val="clear" w:pos="227"/>
      </w:tabs>
      <w:suppressAutoHyphens w:val="0"/>
      <w:autoSpaceDE/>
      <w:autoSpaceDN/>
      <w:adjustRightInd/>
      <w:spacing w:before="0" w:after="0" w:line="240" w:lineRule="auto"/>
      <w:textAlignment w:val="auto"/>
    </w:pPr>
    <w:rPr>
      <w:b/>
      <w:bCs/>
      <w:szCs w:val="20"/>
      <w:lang w:val="en-AU" w:bidi="ar-SA"/>
    </w:rPr>
  </w:style>
  <w:style w:type="paragraph" w:customStyle="1" w:styleId="NormalBoxedChar">
    <w:name w:val="Normal Boxed Char"/>
    <w:basedOn w:val="Normal"/>
    <w:next w:val="Normal"/>
    <w:link w:val="NormalBoxedCharChar"/>
    <w:rsid w:val="00683109"/>
    <w:rPr>
      <w:snapToGrid w:val="0"/>
      <w:sz w:val="22"/>
      <w:lang w:val="en-US"/>
    </w:rPr>
  </w:style>
  <w:style w:type="character" w:customStyle="1" w:styleId="NormalBoxedCharChar">
    <w:name w:val="Normal Boxed Char Char"/>
    <w:basedOn w:val="DefaultParagraphFont"/>
    <w:link w:val="NormalBoxedChar"/>
    <w:rsid w:val="00683109"/>
    <w:rPr>
      <w:rFonts w:ascii="Arial" w:hAnsi="Arial"/>
      <w:snapToGrid w:val="0"/>
      <w:color w:val="000000" w:themeColor="text1"/>
      <w:sz w:val="22"/>
      <w:lang w:val="en-US"/>
    </w:rPr>
  </w:style>
  <w:style w:type="character" w:customStyle="1" w:styleId="urtxtstd1">
    <w:name w:val="urtxtstd1"/>
    <w:basedOn w:val="DefaultParagraphFont"/>
    <w:rsid w:val="00683109"/>
    <w:rPr>
      <w:rFonts w:ascii="Arial" w:hAnsi="Arial" w:cs="Arial" w:hint="default"/>
      <w:b w:val="0"/>
      <w:bCs w:val="0"/>
      <w:i w:val="0"/>
      <w:iCs w:val="0"/>
      <w:color w:val="000000"/>
      <w:sz w:val="17"/>
      <w:szCs w:val="17"/>
    </w:rPr>
  </w:style>
  <w:style w:type="paragraph" w:styleId="BalloonText">
    <w:name w:val="Balloon Text"/>
    <w:basedOn w:val="Normal"/>
    <w:link w:val="BalloonTextChar"/>
    <w:rsid w:val="00683109"/>
    <w:rPr>
      <w:rFonts w:ascii="Tahoma" w:hAnsi="Tahoma" w:cs="Tahoma"/>
      <w:sz w:val="16"/>
      <w:szCs w:val="16"/>
    </w:rPr>
  </w:style>
  <w:style w:type="character" w:customStyle="1" w:styleId="BalloonTextChar">
    <w:name w:val="Balloon Text Char"/>
    <w:basedOn w:val="DefaultParagraphFont"/>
    <w:link w:val="BalloonText"/>
    <w:rsid w:val="00683109"/>
    <w:rPr>
      <w:rFonts w:ascii="Tahoma" w:hAnsi="Tahoma" w:cs="Tahoma"/>
      <w:color w:val="000000" w:themeColor="text1"/>
      <w:sz w:val="16"/>
      <w:szCs w:val="16"/>
    </w:rPr>
  </w:style>
  <w:style w:type="paragraph" w:customStyle="1" w:styleId="DocumentControlHeader">
    <w:name w:val="Document Control Header"/>
    <w:basedOn w:val="Normal"/>
    <w:rsid w:val="00683109"/>
    <w:rPr>
      <w:b/>
    </w:rPr>
  </w:style>
  <w:style w:type="character" w:styleId="PlaceholderText">
    <w:name w:val="Placeholder Text"/>
    <w:basedOn w:val="DefaultParagraphFont"/>
    <w:uiPriority w:val="99"/>
    <w:rsid w:val="00683109"/>
    <w:rPr>
      <w:color w:val="808080"/>
    </w:rPr>
  </w:style>
  <w:style w:type="character" w:customStyle="1" w:styleId="Heading1Char">
    <w:name w:val="Heading 1 Char"/>
    <w:basedOn w:val="DefaultParagraphFont"/>
    <w:link w:val="Heading1"/>
    <w:uiPriority w:val="9"/>
    <w:rsid w:val="00683109"/>
    <w:rPr>
      <w:rFonts w:asciiTheme="majorHAnsi" w:eastAsiaTheme="majorEastAsia" w:hAnsiTheme="majorHAnsi" w:cstheme="majorBidi"/>
      <w:b/>
      <w:bCs/>
      <w:color w:val="365F91" w:themeColor="accent1" w:themeShade="BF"/>
      <w:sz w:val="28"/>
      <w:szCs w:val="28"/>
    </w:rPr>
  </w:style>
  <w:style w:type="paragraph" w:customStyle="1" w:styleId="Voyagertextindent">
    <w:name w:val="Voyager text indent"/>
    <w:basedOn w:val="VoyagerText"/>
    <w:link w:val="VoyagertextindentChar"/>
    <w:qFormat/>
    <w:rsid w:val="00683109"/>
    <w:pPr>
      <w:ind w:left="630"/>
    </w:pPr>
  </w:style>
  <w:style w:type="character" w:customStyle="1" w:styleId="Heading2Char">
    <w:name w:val="Heading 2 Char"/>
    <w:basedOn w:val="DefaultParagraphFont"/>
    <w:link w:val="Heading2"/>
    <w:uiPriority w:val="9"/>
    <w:rsid w:val="00683109"/>
    <w:rPr>
      <w:rFonts w:ascii="Arial Bold" w:hAnsi="Arial Bold" w:cs="Arial"/>
      <w:b/>
      <w:bCs/>
      <w:color w:val="FF6600"/>
      <w:kern w:val="32"/>
      <w:sz w:val="28"/>
    </w:rPr>
  </w:style>
  <w:style w:type="character" w:customStyle="1" w:styleId="Heading3Char">
    <w:name w:val="Heading 3 Char"/>
    <w:basedOn w:val="DefaultParagraphFont"/>
    <w:link w:val="Heading3"/>
    <w:uiPriority w:val="9"/>
    <w:rsid w:val="00D20E93"/>
    <w:rPr>
      <w:rFonts w:ascii="Arial Bold" w:hAnsi="Arial Bold" w:cs="Arial"/>
      <w:b/>
      <w:bCs/>
      <w:noProof/>
      <w:color w:val="FF6600"/>
      <w:szCs w:val="22"/>
    </w:rPr>
  </w:style>
  <w:style w:type="character" w:customStyle="1" w:styleId="Heading4Char">
    <w:name w:val="Heading 4 Char"/>
    <w:basedOn w:val="DefaultParagraphFont"/>
    <w:link w:val="Heading4"/>
    <w:uiPriority w:val="9"/>
    <w:rsid w:val="00683109"/>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rsid w:val="00683109"/>
    <w:rPr>
      <w:rFonts w:asciiTheme="minorHAnsi" w:eastAsiaTheme="minorEastAsia" w:hAnsiTheme="minorHAnsi" w:cstheme="minorBidi"/>
      <w:b/>
      <w:bCs/>
      <w:i/>
      <w:iCs/>
      <w:color w:val="000000" w:themeColor="text1"/>
      <w:sz w:val="26"/>
      <w:szCs w:val="26"/>
    </w:rPr>
  </w:style>
  <w:style w:type="paragraph" w:styleId="ListParagraph">
    <w:name w:val="List Paragraph"/>
    <w:basedOn w:val="Normal"/>
    <w:uiPriority w:val="34"/>
    <w:rsid w:val="00683109"/>
    <w:pPr>
      <w:spacing w:beforeLines="1" w:afterLines="1"/>
      <w:ind w:left="720"/>
      <w:contextualSpacing/>
    </w:pPr>
    <w:rPr>
      <w:rFonts w:ascii="Times" w:hAnsi="Times" w:cstheme="minorBidi"/>
      <w:color w:val="auto"/>
      <w:sz w:val="20"/>
      <w:szCs w:val="20"/>
      <w:lang w:val="en-US"/>
    </w:rPr>
  </w:style>
  <w:style w:type="paragraph" w:customStyle="1" w:styleId="graymaintype">
    <w:name w:val="graymaintype"/>
    <w:basedOn w:val="Normal"/>
    <w:rsid w:val="00683109"/>
    <w:pPr>
      <w:spacing w:beforeLines="1" w:afterLines="1"/>
    </w:pPr>
    <w:rPr>
      <w:rFonts w:ascii="Times" w:hAnsi="Times" w:cstheme="minorBidi"/>
      <w:color w:val="auto"/>
      <w:sz w:val="20"/>
      <w:szCs w:val="20"/>
      <w:lang w:val="en-US"/>
    </w:rPr>
  </w:style>
  <w:style w:type="character" w:customStyle="1" w:styleId="apple-converted-space">
    <w:name w:val="apple-converted-space"/>
    <w:basedOn w:val="DefaultParagraphFont"/>
    <w:rsid w:val="00683109"/>
  </w:style>
  <w:style w:type="character" w:customStyle="1" w:styleId="HTMLPreformattedChar">
    <w:name w:val="HTML Preformatted Char"/>
    <w:basedOn w:val="DefaultParagraphFont"/>
    <w:link w:val="HTMLPreformatted"/>
    <w:uiPriority w:val="99"/>
    <w:rsid w:val="00683109"/>
    <w:rPr>
      <w:rFonts w:ascii="Courier New" w:hAnsi="Courier New" w:cs="Courier New"/>
      <w:color w:val="000000" w:themeColor="text1"/>
      <w:sz w:val="18"/>
    </w:rPr>
  </w:style>
  <w:style w:type="paragraph" w:customStyle="1" w:styleId="footercopy">
    <w:name w:val="footercopy"/>
    <w:basedOn w:val="Normal"/>
    <w:rsid w:val="00683109"/>
    <w:pPr>
      <w:spacing w:beforeLines="1" w:afterLines="1"/>
    </w:pPr>
    <w:rPr>
      <w:rFonts w:ascii="Times" w:hAnsi="Times" w:cstheme="minorBidi"/>
      <w:color w:val="auto"/>
      <w:sz w:val="20"/>
      <w:szCs w:val="20"/>
      <w:lang w:val="en-US"/>
    </w:rPr>
  </w:style>
  <w:style w:type="paragraph" w:styleId="z-TopofForm">
    <w:name w:val="HTML Top of Form"/>
    <w:basedOn w:val="Normal"/>
    <w:next w:val="Normal"/>
    <w:link w:val="z-TopofFormChar"/>
    <w:hidden/>
    <w:uiPriority w:val="99"/>
    <w:unhideWhenUsed/>
    <w:rsid w:val="00E54182"/>
    <w:pPr>
      <w:pBdr>
        <w:bottom w:val="single" w:sz="6" w:space="1" w:color="auto"/>
      </w:pBdr>
      <w:spacing w:beforeLines="1" w:afterLines="1"/>
      <w:jc w:val="center"/>
    </w:pPr>
    <w:rPr>
      <w:rFonts w:cstheme="minorBidi"/>
      <w:vanish/>
      <w:color w:val="auto"/>
      <w:sz w:val="16"/>
      <w:szCs w:val="16"/>
      <w:lang w:val="en-US"/>
    </w:rPr>
  </w:style>
  <w:style w:type="character" w:customStyle="1" w:styleId="z-TopofFormChar">
    <w:name w:val="z-Top of Form Char"/>
    <w:basedOn w:val="DefaultParagraphFont"/>
    <w:link w:val="z-TopofForm"/>
    <w:uiPriority w:val="99"/>
    <w:rsid w:val="00E54182"/>
    <w:rPr>
      <w:rFonts w:ascii="Arial" w:hAnsi="Arial" w:cstheme="minorBidi"/>
      <w:vanish/>
      <w:sz w:val="16"/>
      <w:szCs w:val="16"/>
      <w:lang w:val="en-US"/>
    </w:rPr>
  </w:style>
  <w:style w:type="paragraph" w:styleId="z-BottomofForm">
    <w:name w:val="HTML Bottom of Form"/>
    <w:basedOn w:val="Normal"/>
    <w:next w:val="Normal"/>
    <w:link w:val="z-BottomofFormChar"/>
    <w:hidden/>
    <w:uiPriority w:val="99"/>
    <w:unhideWhenUsed/>
    <w:rsid w:val="00E54182"/>
    <w:pPr>
      <w:pBdr>
        <w:top w:val="single" w:sz="6" w:space="1" w:color="auto"/>
      </w:pBdr>
      <w:spacing w:beforeLines="1" w:afterLines="1"/>
      <w:jc w:val="center"/>
    </w:pPr>
    <w:rPr>
      <w:rFonts w:cstheme="minorBidi"/>
      <w:vanish/>
      <w:color w:val="auto"/>
      <w:sz w:val="16"/>
      <w:szCs w:val="16"/>
      <w:lang w:val="en-US"/>
    </w:rPr>
  </w:style>
  <w:style w:type="character" w:customStyle="1" w:styleId="z-BottomofFormChar">
    <w:name w:val="z-Bottom of Form Char"/>
    <w:basedOn w:val="DefaultParagraphFont"/>
    <w:link w:val="z-BottomofForm"/>
    <w:uiPriority w:val="99"/>
    <w:rsid w:val="00E54182"/>
    <w:rPr>
      <w:rFonts w:ascii="Arial" w:hAnsi="Arial" w:cstheme="minorBidi"/>
      <w:vanish/>
      <w:sz w:val="16"/>
      <w:szCs w:val="16"/>
      <w:lang w:val="en-US"/>
    </w:rPr>
  </w:style>
  <w:style w:type="paragraph" w:customStyle="1" w:styleId="VoyagerText">
    <w:name w:val="Voyager Text"/>
    <w:basedOn w:val="Normal"/>
    <w:link w:val="VoyagerTextChar"/>
    <w:qFormat/>
    <w:rsid w:val="00683109"/>
    <w:pPr>
      <w:shd w:val="clear" w:color="auto" w:fill="FFFFFF"/>
      <w:spacing w:before="120" w:after="120"/>
      <w:ind w:left="360"/>
    </w:pPr>
    <w:rPr>
      <w:rFonts w:asciiTheme="minorHAnsi" w:hAnsiTheme="minorHAnsi"/>
      <w:color w:val="auto"/>
      <w:sz w:val="24"/>
      <w:szCs w:val="20"/>
      <w:lang w:val="en-US"/>
    </w:rPr>
  </w:style>
  <w:style w:type="paragraph" w:customStyle="1" w:styleId="VoyagerHeader1">
    <w:name w:val="Voyager Header 1"/>
    <w:next w:val="VoyagerText"/>
    <w:qFormat/>
    <w:rsid w:val="00683109"/>
    <w:pPr>
      <w:spacing w:after="200"/>
    </w:pPr>
    <w:rPr>
      <w:rFonts w:ascii="Century Gothic" w:hAnsi="Century Gothic" w:cstheme="minorBidi"/>
      <w:color w:val="000000"/>
      <w:kern w:val="36"/>
      <w:sz w:val="56"/>
      <w:szCs w:val="25"/>
      <w:lang w:val="en-US"/>
    </w:rPr>
  </w:style>
  <w:style w:type="paragraph" w:customStyle="1" w:styleId="VoyagerList1">
    <w:name w:val="Voyager List 1"/>
    <w:basedOn w:val="VoyagerText"/>
    <w:rsid w:val="00683109"/>
    <w:rPr>
      <w:color w:val="000000"/>
      <w:szCs w:val="25"/>
    </w:rPr>
  </w:style>
  <w:style w:type="paragraph" w:customStyle="1" w:styleId="VoyagerNumberedlist">
    <w:name w:val="Voyager Numbered list"/>
    <w:basedOn w:val="VoyagerList1"/>
    <w:next w:val="VoyagerText"/>
    <w:rsid w:val="00683109"/>
    <w:pPr>
      <w:numPr>
        <w:numId w:val="22"/>
      </w:numPr>
    </w:pPr>
  </w:style>
  <w:style w:type="paragraph" w:customStyle="1" w:styleId="Voyager2">
    <w:name w:val="Voyager 2"/>
    <w:basedOn w:val="VoyagerText"/>
    <w:rsid w:val="00683109"/>
  </w:style>
  <w:style w:type="paragraph" w:customStyle="1" w:styleId="Voyager4">
    <w:name w:val="Voyager 4"/>
    <w:basedOn w:val="VoyagerText"/>
    <w:rsid w:val="00683109"/>
    <w:pPr>
      <w:ind w:left="720"/>
    </w:pPr>
    <w:rPr>
      <w:b/>
    </w:rPr>
  </w:style>
  <w:style w:type="paragraph" w:customStyle="1" w:styleId="Style1">
    <w:name w:val="Style1"/>
    <w:basedOn w:val="Voyager2"/>
    <w:rsid w:val="00683109"/>
    <w:pPr>
      <w:numPr>
        <w:numId w:val="20"/>
      </w:numPr>
    </w:pPr>
    <w:rPr>
      <w:sz w:val="20"/>
    </w:rPr>
  </w:style>
  <w:style w:type="paragraph" w:customStyle="1" w:styleId="Style2">
    <w:name w:val="Style2"/>
    <w:basedOn w:val="Voyager2"/>
    <w:rsid w:val="00683109"/>
    <w:rPr>
      <w:sz w:val="20"/>
    </w:rPr>
  </w:style>
  <w:style w:type="paragraph" w:customStyle="1" w:styleId="VoyagerKicker">
    <w:name w:val="Voyager Kicker"/>
    <w:basedOn w:val="Voyager2"/>
    <w:rsid w:val="00683109"/>
    <w:rPr>
      <w:sz w:val="20"/>
    </w:rPr>
  </w:style>
  <w:style w:type="paragraph" w:styleId="TOC4">
    <w:name w:val="toc 4"/>
    <w:basedOn w:val="Normal"/>
    <w:next w:val="Normal"/>
    <w:autoRedefine/>
    <w:uiPriority w:val="39"/>
    <w:unhideWhenUsed/>
    <w:rsid w:val="00683109"/>
    <w:pPr>
      <w:spacing w:after="100"/>
      <w:ind w:left="720"/>
    </w:pPr>
    <w:rPr>
      <w:rFonts w:asciiTheme="minorHAnsi" w:eastAsiaTheme="minorEastAsia" w:hAnsiTheme="minorHAnsi" w:cstheme="minorBidi"/>
      <w:color w:val="auto"/>
      <w:sz w:val="24"/>
      <w:lang w:val="en-US"/>
    </w:rPr>
  </w:style>
  <w:style w:type="paragraph" w:styleId="TOC5">
    <w:name w:val="toc 5"/>
    <w:basedOn w:val="Normal"/>
    <w:next w:val="Normal"/>
    <w:autoRedefine/>
    <w:uiPriority w:val="39"/>
    <w:unhideWhenUsed/>
    <w:rsid w:val="00683109"/>
    <w:pPr>
      <w:spacing w:after="100"/>
      <w:ind w:left="960"/>
    </w:pPr>
    <w:rPr>
      <w:rFonts w:asciiTheme="minorHAnsi" w:eastAsiaTheme="minorEastAsia" w:hAnsiTheme="minorHAnsi" w:cstheme="minorBidi"/>
      <w:color w:val="auto"/>
      <w:sz w:val="24"/>
      <w:lang w:val="en-US"/>
    </w:rPr>
  </w:style>
  <w:style w:type="paragraph" w:styleId="TOC6">
    <w:name w:val="toc 6"/>
    <w:basedOn w:val="Normal"/>
    <w:next w:val="Normal"/>
    <w:autoRedefine/>
    <w:uiPriority w:val="39"/>
    <w:unhideWhenUsed/>
    <w:rsid w:val="00683109"/>
    <w:pPr>
      <w:spacing w:after="100"/>
      <w:ind w:left="1200"/>
    </w:pPr>
    <w:rPr>
      <w:rFonts w:asciiTheme="minorHAnsi" w:eastAsiaTheme="minorEastAsia" w:hAnsiTheme="minorHAnsi" w:cstheme="minorBidi"/>
      <w:color w:val="auto"/>
      <w:sz w:val="24"/>
      <w:lang w:val="en-US"/>
    </w:rPr>
  </w:style>
  <w:style w:type="paragraph" w:styleId="TOC7">
    <w:name w:val="toc 7"/>
    <w:basedOn w:val="Normal"/>
    <w:next w:val="Normal"/>
    <w:autoRedefine/>
    <w:uiPriority w:val="39"/>
    <w:unhideWhenUsed/>
    <w:rsid w:val="00683109"/>
    <w:pPr>
      <w:spacing w:after="100"/>
      <w:ind w:left="1440"/>
    </w:pPr>
    <w:rPr>
      <w:rFonts w:asciiTheme="minorHAnsi" w:eastAsiaTheme="minorEastAsia" w:hAnsiTheme="minorHAnsi" w:cstheme="minorBidi"/>
      <w:color w:val="auto"/>
      <w:sz w:val="24"/>
      <w:lang w:val="en-US"/>
    </w:rPr>
  </w:style>
  <w:style w:type="paragraph" w:styleId="TOC8">
    <w:name w:val="toc 8"/>
    <w:basedOn w:val="Normal"/>
    <w:next w:val="Normal"/>
    <w:autoRedefine/>
    <w:uiPriority w:val="39"/>
    <w:unhideWhenUsed/>
    <w:rsid w:val="00683109"/>
    <w:pPr>
      <w:spacing w:after="100"/>
      <w:ind w:left="1680"/>
    </w:pPr>
    <w:rPr>
      <w:rFonts w:asciiTheme="minorHAnsi" w:eastAsiaTheme="minorEastAsia" w:hAnsiTheme="minorHAnsi" w:cstheme="minorBidi"/>
      <w:color w:val="auto"/>
      <w:sz w:val="24"/>
      <w:lang w:val="en-US"/>
    </w:rPr>
  </w:style>
  <w:style w:type="paragraph" w:styleId="TOC9">
    <w:name w:val="toc 9"/>
    <w:basedOn w:val="Normal"/>
    <w:next w:val="Normal"/>
    <w:autoRedefine/>
    <w:uiPriority w:val="39"/>
    <w:unhideWhenUsed/>
    <w:rsid w:val="00683109"/>
    <w:pPr>
      <w:spacing w:after="100"/>
      <w:ind w:left="1920"/>
    </w:pPr>
    <w:rPr>
      <w:rFonts w:asciiTheme="minorHAnsi" w:eastAsiaTheme="minorEastAsia" w:hAnsiTheme="minorHAnsi" w:cstheme="minorBidi"/>
      <w:color w:val="auto"/>
      <w:sz w:val="24"/>
      <w:lang w:val="en-US"/>
    </w:rPr>
  </w:style>
  <w:style w:type="paragraph" w:customStyle="1" w:styleId="TIPText">
    <w:name w:val="TIP Text"/>
    <w:basedOn w:val="Normal"/>
    <w:next w:val="Normal"/>
    <w:rsid w:val="00683109"/>
    <w:pPr>
      <w:shd w:val="clear" w:color="auto" w:fill="FF9900"/>
      <w:spacing w:before="120" w:after="60"/>
      <w:ind w:left="720" w:right="720"/>
    </w:pPr>
    <w:rPr>
      <w:b/>
      <w:color w:val="FFFFFF" w:themeColor="background1"/>
    </w:rPr>
  </w:style>
  <w:style w:type="character" w:styleId="CommentReference">
    <w:name w:val="annotation reference"/>
    <w:basedOn w:val="DefaultParagraphFont"/>
    <w:rsid w:val="00683109"/>
    <w:rPr>
      <w:sz w:val="18"/>
      <w:szCs w:val="18"/>
    </w:rPr>
  </w:style>
  <w:style w:type="paragraph" w:styleId="CommentText">
    <w:name w:val="annotation text"/>
    <w:basedOn w:val="Normal"/>
    <w:link w:val="CommentTextChar"/>
    <w:rsid w:val="00683109"/>
    <w:rPr>
      <w:sz w:val="24"/>
    </w:rPr>
  </w:style>
  <w:style w:type="character" w:customStyle="1" w:styleId="CommentTextChar">
    <w:name w:val="Comment Text Char"/>
    <w:basedOn w:val="DefaultParagraphFont"/>
    <w:link w:val="CommentText"/>
    <w:rsid w:val="00683109"/>
    <w:rPr>
      <w:rFonts w:ascii="Arial" w:hAnsi="Arial"/>
      <w:color w:val="000000" w:themeColor="text1"/>
    </w:rPr>
  </w:style>
  <w:style w:type="paragraph" w:styleId="CommentSubject">
    <w:name w:val="annotation subject"/>
    <w:basedOn w:val="CommentText"/>
    <w:next w:val="CommentText"/>
    <w:link w:val="CommentSubjectChar"/>
    <w:rsid w:val="00683109"/>
    <w:rPr>
      <w:b/>
      <w:bCs/>
      <w:sz w:val="20"/>
      <w:szCs w:val="20"/>
    </w:rPr>
  </w:style>
  <w:style w:type="character" w:customStyle="1" w:styleId="CommentSubjectChar">
    <w:name w:val="Comment Subject Char"/>
    <w:basedOn w:val="CommentTextChar"/>
    <w:link w:val="CommentSubject"/>
    <w:rsid w:val="00683109"/>
    <w:rPr>
      <w:rFonts w:ascii="Arial" w:hAnsi="Arial"/>
      <w:b/>
      <w:bCs/>
      <w:color w:val="000000" w:themeColor="text1"/>
      <w:sz w:val="20"/>
      <w:szCs w:val="20"/>
    </w:rPr>
  </w:style>
  <w:style w:type="character" w:customStyle="1" w:styleId="VoyagerTextChar">
    <w:name w:val="Voyager Text Char"/>
    <w:basedOn w:val="DefaultParagraphFont"/>
    <w:link w:val="VoyagerText"/>
    <w:rsid w:val="00683109"/>
    <w:rPr>
      <w:rFonts w:asciiTheme="minorHAnsi" w:hAnsiTheme="minorHAnsi"/>
      <w:szCs w:val="20"/>
      <w:shd w:val="clear" w:color="auto" w:fill="FFFFFF"/>
      <w:lang w:val="en-US"/>
    </w:rPr>
  </w:style>
  <w:style w:type="character" w:customStyle="1" w:styleId="VoyagertextindentChar">
    <w:name w:val="Voyager text indent Char"/>
    <w:basedOn w:val="VoyagerTextChar"/>
    <w:link w:val="Voyagertextindent"/>
    <w:rsid w:val="00683109"/>
    <w:rPr>
      <w:rFonts w:asciiTheme="minorHAnsi" w:hAnsiTheme="minorHAnsi"/>
      <w:szCs w:val="20"/>
      <w:shd w:val="clear" w:color="auto" w:fill="FFFFFF"/>
      <w:lang w:val="en-US"/>
    </w:rPr>
  </w:style>
  <w:style w:type="paragraph" w:customStyle="1" w:styleId="Voyagertextindent2">
    <w:name w:val="Voyager text indent 2"/>
    <w:basedOn w:val="Voyagertextindent"/>
    <w:link w:val="Voyagertextindent2Char"/>
    <w:qFormat/>
    <w:rsid w:val="00683109"/>
    <w:pPr>
      <w:ind w:left="900"/>
    </w:pPr>
  </w:style>
  <w:style w:type="character" w:customStyle="1" w:styleId="Voyagertextindent2Char">
    <w:name w:val="Voyager text indent 2 Char"/>
    <w:basedOn w:val="VoyagertextindentChar"/>
    <w:link w:val="Voyagertextindent2"/>
    <w:rsid w:val="00683109"/>
    <w:rPr>
      <w:rFonts w:asciiTheme="minorHAnsi" w:hAnsiTheme="minorHAnsi"/>
      <w:szCs w:val="20"/>
      <w:shd w:val="clear" w:color="auto" w:fill="FFFFFF"/>
      <w:lang w:val="en-US"/>
    </w:rPr>
  </w:style>
  <w:style w:type="paragraph" w:customStyle="1" w:styleId="VGBasicText">
    <w:name w:val="VG  Basic Text"/>
    <w:basedOn w:val="Normal"/>
    <w:rsid w:val="00683109"/>
    <w:pPr>
      <w:widowControl w:val="0"/>
      <w:tabs>
        <w:tab w:val="left" w:pos="227"/>
      </w:tabs>
      <w:suppressAutoHyphens/>
      <w:autoSpaceDE w:val="0"/>
      <w:autoSpaceDN w:val="0"/>
      <w:adjustRightInd w:val="0"/>
      <w:spacing w:after="120" w:line="200" w:lineRule="atLeast"/>
      <w:textAlignment w:val="center"/>
    </w:pPr>
    <w:rPr>
      <w:rFonts w:cs="Transit-Normal"/>
      <w:szCs w:val="19"/>
      <w:lang w:val="en-GB" w:bidi="en-US"/>
    </w:rPr>
  </w:style>
  <w:style w:type="paragraph" w:customStyle="1" w:styleId="VGHeading1">
    <w:name w:val="VG Heading 1"/>
    <w:basedOn w:val="VGBasicText"/>
    <w:next w:val="VGBasicText"/>
    <w:qFormat/>
    <w:rsid w:val="00D328C0"/>
    <w:pPr>
      <w:keepNext/>
      <w:tabs>
        <w:tab w:val="clear" w:pos="227"/>
      </w:tabs>
      <w:spacing w:before="240" w:line="280" w:lineRule="atLeast"/>
      <w:outlineLvl w:val="0"/>
    </w:pPr>
    <w:rPr>
      <w:rFonts w:asciiTheme="minorHAnsi" w:hAnsiTheme="minorHAnsi"/>
      <w:b/>
      <w:color w:val="0C4D90"/>
      <w:spacing w:val="-6"/>
      <w:sz w:val="40"/>
      <w:szCs w:val="36"/>
    </w:rPr>
  </w:style>
  <w:style w:type="character" w:customStyle="1" w:styleId="BodyText2Char">
    <w:name w:val="Body Text 2 Char"/>
    <w:basedOn w:val="DefaultParagraphFont"/>
    <w:link w:val="BodyText2"/>
    <w:rsid w:val="00683109"/>
    <w:rPr>
      <w:rFonts w:ascii="Arial" w:hAnsi="Arial"/>
      <w:color w:val="000000" w:themeColor="text1"/>
      <w:sz w:val="18"/>
    </w:rPr>
  </w:style>
  <w:style w:type="character" w:customStyle="1" w:styleId="BodyText3Char">
    <w:name w:val="Body Text 3 Char"/>
    <w:basedOn w:val="DefaultParagraphFont"/>
    <w:link w:val="BodyText3"/>
    <w:rsid w:val="00683109"/>
    <w:rPr>
      <w:rFonts w:ascii="Arial" w:hAnsi="Arial"/>
      <w:color w:val="000000" w:themeColor="text1"/>
      <w:sz w:val="16"/>
      <w:szCs w:val="16"/>
    </w:rPr>
  </w:style>
  <w:style w:type="character" w:customStyle="1" w:styleId="BodyTextFirstIndentChar">
    <w:name w:val="Body Text First Indent Char"/>
    <w:basedOn w:val="BodyTextChar"/>
    <w:link w:val="BodyTextFirstIndent"/>
    <w:rsid w:val="00683109"/>
    <w:rPr>
      <w:rFonts w:ascii="Arial" w:hAnsi="Arial" w:cs="Transit-Normal"/>
      <w:color w:val="000000" w:themeColor="text1"/>
      <w:sz w:val="20"/>
      <w:szCs w:val="19"/>
      <w:lang w:val="en-GB" w:bidi="en-US"/>
    </w:rPr>
  </w:style>
  <w:style w:type="character" w:customStyle="1" w:styleId="BodyTextIndentChar">
    <w:name w:val="Body Text Indent Char"/>
    <w:basedOn w:val="DefaultParagraphFont"/>
    <w:link w:val="BodyTextIndent"/>
    <w:rsid w:val="00683109"/>
    <w:rPr>
      <w:rFonts w:ascii="Arial" w:hAnsi="Arial" w:cs="Transit-Normal"/>
      <w:color w:val="000000" w:themeColor="text1"/>
      <w:sz w:val="20"/>
      <w:szCs w:val="19"/>
      <w:lang w:val="en-GB" w:bidi="en-US"/>
    </w:rPr>
  </w:style>
  <w:style w:type="character" w:customStyle="1" w:styleId="BodyTextFirstIndent2Char">
    <w:name w:val="Body Text First Indent 2 Char"/>
    <w:basedOn w:val="BodyTextIndentChar"/>
    <w:link w:val="BodyTextFirstIndent2"/>
    <w:rsid w:val="00683109"/>
    <w:rPr>
      <w:rFonts w:ascii="Arial" w:hAnsi="Arial" w:cs="Transit-Normal"/>
      <w:color w:val="000000" w:themeColor="text1"/>
      <w:sz w:val="20"/>
      <w:szCs w:val="19"/>
      <w:lang w:val="en-GB" w:bidi="en-US"/>
    </w:rPr>
  </w:style>
  <w:style w:type="character" w:customStyle="1" w:styleId="ClosingChar">
    <w:name w:val="Closing Char"/>
    <w:basedOn w:val="DefaultParagraphFont"/>
    <w:link w:val="Closing"/>
    <w:rsid w:val="00683109"/>
    <w:rPr>
      <w:rFonts w:ascii="Arial" w:hAnsi="Arial"/>
      <w:color w:val="000000" w:themeColor="text1"/>
      <w:sz w:val="18"/>
    </w:rPr>
  </w:style>
  <w:style w:type="character" w:customStyle="1" w:styleId="DateChar">
    <w:name w:val="Date Char"/>
    <w:basedOn w:val="DefaultParagraphFont"/>
    <w:link w:val="Date"/>
    <w:rsid w:val="00683109"/>
    <w:rPr>
      <w:rFonts w:ascii="Arial" w:hAnsi="Arial"/>
      <w:color w:val="000000" w:themeColor="text1"/>
      <w:sz w:val="18"/>
    </w:rPr>
  </w:style>
  <w:style w:type="character" w:customStyle="1" w:styleId="E-mailSignatureChar">
    <w:name w:val="E-mail Signature Char"/>
    <w:basedOn w:val="DefaultParagraphFont"/>
    <w:link w:val="E-mailSignature"/>
    <w:rsid w:val="00683109"/>
    <w:rPr>
      <w:rFonts w:ascii="Arial" w:hAnsi="Arial"/>
      <w:color w:val="000000" w:themeColor="text1"/>
      <w:sz w:val="18"/>
    </w:rPr>
  </w:style>
  <w:style w:type="character" w:customStyle="1" w:styleId="FooterChar">
    <w:name w:val="Footer Char"/>
    <w:basedOn w:val="DefaultParagraphFont"/>
    <w:link w:val="Footer"/>
    <w:rsid w:val="00683109"/>
    <w:rPr>
      <w:rFonts w:ascii="Arial" w:hAnsi="Arial"/>
      <w:color w:val="000000" w:themeColor="text1"/>
      <w:sz w:val="14"/>
    </w:rPr>
  </w:style>
  <w:style w:type="character" w:customStyle="1" w:styleId="HeaderChar">
    <w:name w:val="Header Char"/>
    <w:basedOn w:val="DefaultParagraphFont"/>
    <w:link w:val="Header"/>
    <w:rsid w:val="00683109"/>
    <w:rPr>
      <w:rFonts w:ascii="Arial" w:hAnsi="Arial"/>
      <w:color w:val="FFFFFF"/>
      <w:sz w:val="18"/>
    </w:rPr>
  </w:style>
  <w:style w:type="character" w:customStyle="1" w:styleId="HTMLAddressChar">
    <w:name w:val="HTML Address Char"/>
    <w:basedOn w:val="DefaultParagraphFont"/>
    <w:link w:val="HTMLAddress"/>
    <w:rsid w:val="00683109"/>
    <w:rPr>
      <w:rFonts w:ascii="Arial" w:hAnsi="Arial"/>
      <w:i/>
      <w:iCs/>
      <w:color w:val="000000" w:themeColor="text1"/>
      <w:sz w:val="18"/>
    </w:rPr>
  </w:style>
  <w:style w:type="character" w:customStyle="1" w:styleId="MessageHeaderChar">
    <w:name w:val="Message Header Char"/>
    <w:basedOn w:val="DefaultParagraphFont"/>
    <w:link w:val="MessageHeader"/>
    <w:rsid w:val="00683109"/>
    <w:rPr>
      <w:rFonts w:ascii="Arial" w:hAnsi="Arial" w:cs="Arial"/>
      <w:color w:val="000000" w:themeColor="text1"/>
      <w:shd w:val="pct20" w:color="auto" w:fill="auto"/>
    </w:rPr>
  </w:style>
  <w:style w:type="character" w:customStyle="1" w:styleId="NoteHeadingChar">
    <w:name w:val="Note Heading Char"/>
    <w:basedOn w:val="DefaultParagraphFont"/>
    <w:link w:val="NoteHeading"/>
    <w:rsid w:val="00683109"/>
    <w:rPr>
      <w:rFonts w:ascii="Arial" w:hAnsi="Arial"/>
      <w:color w:val="000000" w:themeColor="text1"/>
      <w:sz w:val="18"/>
    </w:rPr>
  </w:style>
  <w:style w:type="paragraph" w:customStyle="1" w:styleId="p1">
    <w:name w:val="p1"/>
    <w:basedOn w:val="Normal"/>
    <w:rsid w:val="00683109"/>
    <w:pPr>
      <w:spacing w:before="100" w:beforeAutospacing="1" w:after="100" w:afterAutospacing="1"/>
    </w:pPr>
    <w:rPr>
      <w:rFonts w:ascii="Times New Roman" w:eastAsia="Times New Roman" w:hAnsi="Times New Roman"/>
      <w:color w:val="auto"/>
      <w:sz w:val="24"/>
      <w:lang w:val="en-US"/>
    </w:rPr>
  </w:style>
  <w:style w:type="character" w:customStyle="1" w:styleId="PlainTextChar">
    <w:name w:val="Plain Text Char"/>
    <w:basedOn w:val="DefaultParagraphFont"/>
    <w:link w:val="PlainText"/>
    <w:rsid w:val="00683109"/>
    <w:rPr>
      <w:rFonts w:ascii="Courier New" w:hAnsi="Courier New" w:cs="Courier New"/>
      <w:color w:val="000000" w:themeColor="text1"/>
      <w:sz w:val="18"/>
    </w:rPr>
  </w:style>
  <w:style w:type="character" w:customStyle="1" w:styleId="SalutationChar">
    <w:name w:val="Salutation Char"/>
    <w:basedOn w:val="DefaultParagraphFont"/>
    <w:link w:val="Salutation"/>
    <w:rsid w:val="00683109"/>
    <w:rPr>
      <w:rFonts w:ascii="Arial" w:hAnsi="Arial"/>
      <w:color w:val="000000" w:themeColor="text1"/>
      <w:sz w:val="18"/>
    </w:rPr>
  </w:style>
  <w:style w:type="character" w:customStyle="1" w:styleId="SignatureChar">
    <w:name w:val="Signature Char"/>
    <w:basedOn w:val="DefaultParagraphFont"/>
    <w:link w:val="Signature"/>
    <w:rsid w:val="00683109"/>
    <w:rPr>
      <w:rFonts w:ascii="Arial" w:hAnsi="Arial"/>
      <w:color w:val="000000" w:themeColor="text1"/>
      <w:sz w:val="18"/>
    </w:rPr>
  </w:style>
  <w:style w:type="character" w:customStyle="1" w:styleId="SubtitleChar">
    <w:name w:val="Subtitle Char"/>
    <w:basedOn w:val="DefaultParagraphFont"/>
    <w:link w:val="Subtitle"/>
    <w:uiPriority w:val="11"/>
    <w:rsid w:val="00683109"/>
    <w:rPr>
      <w:rFonts w:asciiTheme="majorHAnsi" w:eastAsiaTheme="majorEastAsia" w:hAnsiTheme="majorHAnsi" w:cstheme="majorBidi"/>
      <w:color w:val="000000" w:themeColor="text1"/>
    </w:rPr>
  </w:style>
  <w:style w:type="character" w:customStyle="1" w:styleId="TitleChar">
    <w:name w:val="Title Char"/>
    <w:basedOn w:val="DefaultParagraphFont"/>
    <w:link w:val="Title"/>
    <w:uiPriority w:val="10"/>
    <w:rsid w:val="00683109"/>
    <w:rPr>
      <w:rFonts w:asciiTheme="majorHAnsi" w:eastAsiaTheme="majorEastAsia" w:hAnsiTheme="majorHAnsi" w:cstheme="majorBidi"/>
      <w:b/>
      <w:bCs/>
      <w:color w:val="000000" w:themeColor="text1"/>
      <w:kern w:val="28"/>
      <w:sz w:val="32"/>
      <w:szCs w:val="32"/>
    </w:rPr>
  </w:style>
  <w:style w:type="paragraph" w:customStyle="1" w:styleId="VGHeading2">
    <w:name w:val="VG  Heading 2"/>
    <w:basedOn w:val="VGHeading1"/>
    <w:next w:val="VoyagerText"/>
    <w:qFormat/>
    <w:rsid w:val="00D328C0"/>
    <w:pPr>
      <w:ind w:left="180"/>
    </w:pPr>
    <w:rPr>
      <w:color w:val="4B93CF"/>
      <w:sz w:val="36"/>
      <w:szCs w:val="28"/>
    </w:rPr>
  </w:style>
  <w:style w:type="paragraph" w:customStyle="1" w:styleId="VGHeading3">
    <w:name w:val="VG  Heading 3"/>
    <w:basedOn w:val="VGHeading1"/>
    <w:next w:val="VGBasicText"/>
    <w:qFormat/>
    <w:rsid w:val="00D328C0"/>
    <w:pPr>
      <w:spacing w:before="120" w:after="60" w:line="240" w:lineRule="atLeast"/>
      <w:ind w:left="540"/>
      <w:outlineLvl w:val="9"/>
    </w:pPr>
    <w:rPr>
      <w:rFonts w:eastAsia="Times New Roman"/>
      <w:color w:val="4B93CF"/>
      <w:spacing w:val="-3"/>
      <w:sz w:val="32"/>
      <w:szCs w:val="26"/>
    </w:rPr>
  </w:style>
  <w:style w:type="paragraph" w:customStyle="1" w:styleId="VGBullet">
    <w:name w:val="VG Bullet"/>
    <w:basedOn w:val="Normal"/>
    <w:link w:val="VGBulletChar"/>
    <w:rsid w:val="00683109"/>
    <w:pPr>
      <w:numPr>
        <w:numId w:val="21"/>
      </w:numPr>
      <w:suppressAutoHyphens/>
      <w:autoSpaceDE w:val="0"/>
      <w:autoSpaceDN w:val="0"/>
      <w:adjustRightInd w:val="0"/>
      <w:spacing w:after="60" w:line="200" w:lineRule="atLeast"/>
      <w:textAlignment w:val="center"/>
    </w:pPr>
    <w:rPr>
      <w:rFonts w:asciiTheme="minorHAnsi" w:hAnsiTheme="minorHAnsi" w:cs="Transit-Normal"/>
      <w:sz w:val="22"/>
      <w:szCs w:val="19"/>
      <w:lang w:val="en-GB" w:bidi="en-US"/>
    </w:rPr>
  </w:style>
  <w:style w:type="character" w:customStyle="1" w:styleId="VGBulletChar">
    <w:name w:val="VG Bullet Char"/>
    <w:basedOn w:val="DefaultParagraphFont"/>
    <w:link w:val="VGBullet"/>
    <w:rsid w:val="00683109"/>
    <w:rPr>
      <w:rFonts w:asciiTheme="minorHAnsi" w:hAnsiTheme="minorHAnsi" w:cs="Transit-Normal"/>
      <w:color w:val="000000" w:themeColor="text1"/>
      <w:sz w:val="22"/>
      <w:szCs w:val="19"/>
      <w:lang w:val="en-GB" w:bidi="en-US"/>
    </w:rPr>
  </w:style>
  <w:style w:type="paragraph" w:customStyle="1" w:styleId="VGBulletlast">
    <w:name w:val="VG Bullet last"/>
    <w:basedOn w:val="VGBullet"/>
    <w:rsid w:val="00683109"/>
    <w:pPr>
      <w:numPr>
        <w:numId w:val="0"/>
      </w:numPr>
      <w:spacing w:after="12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893640">
      <w:bodyDiv w:val="1"/>
      <w:marLeft w:val="0"/>
      <w:marRight w:val="0"/>
      <w:marTop w:val="0"/>
      <w:marBottom w:val="0"/>
      <w:divBdr>
        <w:top w:val="none" w:sz="0" w:space="0" w:color="auto"/>
        <w:left w:val="none" w:sz="0" w:space="0" w:color="auto"/>
        <w:bottom w:val="none" w:sz="0" w:space="0" w:color="auto"/>
        <w:right w:val="none" w:sz="0" w:space="0" w:color="auto"/>
      </w:divBdr>
    </w:div>
    <w:div w:id="693387417">
      <w:bodyDiv w:val="1"/>
      <w:marLeft w:val="0"/>
      <w:marRight w:val="0"/>
      <w:marTop w:val="0"/>
      <w:marBottom w:val="0"/>
      <w:divBdr>
        <w:top w:val="none" w:sz="0" w:space="0" w:color="auto"/>
        <w:left w:val="none" w:sz="0" w:space="0" w:color="auto"/>
        <w:bottom w:val="none" w:sz="0" w:space="0" w:color="auto"/>
        <w:right w:val="none" w:sz="0" w:space="0" w:color="auto"/>
      </w:divBdr>
    </w:div>
    <w:div w:id="826559422">
      <w:bodyDiv w:val="1"/>
      <w:marLeft w:val="0"/>
      <w:marRight w:val="0"/>
      <w:marTop w:val="0"/>
      <w:marBottom w:val="0"/>
      <w:divBdr>
        <w:top w:val="none" w:sz="0" w:space="0" w:color="auto"/>
        <w:left w:val="none" w:sz="0" w:space="0" w:color="auto"/>
        <w:bottom w:val="none" w:sz="0" w:space="0" w:color="auto"/>
        <w:right w:val="none" w:sz="0" w:space="0" w:color="auto"/>
      </w:divBdr>
    </w:div>
    <w:div w:id="995842485">
      <w:bodyDiv w:val="1"/>
      <w:marLeft w:val="0"/>
      <w:marRight w:val="0"/>
      <w:marTop w:val="0"/>
      <w:marBottom w:val="0"/>
      <w:divBdr>
        <w:top w:val="none" w:sz="0" w:space="0" w:color="auto"/>
        <w:left w:val="none" w:sz="0" w:space="0" w:color="auto"/>
        <w:bottom w:val="none" w:sz="0" w:space="0" w:color="auto"/>
        <w:right w:val="none" w:sz="0" w:space="0" w:color="auto"/>
      </w:divBdr>
    </w:div>
    <w:div w:id="1040015213">
      <w:bodyDiv w:val="1"/>
      <w:marLeft w:val="0"/>
      <w:marRight w:val="0"/>
      <w:marTop w:val="0"/>
      <w:marBottom w:val="0"/>
      <w:divBdr>
        <w:top w:val="none" w:sz="0" w:space="0" w:color="auto"/>
        <w:left w:val="none" w:sz="0" w:space="0" w:color="auto"/>
        <w:bottom w:val="none" w:sz="0" w:space="0" w:color="auto"/>
        <w:right w:val="none" w:sz="0" w:space="0" w:color="auto"/>
      </w:divBdr>
    </w:div>
    <w:div w:id="1052079011">
      <w:bodyDiv w:val="1"/>
      <w:marLeft w:val="0"/>
      <w:marRight w:val="0"/>
      <w:marTop w:val="0"/>
      <w:marBottom w:val="0"/>
      <w:divBdr>
        <w:top w:val="none" w:sz="0" w:space="0" w:color="auto"/>
        <w:left w:val="none" w:sz="0" w:space="0" w:color="auto"/>
        <w:bottom w:val="none" w:sz="0" w:space="0" w:color="auto"/>
        <w:right w:val="none" w:sz="0" w:space="0" w:color="auto"/>
      </w:divBdr>
    </w:div>
    <w:div w:id="1059093707">
      <w:bodyDiv w:val="1"/>
      <w:marLeft w:val="0"/>
      <w:marRight w:val="0"/>
      <w:marTop w:val="0"/>
      <w:marBottom w:val="0"/>
      <w:divBdr>
        <w:top w:val="none" w:sz="0" w:space="0" w:color="auto"/>
        <w:left w:val="none" w:sz="0" w:space="0" w:color="auto"/>
        <w:bottom w:val="none" w:sz="0" w:space="0" w:color="auto"/>
        <w:right w:val="none" w:sz="0" w:space="0" w:color="auto"/>
      </w:divBdr>
    </w:div>
    <w:div w:id="1197234598">
      <w:bodyDiv w:val="1"/>
      <w:marLeft w:val="0"/>
      <w:marRight w:val="0"/>
      <w:marTop w:val="0"/>
      <w:marBottom w:val="0"/>
      <w:divBdr>
        <w:top w:val="none" w:sz="0" w:space="0" w:color="auto"/>
        <w:left w:val="none" w:sz="0" w:space="0" w:color="auto"/>
        <w:bottom w:val="none" w:sz="0" w:space="0" w:color="auto"/>
        <w:right w:val="none" w:sz="0" w:space="0" w:color="auto"/>
      </w:divBdr>
    </w:div>
    <w:div w:id="1238982193">
      <w:bodyDiv w:val="1"/>
      <w:marLeft w:val="0"/>
      <w:marRight w:val="0"/>
      <w:marTop w:val="0"/>
      <w:marBottom w:val="0"/>
      <w:divBdr>
        <w:top w:val="none" w:sz="0" w:space="0" w:color="auto"/>
        <w:left w:val="none" w:sz="0" w:space="0" w:color="auto"/>
        <w:bottom w:val="none" w:sz="0" w:space="0" w:color="auto"/>
        <w:right w:val="none" w:sz="0" w:space="0" w:color="auto"/>
      </w:divBdr>
    </w:div>
    <w:div w:id="1256012638">
      <w:bodyDiv w:val="1"/>
      <w:marLeft w:val="0"/>
      <w:marRight w:val="0"/>
      <w:marTop w:val="0"/>
      <w:marBottom w:val="0"/>
      <w:divBdr>
        <w:top w:val="none" w:sz="0" w:space="0" w:color="auto"/>
        <w:left w:val="none" w:sz="0" w:space="0" w:color="auto"/>
        <w:bottom w:val="none" w:sz="0" w:space="0" w:color="auto"/>
        <w:right w:val="none" w:sz="0" w:space="0" w:color="auto"/>
      </w:divBdr>
    </w:div>
    <w:div w:id="1280724230">
      <w:bodyDiv w:val="1"/>
      <w:marLeft w:val="0"/>
      <w:marRight w:val="0"/>
      <w:marTop w:val="0"/>
      <w:marBottom w:val="0"/>
      <w:divBdr>
        <w:top w:val="none" w:sz="0" w:space="0" w:color="auto"/>
        <w:left w:val="none" w:sz="0" w:space="0" w:color="auto"/>
        <w:bottom w:val="none" w:sz="0" w:space="0" w:color="auto"/>
        <w:right w:val="none" w:sz="0" w:space="0" w:color="auto"/>
      </w:divBdr>
    </w:div>
    <w:div w:id="1342898306">
      <w:bodyDiv w:val="1"/>
      <w:marLeft w:val="0"/>
      <w:marRight w:val="0"/>
      <w:marTop w:val="0"/>
      <w:marBottom w:val="0"/>
      <w:divBdr>
        <w:top w:val="none" w:sz="0" w:space="0" w:color="auto"/>
        <w:left w:val="none" w:sz="0" w:space="0" w:color="auto"/>
        <w:bottom w:val="none" w:sz="0" w:space="0" w:color="auto"/>
        <w:right w:val="none" w:sz="0" w:space="0" w:color="auto"/>
      </w:divBdr>
    </w:div>
    <w:div w:id="1586839461">
      <w:bodyDiv w:val="1"/>
      <w:marLeft w:val="0"/>
      <w:marRight w:val="0"/>
      <w:marTop w:val="0"/>
      <w:marBottom w:val="0"/>
      <w:divBdr>
        <w:top w:val="none" w:sz="0" w:space="0" w:color="auto"/>
        <w:left w:val="none" w:sz="0" w:space="0" w:color="auto"/>
        <w:bottom w:val="none" w:sz="0" w:space="0" w:color="auto"/>
        <w:right w:val="none" w:sz="0" w:space="0" w:color="auto"/>
      </w:divBdr>
    </w:div>
    <w:div w:id="1670644250">
      <w:bodyDiv w:val="1"/>
      <w:marLeft w:val="0"/>
      <w:marRight w:val="0"/>
      <w:marTop w:val="0"/>
      <w:marBottom w:val="0"/>
      <w:divBdr>
        <w:top w:val="none" w:sz="0" w:space="0" w:color="auto"/>
        <w:left w:val="none" w:sz="0" w:space="0" w:color="auto"/>
        <w:bottom w:val="none" w:sz="0" w:space="0" w:color="auto"/>
        <w:right w:val="none" w:sz="0" w:space="0" w:color="auto"/>
      </w:divBdr>
    </w:div>
    <w:div w:id="171372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voyagersearch/tasks/blob/master/docs/imgs/replace_data_source_0.png"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voyagergis.com/doc/current/al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ok9\Local%20Settings\Temporary%20Internet%20Files\Content.Outlook\ZA6JE2G1\ME%20IM%20TEM%20381%20-%20Project%20execu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B581DED6CC4FB99BA67D5A6B4833EF"/>
        <w:category>
          <w:name w:val="General"/>
          <w:gallery w:val="placeholder"/>
        </w:category>
        <w:types>
          <w:type w:val="bbPlcHdr"/>
        </w:types>
        <w:behaviors>
          <w:behavior w:val="content"/>
        </w:behaviors>
        <w:guid w:val="{E2C98214-D4E8-4385-91D0-F5981CC56840}"/>
      </w:docPartPr>
      <w:docPartBody>
        <w:p w:rsidR="001C2F57" w:rsidRDefault="001C2F57" w:rsidP="001C2F57">
          <w:pPr>
            <w:pStyle w:val="BDB581DED6CC4FB99BA67D5A6B4833EF"/>
          </w:pPr>
          <w:r w:rsidRPr="00847AEC">
            <w:rPr>
              <w:rStyle w:val="PlaceholderText"/>
            </w:rPr>
            <w:t>[Title]</w:t>
          </w:r>
        </w:p>
      </w:docPartBody>
    </w:docPart>
    <w:docPart>
      <w:docPartPr>
        <w:name w:val="CB7C10D556764EB5BD2644D5BFD0E9FA"/>
        <w:category>
          <w:name w:val="General"/>
          <w:gallery w:val="placeholder"/>
        </w:category>
        <w:types>
          <w:type w:val="bbPlcHdr"/>
        </w:types>
        <w:behaviors>
          <w:behavior w:val="content"/>
        </w:behaviors>
        <w:guid w:val="{D160FD2C-EEEC-4AF8-B429-40217EB9872A}"/>
      </w:docPartPr>
      <w:docPartBody>
        <w:p w:rsidR="001C2F57" w:rsidRDefault="001C2F57" w:rsidP="001C2F57">
          <w:pPr>
            <w:pStyle w:val="CB7C10D556764EB5BD2644D5BFD0E9FA"/>
          </w:pPr>
          <w:r w:rsidRPr="00847AE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oNotTrackMoves/>
  <w:defaultTabStop w:val="720"/>
  <w:characterSpacingControl w:val="doNotCompress"/>
  <w:compat>
    <w:useFELayout/>
    <w:compatSetting w:name="compatibilityMode" w:uri="http://schemas.microsoft.com/office/word" w:val="12"/>
  </w:compat>
  <w:rsids>
    <w:rsidRoot w:val="00B32007"/>
    <w:rsid w:val="0006150A"/>
    <w:rsid w:val="000C0918"/>
    <w:rsid w:val="00197521"/>
    <w:rsid w:val="001B5506"/>
    <w:rsid w:val="001C2F57"/>
    <w:rsid w:val="00215DFA"/>
    <w:rsid w:val="002C477C"/>
    <w:rsid w:val="003D6261"/>
    <w:rsid w:val="004721F1"/>
    <w:rsid w:val="00500029"/>
    <w:rsid w:val="006F38F1"/>
    <w:rsid w:val="00720A54"/>
    <w:rsid w:val="0080277C"/>
    <w:rsid w:val="008A022F"/>
    <w:rsid w:val="008F5F6F"/>
    <w:rsid w:val="009A675B"/>
    <w:rsid w:val="009B19A1"/>
    <w:rsid w:val="009F6C6C"/>
    <w:rsid w:val="009F6FE1"/>
    <w:rsid w:val="00A43065"/>
    <w:rsid w:val="00AC5A2C"/>
    <w:rsid w:val="00AE5F33"/>
    <w:rsid w:val="00B022F6"/>
    <w:rsid w:val="00B32007"/>
    <w:rsid w:val="00B85BDF"/>
    <w:rsid w:val="00B957A1"/>
    <w:rsid w:val="00BC5272"/>
    <w:rsid w:val="00CC73B1"/>
    <w:rsid w:val="00D34A23"/>
    <w:rsid w:val="00DA5144"/>
    <w:rsid w:val="00DB3AD9"/>
    <w:rsid w:val="00DC469A"/>
    <w:rsid w:val="00E171E4"/>
    <w:rsid w:val="00E172C2"/>
    <w:rsid w:val="00E2506B"/>
    <w:rsid w:val="00E6375E"/>
    <w:rsid w:val="00E7797F"/>
    <w:rsid w:val="00E87D6E"/>
    <w:rsid w:val="00F207A0"/>
    <w:rsid w:val="00FB6624"/>
    <w:rsid w:val="00FF5D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A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2F57"/>
    <w:rPr>
      <w:color w:val="808080"/>
    </w:rPr>
  </w:style>
  <w:style w:type="paragraph" w:customStyle="1" w:styleId="DAC3C9B5B6CA45A08138899CAC2A1A40">
    <w:name w:val="DAC3C9B5B6CA45A08138899CAC2A1A40"/>
    <w:rsid w:val="00720A54"/>
  </w:style>
  <w:style w:type="paragraph" w:customStyle="1" w:styleId="5E938F16B7364E0882FE16B532572832">
    <w:name w:val="5E938F16B7364E0882FE16B532572832"/>
    <w:rsid w:val="00720A54"/>
  </w:style>
  <w:style w:type="paragraph" w:customStyle="1" w:styleId="C8C890B4F2B64D83822E3C9D738B0AFF">
    <w:name w:val="C8C890B4F2B64D83822E3C9D738B0AFF"/>
    <w:rsid w:val="00720A54"/>
  </w:style>
  <w:style w:type="paragraph" w:customStyle="1" w:styleId="67EE7783AFE94B3D921F378EF10B0393">
    <w:name w:val="67EE7783AFE94B3D921F378EF10B0393"/>
    <w:rsid w:val="00720A54"/>
  </w:style>
  <w:style w:type="paragraph" w:customStyle="1" w:styleId="DF00907991264537931F25795A16901D">
    <w:name w:val="DF00907991264537931F25795A16901D"/>
    <w:rsid w:val="00720A54"/>
  </w:style>
  <w:style w:type="paragraph" w:customStyle="1" w:styleId="F20CD23FD87B4D77B3F146E1B001CAA2">
    <w:name w:val="F20CD23FD87B4D77B3F146E1B001CAA2"/>
    <w:rsid w:val="00FB6624"/>
  </w:style>
  <w:style w:type="paragraph" w:customStyle="1" w:styleId="96FB96D356A447A194EFA35E0E1A738C">
    <w:name w:val="96FB96D356A447A194EFA35E0E1A738C"/>
    <w:rsid w:val="001C2F57"/>
    <w:rPr>
      <w:lang w:val="en-US" w:eastAsia="en-US"/>
    </w:rPr>
  </w:style>
  <w:style w:type="paragraph" w:customStyle="1" w:styleId="BDB581DED6CC4FB99BA67D5A6B4833EF">
    <w:name w:val="BDB581DED6CC4FB99BA67D5A6B4833EF"/>
    <w:rsid w:val="001C2F57"/>
    <w:rPr>
      <w:lang w:val="en-US" w:eastAsia="en-US"/>
    </w:rPr>
  </w:style>
  <w:style w:type="paragraph" w:customStyle="1" w:styleId="5E0C7B8251A643D08E90B7CDFE2313A0">
    <w:name w:val="5E0C7B8251A643D08E90B7CDFE2313A0"/>
    <w:rsid w:val="001C2F57"/>
    <w:rPr>
      <w:lang w:val="en-US" w:eastAsia="en-US"/>
    </w:rPr>
  </w:style>
  <w:style w:type="paragraph" w:customStyle="1" w:styleId="CB7C10D556764EB5BD2644D5BFD0E9FA">
    <w:name w:val="CB7C10D556764EB5BD2644D5BFD0E9FA"/>
    <w:rsid w:val="001C2F57"/>
    <w:rPr>
      <w:lang w:val="en-US" w:eastAsia="en-US"/>
    </w:rPr>
  </w:style>
  <w:style w:type="paragraph" w:customStyle="1" w:styleId="27A33552654843798BBFAB4A1872EA39">
    <w:name w:val="27A33552654843798BBFAB4A1872EA39"/>
    <w:rsid w:val="00AC5A2C"/>
    <w:rPr>
      <w:lang w:val="en-US" w:eastAsia="en-US"/>
    </w:rPr>
  </w:style>
  <w:style w:type="paragraph" w:customStyle="1" w:styleId="349805ACA66C4A1C9B48486EE1D26317">
    <w:name w:val="349805ACA66C4A1C9B48486EE1D26317"/>
    <w:rsid w:val="00AC5A2C"/>
    <w:rPr>
      <w:lang w:val="en-US" w:eastAsia="en-US"/>
    </w:rPr>
  </w:style>
  <w:style w:type="paragraph" w:customStyle="1" w:styleId="26BBCC18C00B49F683E2D9CA2359BF2F">
    <w:name w:val="26BBCC18C00B49F683E2D9CA2359BF2F"/>
    <w:rsid w:val="00AC5A2C"/>
    <w:rPr>
      <w:lang w:val="en-US" w:eastAsia="en-US"/>
    </w:rPr>
  </w:style>
  <w:style w:type="paragraph" w:customStyle="1" w:styleId="A59FF9BEA7884C1B9CCBA18A276A85F7">
    <w:name w:val="A59FF9BEA7884C1B9CCBA18A276A85F7"/>
    <w:rsid w:val="00AC5A2C"/>
    <w:rPr>
      <w:lang w:val="en-US" w:eastAsia="en-US"/>
    </w:rPr>
  </w:style>
  <w:style w:type="paragraph" w:customStyle="1" w:styleId="79F8F185E18F4442ADA10DF6D6641A95">
    <w:name w:val="79F8F185E18F4442ADA10DF6D6641A95"/>
    <w:rsid w:val="00AC5A2C"/>
    <w:rPr>
      <w:lang w:val="en-US" w:eastAsia="en-US"/>
    </w:rPr>
  </w:style>
  <w:style w:type="paragraph" w:customStyle="1" w:styleId="236351D61616432296731763164F38F3">
    <w:name w:val="236351D61616432296731763164F38F3"/>
    <w:rsid w:val="00AC5A2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8566B-1C2F-4440-9043-F35B7253B918}">
  <ds:schemaRefs>
    <ds:schemaRef ds:uri="http://schemas.microsoft.com/office/2006/customDocumentInformationPanel"/>
  </ds:schemaRefs>
</ds:datastoreItem>
</file>

<file path=customXml/itemProps2.xml><?xml version="1.0" encoding="utf-8"?>
<ds:datastoreItem xmlns:ds="http://schemas.openxmlformats.org/officeDocument/2006/customXml" ds:itemID="{3CDDB1E8-727D-4821-B242-2241109D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 IM TEM 381 - Project execution plan.dotx</Template>
  <TotalTime>16444</TotalTime>
  <Pages>1</Pages>
  <Words>5114</Words>
  <Characters>29150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Voyager Search</vt:lpstr>
    </vt:vector>
  </TitlesOfParts>
  <Manager>Brian Goldin</Manager>
  <Company>Voyager GIS</Company>
  <LinksUpToDate>false</LinksUpToDate>
  <CharactersWithSpaces>34196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Voyager Search</dc:title>
  <dc:subject>User Guide</dc:subject>
  <dc:creator>Doug Begle</dc:creator>
  <cp:lastModifiedBy>Doug Begle</cp:lastModifiedBy>
  <cp:revision>59</cp:revision>
  <cp:lastPrinted>2014-08-01T05:19:00Z</cp:lastPrinted>
  <dcterms:created xsi:type="dcterms:W3CDTF">2014-07-04T00:36:00Z</dcterms:created>
  <dcterms:modified xsi:type="dcterms:W3CDTF">2014-08-16T18:33:00Z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Review Date">
    <vt:lpwstr>Day Month Year</vt:lpwstr>
  </property>
  <property fmtid="{D5CDD505-2E9C-101B-9397-08002B2CF9AE}" pid="4" name="Template Version">
    <vt:lpwstr>0.1</vt:lpwstr>
  </property>
  <property fmtid="{D5CDD505-2E9C-101B-9397-08002B2CF9AE}" pid="5" name="Document number">
    <vt:lpwstr>1.1.1</vt:lpwstr>
  </property>
  <property fmtid="{D5CDD505-2E9C-101B-9397-08002B2CF9AE}" pid="6" name="Department">
    <vt:lpwstr>Minerals Exploration</vt:lpwstr>
  </property>
  <property fmtid="{D5CDD505-2E9C-101B-9397-08002B2CF9AE}" pid="7" name="Checked by">
    <vt:lpwstr>&lt;checked by&gt;</vt:lpwstr>
  </property>
  <property fmtid="{D5CDD505-2E9C-101B-9397-08002B2CF9AE}" pid="8" name="Language">
    <vt:lpwstr>en</vt:lpwstr>
  </property>
  <property fmtid="{D5CDD505-2E9C-101B-9397-08002B2CF9AE}" pid="9" name="Owner">
    <vt:lpwstr>&lt;document owner&gt;</vt:lpwstr>
  </property>
  <property fmtid="{D5CDD505-2E9C-101B-9397-08002B2CF9AE}" pid="10" name="Project">
    <vt:lpwstr>&lt;project&gt;</vt:lpwstr>
  </property>
  <property fmtid="{D5CDD505-2E9C-101B-9397-08002B2CF9AE}" pid="11" name="Status">
    <vt:lpwstr>Draft</vt:lpwstr>
  </property>
  <property fmtid="{D5CDD505-2E9C-101B-9397-08002B2CF9AE}" pid="12" name="Security">
    <vt:lpwstr>Non-Sensitive</vt:lpwstr>
  </property>
</Properties>
</file>